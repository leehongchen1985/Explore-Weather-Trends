
<file path=[Content_Types].xml><?xml version="1.0" encoding="utf-8"?>
<Types xmlns="http://schemas.openxmlformats.org/package/2006/content-types">
  <Default Extension="png" ContentType="image/png"/>
  <Default Extension="svg" ContentType="image/svg+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761" w:type="dxa"/>
        <w:tblInd w:w="146" w:type="dxa"/>
        <w:tblLayout w:type="fixed"/>
        <w:tblCellMar>
          <w:left w:w="56" w:type="dxa"/>
          <w:right w:w="56" w:type="dxa"/>
        </w:tblCellMar>
        <w:tblLook w:val="0000" w:firstRow="0" w:lastRow="0" w:firstColumn="0" w:lastColumn="0" w:noHBand="0" w:noVBand="0"/>
      </w:tblPr>
      <w:tblGrid>
        <w:gridCol w:w="6761"/>
      </w:tblGrid>
      <w:tr w:rsidR="00BC37B4" w:rsidRPr="006D6B29" w14:paraId="680823CE" w14:textId="77777777" w:rsidTr="004E5FCA">
        <w:trPr>
          <w:trHeight w:val="2268"/>
        </w:trPr>
        <w:tc>
          <w:tcPr>
            <w:tcW w:w="6761" w:type="dxa"/>
          </w:tcPr>
          <w:p w14:paraId="55FE7202" w14:textId="77777777" w:rsidR="009C297E" w:rsidRPr="009C297E" w:rsidRDefault="00535873" w:rsidP="00F133E0">
            <w:pPr>
              <w:pStyle w:val="Title2Report"/>
              <w:rPr>
                <w:sz w:val="36"/>
                <w:szCs w:val="36"/>
              </w:rPr>
            </w:pPr>
            <w:bookmarkStart w:id="0" w:name="_GoBack"/>
            <w:bookmarkEnd w:id="0"/>
            <w:r>
              <w:rPr>
                <w:sz w:val="36"/>
                <w:szCs w:val="36"/>
              </w:rPr>
              <w:t>Data Analyst Nanodegree Program</w:t>
            </w:r>
          </w:p>
          <w:p w14:paraId="1D68A253" w14:textId="77777777" w:rsidR="009C297E" w:rsidRPr="009C297E" w:rsidRDefault="00535873" w:rsidP="00F133E0">
            <w:pPr>
              <w:pStyle w:val="Title3Report"/>
              <w:rPr>
                <w:color w:val="005A8C"/>
                <w:sz w:val="28"/>
                <w:szCs w:val="28"/>
              </w:rPr>
            </w:pPr>
            <w:r>
              <w:rPr>
                <w:color w:val="005A8C"/>
                <w:sz w:val="28"/>
                <w:szCs w:val="28"/>
              </w:rPr>
              <w:t>Project: Explore Weather Trends</w:t>
            </w:r>
          </w:p>
          <w:p w14:paraId="52281DB2" w14:textId="77777777" w:rsidR="00BC37B4" w:rsidRPr="003324F8" w:rsidRDefault="00BC37B4" w:rsidP="004E5FCA">
            <w:pPr>
              <w:pStyle w:val="Title3Report"/>
              <w:rPr>
                <w:rFonts w:cs="Arial"/>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923B6" w14:paraId="4A640E87" w14:textId="77777777" w:rsidTr="004E5FCA">
        <w:trPr>
          <w:trHeight w:val="7937"/>
        </w:trPr>
        <w:tc>
          <w:tcPr>
            <w:tcW w:w="9638" w:type="dxa"/>
          </w:tcPr>
          <w:p w14:paraId="1B52967E" w14:textId="77777777" w:rsidR="00C923B6" w:rsidRDefault="00535873" w:rsidP="004E5FCA">
            <w:pPr>
              <w:tabs>
                <w:tab w:val="clear" w:pos="2835"/>
                <w:tab w:val="clear" w:pos="3119"/>
              </w:tabs>
              <w:ind w:right="311"/>
              <w:jc w:val="center"/>
            </w:pPr>
            <w:r>
              <w:rPr>
                <w:noProof/>
                <w:lang w:val="en-US" w:eastAsia="zh-CN"/>
              </w:rPr>
              <w:drawing>
                <wp:inline distT="0" distB="0" distL="0" distR="0" wp14:anchorId="2DFEE987" wp14:editId="2751A893">
                  <wp:extent cx="5760476" cy="4535424"/>
                  <wp:effectExtent l="0" t="0" r="0" b="0"/>
                  <wp:docPr id="9433" name="Picture 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512" cy="4566946"/>
                          </a:xfrm>
                          <a:prstGeom prst="rect">
                            <a:avLst/>
                          </a:prstGeom>
                          <a:noFill/>
                          <a:ln>
                            <a:noFill/>
                          </a:ln>
                        </pic:spPr>
                      </pic:pic>
                    </a:graphicData>
                  </a:graphic>
                </wp:inline>
              </w:drawing>
            </w:r>
          </w:p>
        </w:tc>
      </w:tr>
    </w:tbl>
    <w:p w14:paraId="7B8E3811" w14:textId="77777777" w:rsidR="004B36EB" w:rsidRDefault="004B36EB">
      <w:pPr>
        <w:tabs>
          <w:tab w:val="clear" w:pos="851"/>
          <w:tab w:val="clear" w:pos="2835"/>
          <w:tab w:val="clear" w:pos="3119"/>
          <w:tab w:val="clear" w:pos="3827"/>
        </w:tabs>
        <w:spacing w:line="240" w:lineRule="auto"/>
      </w:pPr>
      <w:r>
        <w:br w:type="page"/>
      </w:r>
    </w:p>
    <w:p w14:paraId="1A09DB04" w14:textId="77777777" w:rsidR="008C3EC7" w:rsidRPr="002854F4" w:rsidRDefault="008C3EC7">
      <w:pPr>
        <w:sectPr w:rsidR="008C3EC7" w:rsidRPr="002854F4" w:rsidSect="00086EB8">
          <w:headerReference w:type="even" r:id="rId13"/>
          <w:headerReference w:type="default" r:id="rId14"/>
          <w:footerReference w:type="even" r:id="rId15"/>
          <w:footerReference w:type="default" r:id="rId16"/>
          <w:headerReference w:type="first" r:id="rId17"/>
          <w:footerReference w:type="first" r:id="rId18"/>
          <w:endnotePr>
            <w:numFmt w:val="decimal"/>
          </w:endnotePr>
          <w:pgSz w:w="11906" w:h="16838" w:code="9"/>
          <w:pgMar w:top="1985" w:right="765" w:bottom="1134" w:left="1134" w:header="567" w:footer="454" w:gutter="340"/>
          <w:pgNumType w:start="1"/>
          <w:cols w:space="708"/>
          <w:noEndnote/>
          <w:titlePg/>
          <w:docGrid w:linePitch="272"/>
        </w:sectPr>
      </w:pPr>
    </w:p>
    <w:tbl>
      <w:tblPr>
        <w:tblW w:w="13606" w:type="dxa"/>
        <w:tblInd w:w="104" w:type="dxa"/>
        <w:tblLayout w:type="fixed"/>
        <w:tblCellMar>
          <w:left w:w="56" w:type="dxa"/>
          <w:right w:w="56" w:type="dxa"/>
        </w:tblCellMar>
        <w:tblLook w:val="0000" w:firstRow="0" w:lastRow="0" w:firstColumn="0" w:lastColumn="0" w:noHBand="0" w:noVBand="0"/>
      </w:tblPr>
      <w:tblGrid>
        <w:gridCol w:w="6803"/>
        <w:gridCol w:w="6803"/>
      </w:tblGrid>
      <w:tr w:rsidR="004E5FCA" w:rsidRPr="006D6B29" w14:paraId="4A7CA23D" w14:textId="77777777" w:rsidTr="004E5FCA">
        <w:trPr>
          <w:trHeight w:val="2268"/>
        </w:trPr>
        <w:tc>
          <w:tcPr>
            <w:tcW w:w="6803" w:type="dxa"/>
          </w:tcPr>
          <w:p w14:paraId="0723DF3B" w14:textId="77777777" w:rsidR="00583D68" w:rsidRPr="009C297E" w:rsidRDefault="00583D68" w:rsidP="00583D68">
            <w:pPr>
              <w:pStyle w:val="Title2Report"/>
              <w:rPr>
                <w:sz w:val="36"/>
                <w:szCs w:val="36"/>
              </w:rPr>
            </w:pPr>
            <w:r>
              <w:rPr>
                <w:sz w:val="36"/>
                <w:szCs w:val="36"/>
              </w:rPr>
              <w:lastRenderedPageBreak/>
              <w:t>Data Analyst Nanodegree Program</w:t>
            </w:r>
          </w:p>
          <w:p w14:paraId="06378572" w14:textId="77777777" w:rsidR="00583D68" w:rsidRPr="009C297E" w:rsidRDefault="00583D68" w:rsidP="00583D68">
            <w:pPr>
              <w:pStyle w:val="Title3Report"/>
              <w:rPr>
                <w:color w:val="005A8C"/>
                <w:sz w:val="28"/>
                <w:szCs w:val="28"/>
              </w:rPr>
            </w:pPr>
            <w:r>
              <w:rPr>
                <w:color w:val="005A8C"/>
                <w:sz w:val="28"/>
                <w:szCs w:val="28"/>
              </w:rPr>
              <w:t>Project: Explore Weather Trends</w:t>
            </w:r>
          </w:p>
          <w:p w14:paraId="1B0723EF" w14:textId="77777777" w:rsidR="004E5FCA" w:rsidRPr="003324F8" w:rsidRDefault="004E5FCA" w:rsidP="004E5FCA">
            <w:pPr>
              <w:pStyle w:val="Title3Report"/>
              <w:rPr>
                <w:rFonts w:cs="Arial"/>
              </w:rPr>
            </w:pPr>
          </w:p>
        </w:tc>
        <w:tc>
          <w:tcPr>
            <w:tcW w:w="6803" w:type="dxa"/>
          </w:tcPr>
          <w:p w14:paraId="7BFA402B" w14:textId="77777777" w:rsidR="004E5FCA" w:rsidRPr="00600ABE" w:rsidRDefault="004E5FCA" w:rsidP="004E5FCA">
            <w:pPr>
              <w:pStyle w:val="Title3Report"/>
              <w:rPr>
                <w:rFonts w:cs="Arial"/>
              </w:rPr>
            </w:pPr>
          </w:p>
        </w:tc>
      </w:tr>
    </w:tbl>
    <w:p w14:paraId="2A68D84D" w14:textId="77777777" w:rsidR="00BC37B4" w:rsidRPr="006D6B29" w:rsidRDefault="00BC37B4" w:rsidP="00BC37B4"/>
    <w:p w14:paraId="133EC928" w14:textId="77777777" w:rsidR="00BC37B4" w:rsidRPr="006D6B29" w:rsidRDefault="00BC37B4" w:rsidP="00BC37B4"/>
    <w:p w14:paraId="6AB7CC6F" w14:textId="77777777" w:rsidR="00BC37B4" w:rsidRPr="00C52A00" w:rsidRDefault="00BC37B4" w:rsidP="00C52A00">
      <w:pPr>
        <w:tabs>
          <w:tab w:val="clear" w:pos="851"/>
          <w:tab w:val="clear" w:pos="2835"/>
          <w:tab w:val="clear" w:pos="3119"/>
          <w:tab w:val="clear" w:pos="3827"/>
          <w:tab w:val="right" w:pos="9639"/>
        </w:tabs>
        <w:rPr>
          <w:color w:val="0098DB" w:themeColor="text2"/>
          <w:sz w:val="16"/>
          <w:szCs w:val="16"/>
        </w:rPr>
      </w:pPr>
      <w:r w:rsidRPr="00BC37B4">
        <w:rPr>
          <w:color w:val="0098DB" w:themeColor="text2"/>
          <w:sz w:val="12"/>
          <w:szCs w:val="12"/>
        </w:rPr>
        <w:tab/>
      </w:r>
    </w:p>
    <w:tbl>
      <w:tblPr>
        <w:tblStyle w:val="TableGrid"/>
        <w:tblW w:w="9747" w:type="dxa"/>
        <w:tblBorders>
          <w:top w:val="none" w:sz="0" w:space="0" w:color="auto"/>
          <w:left w:val="none" w:sz="0" w:space="0" w:color="auto"/>
          <w:bottom w:val="single" w:sz="4" w:space="0" w:color="005A8C" w:themeColor="accent6"/>
          <w:right w:val="none" w:sz="0" w:space="0" w:color="auto"/>
          <w:insideH w:val="none" w:sz="0" w:space="0" w:color="auto"/>
          <w:insideV w:val="none" w:sz="0" w:space="0" w:color="auto"/>
        </w:tblBorders>
        <w:tblLayout w:type="fixed"/>
        <w:tblLook w:val="04A0" w:firstRow="1" w:lastRow="0" w:firstColumn="1" w:lastColumn="0" w:noHBand="0" w:noVBand="1"/>
      </w:tblPr>
      <w:tblGrid>
        <w:gridCol w:w="7960"/>
        <w:gridCol w:w="1787"/>
      </w:tblGrid>
      <w:tr w:rsidR="00BC37B4" w14:paraId="5B709919" w14:textId="77777777" w:rsidTr="00A60835">
        <w:trPr>
          <w:trHeight w:val="1134"/>
        </w:trPr>
        <w:tc>
          <w:tcPr>
            <w:tcW w:w="7960" w:type="dxa"/>
          </w:tcPr>
          <w:p w14:paraId="282AB46A" w14:textId="77777777" w:rsidR="00BC37B4" w:rsidRPr="00600ABE" w:rsidRDefault="00BC37B4" w:rsidP="00A60835">
            <w:pPr>
              <w:pStyle w:val="Title3"/>
              <w:rPr>
                <w:rFonts w:ascii="Arial" w:hAnsi="Arial" w:cs="Arial"/>
              </w:rPr>
            </w:pPr>
          </w:p>
          <w:p w14:paraId="0958042D" w14:textId="77777777" w:rsidR="00BC37B4" w:rsidRPr="00A60835" w:rsidRDefault="00BC37B4" w:rsidP="00A60835">
            <w:pPr>
              <w:pStyle w:val="Title4Report"/>
            </w:pPr>
            <w:r w:rsidRPr="00A60835">
              <w:t>Prepared for</w:t>
            </w:r>
            <w:r w:rsidRPr="00A60835">
              <w:tab/>
            </w:r>
            <w:sdt>
              <w:sdtPr>
                <w:alias w:val="ShipToCustomerName"/>
                <w:tag w:val="ShipToCustomerName"/>
                <w:id w:val="-1811541876"/>
                <w:placeholder>
                  <w:docPart w:val="DefaultPlaceholder_1082065158"/>
                </w:placeholder>
                <w:dataBinding w:prefixMappings="xmlns:ns0='http://www.dhigroup.com/projectSites'" w:xpath="/ns0:ExternalData[1]/ns0:MaconomyData[1]/ns0:ShipToName[1]" w:storeItemID="{0C08EE1E-FB53-48BB-B828-258B3B19045D}"/>
                <w:text/>
              </w:sdtPr>
              <w:sdtEndPr/>
              <w:sdtContent>
                <w:r w:rsidR="00535873">
                  <w:t>Udacity</w:t>
                </w:r>
              </w:sdtContent>
            </w:sdt>
          </w:p>
          <w:p w14:paraId="10A4F8A2" w14:textId="77777777" w:rsidR="00BC37B4" w:rsidRPr="001409B7" w:rsidRDefault="00BC37B4" w:rsidP="004E5FCA">
            <w:pPr>
              <w:pStyle w:val="Title4Report"/>
            </w:pPr>
          </w:p>
        </w:tc>
        <w:tc>
          <w:tcPr>
            <w:tcW w:w="1787" w:type="dxa"/>
            <w:tcMar>
              <w:left w:w="0" w:type="dxa"/>
              <w:right w:w="0" w:type="dxa"/>
            </w:tcMar>
            <w:vAlign w:val="bottom"/>
          </w:tcPr>
          <w:p w14:paraId="23E320DE" w14:textId="77777777" w:rsidR="00BC37B4" w:rsidRDefault="00583D68" w:rsidP="00F133E0">
            <w:pPr>
              <w:tabs>
                <w:tab w:val="right" w:pos="1593"/>
              </w:tabs>
              <w:suppressAutoHyphens/>
              <w:jc w:val="right"/>
              <w:rPr>
                <w:spacing w:val="-2"/>
              </w:rPr>
            </w:pPr>
            <w:r>
              <w:rPr>
                <w:noProof/>
                <w:spacing w:val="-2"/>
                <w:lang w:val="en-US" w:eastAsia="zh-CN"/>
              </w:rPr>
              <w:drawing>
                <wp:inline distT="0" distB="0" distL="0" distR="0" wp14:anchorId="02BCE2A7" wp14:editId="234FCC94">
                  <wp:extent cx="1137920" cy="893445"/>
                  <wp:effectExtent l="0" t="0" r="5080" b="190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920" cy="893445"/>
                          </a:xfrm>
                          <a:prstGeom prst="rect">
                            <a:avLst/>
                          </a:prstGeom>
                          <a:noFill/>
                          <a:ln>
                            <a:noFill/>
                          </a:ln>
                        </pic:spPr>
                      </pic:pic>
                    </a:graphicData>
                  </a:graphic>
                </wp:inline>
              </w:drawing>
            </w:r>
          </w:p>
        </w:tc>
      </w:tr>
    </w:tbl>
    <w:p w14:paraId="09AE339F" w14:textId="77777777" w:rsidR="00BC37B4" w:rsidRPr="00246629" w:rsidRDefault="00BC37B4" w:rsidP="00600ABE"/>
    <w:p w14:paraId="7AFEFE93" w14:textId="77777777" w:rsidR="00BC37B4" w:rsidRDefault="00BC37B4" w:rsidP="00BC37B4">
      <w:pPr>
        <w:rPr>
          <w:spacing w:val="-2"/>
        </w:rPr>
      </w:pPr>
    </w:p>
    <w:p w14:paraId="237946DD" w14:textId="77777777" w:rsidR="00600ABE" w:rsidRDefault="00600ABE" w:rsidP="00BC37B4">
      <w:pPr>
        <w:rPr>
          <w:spacing w:val="-2"/>
        </w:rPr>
      </w:pPr>
    </w:p>
    <w:p w14:paraId="7EA050B1" w14:textId="77777777" w:rsidR="00BC37B4" w:rsidRDefault="00BC37B4" w:rsidP="00BC37B4">
      <w:pPr>
        <w:rPr>
          <w:spacing w:val="-2"/>
        </w:rPr>
      </w:pPr>
    </w:p>
    <w:p w14:paraId="67449048" w14:textId="77777777" w:rsidR="00133382" w:rsidRDefault="00133382" w:rsidP="00133382"/>
    <w:p w14:paraId="4C600F45" w14:textId="77777777" w:rsidR="00133382" w:rsidRDefault="00133382" w:rsidP="00133382"/>
    <w:p w14:paraId="1C36A03D" w14:textId="77777777" w:rsidR="00133382" w:rsidRDefault="00133382" w:rsidP="00133382"/>
    <w:p w14:paraId="76ADF349" w14:textId="77777777" w:rsidR="00133382" w:rsidRDefault="00133382" w:rsidP="00133382"/>
    <w:p w14:paraId="0A5B4164" w14:textId="77777777" w:rsidR="00133382" w:rsidRDefault="00133382" w:rsidP="00133382"/>
    <w:p w14:paraId="69E85532" w14:textId="77777777" w:rsidR="00133382" w:rsidRDefault="00133382" w:rsidP="00133382"/>
    <w:p w14:paraId="11193E07" w14:textId="77777777" w:rsidR="00133382" w:rsidRDefault="00133382" w:rsidP="00133382"/>
    <w:p w14:paraId="106D4460" w14:textId="77777777" w:rsidR="00133382" w:rsidRDefault="00133382" w:rsidP="00133382"/>
    <w:p w14:paraId="4AE4C255" w14:textId="77777777" w:rsidR="00133382" w:rsidRDefault="00133382" w:rsidP="00133382"/>
    <w:tbl>
      <w:tblPr>
        <w:tblStyle w:val="TableGrid"/>
        <w:tblW w:w="9747" w:type="dxa"/>
        <w:tblBorders>
          <w:top w:val="single" w:sz="4" w:space="0" w:color="8B8D8E"/>
          <w:left w:val="single" w:sz="4" w:space="0" w:color="8B8D8E"/>
          <w:bottom w:val="single" w:sz="4" w:space="0" w:color="8B8D8E"/>
          <w:right w:val="single" w:sz="4" w:space="0" w:color="8B8D8E"/>
          <w:insideH w:val="single" w:sz="4" w:space="0" w:color="8B8D8E"/>
          <w:insideV w:val="single" w:sz="4" w:space="0" w:color="8B8D8E"/>
        </w:tblBorders>
        <w:tblLook w:val="04A0" w:firstRow="1" w:lastRow="0" w:firstColumn="1" w:lastColumn="0" w:noHBand="0" w:noVBand="1"/>
      </w:tblPr>
      <w:tblGrid>
        <w:gridCol w:w="2262"/>
        <w:gridCol w:w="7485"/>
      </w:tblGrid>
      <w:tr w:rsidR="00D40418" w:rsidRPr="0002117B" w14:paraId="2A03F9AA" w14:textId="77777777" w:rsidTr="00AF47DB">
        <w:tc>
          <w:tcPr>
            <w:tcW w:w="2262" w:type="dxa"/>
            <w:tcBorders>
              <w:top w:val="single" w:sz="4" w:space="0" w:color="8B8D8E"/>
              <w:left w:val="single" w:sz="4" w:space="0" w:color="8B8D8E"/>
              <w:bottom w:val="single" w:sz="4" w:space="0" w:color="8B8D8E"/>
              <w:right w:val="single" w:sz="4" w:space="0" w:color="8B8D8E"/>
            </w:tcBorders>
          </w:tcPr>
          <w:p w14:paraId="45001E34" w14:textId="77777777" w:rsidR="00D40418" w:rsidRPr="0002117B" w:rsidRDefault="00D40418" w:rsidP="00D40418">
            <w:pPr>
              <w:suppressAutoHyphens/>
              <w:spacing w:line="400" w:lineRule="atLeast"/>
              <w:rPr>
                <w:color w:val="005A8C" w:themeColor="accent6"/>
                <w:spacing w:val="-2"/>
                <w:szCs w:val="18"/>
              </w:rPr>
            </w:pPr>
            <w:r>
              <w:rPr>
                <w:color w:val="005A8C" w:themeColor="accent6"/>
                <w:spacing w:val="-2"/>
                <w:szCs w:val="18"/>
              </w:rPr>
              <w:t>Name</w:t>
            </w:r>
          </w:p>
        </w:tc>
        <w:tc>
          <w:tcPr>
            <w:tcW w:w="7485" w:type="dxa"/>
            <w:tcBorders>
              <w:left w:val="single" w:sz="4" w:space="0" w:color="8B8D8E"/>
            </w:tcBorders>
          </w:tcPr>
          <w:p w14:paraId="30939D3D" w14:textId="77777777" w:rsidR="00D40418" w:rsidRPr="00583D68" w:rsidRDefault="00D40418" w:rsidP="00D40418">
            <w:pPr>
              <w:suppressAutoHyphens/>
              <w:spacing w:line="400" w:lineRule="atLeast"/>
              <w:rPr>
                <w:color w:val="005A8C" w:themeColor="accent6"/>
                <w:spacing w:val="-2"/>
                <w:szCs w:val="18"/>
              </w:rPr>
            </w:pPr>
            <w:r>
              <w:rPr>
                <w:color w:val="005A8C" w:themeColor="accent6"/>
                <w:spacing w:val="-2"/>
                <w:szCs w:val="18"/>
                <w:lang w:val="en-SG"/>
              </w:rPr>
              <w:t>Lee Hong Chen</w:t>
            </w:r>
          </w:p>
        </w:tc>
      </w:tr>
      <w:tr w:rsidR="004E5FCA" w:rsidRPr="0002117B" w14:paraId="47A99A95" w14:textId="77777777" w:rsidTr="00AF47DB">
        <w:tc>
          <w:tcPr>
            <w:tcW w:w="2262" w:type="dxa"/>
            <w:tcBorders>
              <w:top w:val="single" w:sz="4" w:space="0" w:color="8B8D8E"/>
              <w:left w:val="single" w:sz="4" w:space="0" w:color="8B8D8E"/>
              <w:bottom w:val="single" w:sz="4" w:space="0" w:color="8B8D8E"/>
              <w:right w:val="single" w:sz="4" w:space="0" w:color="8B8D8E"/>
            </w:tcBorders>
          </w:tcPr>
          <w:p w14:paraId="758DB3B0" w14:textId="77777777" w:rsidR="004E5FCA" w:rsidRPr="0002117B" w:rsidRDefault="00D40418" w:rsidP="00133382">
            <w:pPr>
              <w:suppressAutoHyphens/>
              <w:spacing w:line="400" w:lineRule="atLeast"/>
              <w:rPr>
                <w:color w:val="005A8C" w:themeColor="accent6"/>
                <w:spacing w:val="-2"/>
                <w:szCs w:val="18"/>
              </w:rPr>
            </w:pPr>
            <w:r>
              <w:rPr>
                <w:color w:val="005A8C" w:themeColor="accent6"/>
                <w:spacing w:val="-2"/>
                <w:szCs w:val="18"/>
              </w:rPr>
              <w:t>Username</w:t>
            </w:r>
          </w:p>
        </w:tc>
        <w:tc>
          <w:tcPr>
            <w:tcW w:w="7485" w:type="dxa"/>
            <w:tcBorders>
              <w:left w:val="single" w:sz="4" w:space="0" w:color="8B8D8E"/>
            </w:tcBorders>
          </w:tcPr>
          <w:p w14:paraId="58336B56" w14:textId="77777777" w:rsidR="004E5FCA" w:rsidRPr="00583D68" w:rsidRDefault="00D40418" w:rsidP="00F97686">
            <w:pPr>
              <w:suppressAutoHyphens/>
              <w:spacing w:line="400" w:lineRule="atLeast"/>
              <w:rPr>
                <w:color w:val="005A8C" w:themeColor="accent6"/>
                <w:spacing w:val="-2"/>
                <w:szCs w:val="18"/>
              </w:rPr>
            </w:pPr>
            <w:r>
              <w:rPr>
                <w:color w:val="005A8C" w:themeColor="accent6"/>
                <w:spacing w:val="-2"/>
                <w:szCs w:val="18"/>
                <w:lang w:val="en-SG"/>
              </w:rPr>
              <w:t>leehongchen@gmail.com</w:t>
            </w:r>
          </w:p>
        </w:tc>
      </w:tr>
    </w:tbl>
    <w:p w14:paraId="509C25E3" w14:textId="77777777" w:rsidR="00133382" w:rsidRPr="0002117B" w:rsidRDefault="00133382" w:rsidP="00133382">
      <w:pPr>
        <w:tabs>
          <w:tab w:val="clear" w:pos="2835"/>
          <w:tab w:val="clear" w:pos="3119"/>
        </w:tabs>
        <w:rPr>
          <w:sz w:val="22"/>
        </w:rPr>
      </w:pPr>
    </w:p>
    <w:tbl>
      <w:tblPr>
        <w:tblStyle w:val="TableGrid"/>
        <w:tblW w:w="9747" w:type="dxa"/>
        <w:tblBorders>
          <w:top w:val="single" w:sz="4" w:space="0" w:color="8B8D8E"/>
          <w:left w:val="single" w:sz="4" w:space="0" w:color="8B8D8E"/>
          <w:bottom w:val="single" w:sz="4" w:space="0" w:color="8B8D8E"/>
          <w:right w:val="single" w:sz="4" w:space="0" w:color="8B8D8E"/>
          <w:insideH w:val="single" w:sz="4" w:space="0" w:color="8B8D8E"/>
          <w:insideV w:val="single" w:sz="4" w:space="0" w:color="8B8D8E"/>
        </w:tblBorders>
        <w:tblLook w:val="04A0" w:firstRow="1" w:lastRow="0" w:firstColumn="1" w:lastColumn="0" w:noHBand="0" w:noVBand="1"/>
      </w:tblPr>
      <w:tblGrid>
        <w:gridCol w:w="2262"/>
        <w:gridCol w:w="7485"/>
      </w:tblGrid>
      <w:tr w:rsidR="004E5FCA" w:rsidRPr="0002117B" w14:paraId="60285B76" w14:textId="77777777" w:rsidTr="00AF47DB">
        <w:tc>
          <w:tcPr>
            <w:tcW w:w="2262" w:type="dxa"/>
          </w:tcPr>
          <w:p w14:paraId="1166548D" w14:textId="77777777" w:rsidR="004E5FCA" w:rsidRPr="0002117B" w:rsidRDefault="004E5FCA" w:rsidP="00AF47DB">
            <w:pPr>
              <w:suppressAutoHyphens/>
              <w:spacing w:before="40" w:after="40" w:line="260" w:lineRule="atLeast"/>
              <w:rPr>
                <w:rFonts w:cs="Arial"/>
                <w:color w:val="005A8C" w:themeColor="accent6"/>
                <w:spacing w:val="-2"/>
                <w:szCs w:val="18"/>
              </w:rPr>
            </w:pPr>
            <w:r w:rsidRPr="0002117B">
              <w:rPr>
                <w:rFonts w:cs="Arial"/>
                <w:color w:val="005A8C" w:themeColor="accent6"/>
                <w:spacing w:val="-2"/>
                <w:szCs w:val="18"/>
              </w:rPr>
              <w:t>Submission Date</w:t>
            </w:r>
          </w:p>
        </w:tc>
        <w:tc>
          <w:tcPr>
            <w:tcW w:w="7485" w:type="dxa"/>
          </w:tcPr>
          <w:p w14:paraId="1DC66BF5" w14:textId="03447369" w:rsidR="004E5FCA" w:rsidRPr="0002117B" w:rsidRDefault="00D45755" w:rsidP="00AF47DB">
            <w:pPr>
              <w:suppressAutoHyphens/>
              <w:spacing w:before="40" w:after="40" w:line="260" w:lineRule="atLeast"/>
              <w:rPr>
                <w:rFonts w:cs="Arial"/>
                <w:color w:val="005A8C" w:themeColor="accent6"/>
                <w:spacing w:val="-2"/>
                <w:szCs w:val="18"/>
              </w:rPr>
            </w:pPr>
            <w:r>
              <w:rPr>
                <w:rFonts w:cs="Arial"/>
                <w:color w:val="005A8C" w:themeColor="accent6"/>
                <w:spacing w:val="-2"/>
                <w:szCs w:val="18"/>
              </w:rPr>
              <w:fldChar w:fldCharType="begin"/>
            </w:r>
            <w:r>
              <w:rPr>
                <w:rFonts w:cs="Arial"/>
                <w:color w:val="005A8C" w:themeColor="accent6"/>
                <w:spacing w:val="-2"/>
                <w:szCs w:val="18"/>
              </w:rPr>
              <w:instrText xml:space="preserve"> DATE \@ "dd MMMM yyyy" </w:instrText>
            </w:r>
            <w:r>
              <w:rPr>
                <w:rFonts w:cs="Arial"/>
                <w:color w:val="005A8C" w:themeColor="accent6"/>
                <w:spacing w:val="-2"/>
                <w:szCs w:val="18"/>
              </w:rPr>
              <w:fldChar w:fldCharType="separate"/>
            </w:r>
            <w:r w:rsidR="006928F1">
              <w:rPr>
                <w:rFonts w:cs="Arial"/>
                <w:noProof/>
                <w:color w:val="005A8C" w:themeColor="accent6"/>
                <w:spacing w:val="-2"/>
                <w:szCs w:val="18"/>
              </w:rPr>
              <w:t>25 August 2018</w:t>
            </w:r>
            <w:r>
              <w:rPr>
                <w:rFonts w:cs="Arial"/>
                <w:color w:val="005A8C" w:themeColor="accent6"/>
                <w:spacing w:val="-2"/>
                <w:szCs w:val="18"/>
              </w:rPr>
              <w:fldChar w:fldCharType="end"/>
            </w:r>
          </w:p>
        </w:tc>
      </w:tr>
    </w:tbl>
    <w:p w14:paraId="0749A652" w14:textId="77777777" w:rsidR="00133382" w:rsidRDefault="00133382" w:rsidP="00133382"/>
    <w:p w14:paraId="2F7E5335" w14:textId="77777777" w:rsidR="00A60835" w:rsidRDefault="00A60835" w:rsidP="00600ABE">
      <w:r>
        <w:br w:type="page"/>
      </w:r>
    </w:p>
    <w:p w14:paraId="1C4AF3AB" w14:textId="77777777" w:rsidR="008C3EC7" w:rsidRPr="000D7D1E" w:rsidRDefault="008C3EC7" w:rsidP="00152C89">
      <w:pPr>
        <w:pStyle w:val="TOCHeader16"/>
        <w:rPr>
          <w:i/>
        </w:rPr>
      </w:pPr>
      <w:r w:rsidRPr="000D7D1E">
        <w:lastRenderedPageBreak/>
        <w:t>contents</w:t>
      </w:r>
    </w:p>
    <w:p w14:paraId="0272B1AE" w14:textId="77777777" w:rsidR="0087302F" w:rsidRDefault="0087302F" w:rsidP="0087302F"/>
    <w:p w14:paraId="2938FFA5" w14:textId="122853FE" w:rsidR="00A01ADA" w:rsidRDefault="00B22648">
      <w:pPr>
        <w:pStyle w:val="TOC1"/>
        <w:rPr>
          <w:rFonts w:asciiTheme="minorHAnsi" w:eastAsiaTheme="minorEastAsia" w:hAnsiTheme="minorHAnsi" w:cstheme="minorBidi"/>
          <w:b w:val="0"/>
          <w:noProof/>
          <w:color w:val="auto"/>
          <w:szCs w:val="22"/>
          <w:lang w:val="en-SG" w:eastAsia="zh-CN"/>
        </w:rPr>
      </w:pPr>
      <w:r w:rsidRPr="0002117B">
        <w:rPr>
          <w:sz w:val="28"/>
          <w:szCs w:val="24"/>
        </w:rPr>
        <w:fldChar w:fldCharType="begin"/>
      </w:r>
      <w:r w:rsidR="00931D89" w:rsidRPr="0002117B">
        <w:rPr>
          <w:sz w:val="28"/>
          <w:szCs w:val="24"/>
        </w:rPr>
        <w:instrText xml:space="preserve"> TOC \o "4-4" \t "Heading 1,1,Heading 2,2,Heading 3,3" </w:instrText>
      </w:r>
      <w:r w:rsidRPr="0002117B">
        <w:rPr>
          <w:sz w:val="28"/>
          <w:szCs w:val="24"/>
        </w:rPr>
        <w:fldChar w:fldCharType="separate"/>
      </w:r>
      <w:r w:rsidR="00A01ADA">
        <w:rPr>
          <w:noProof/>
        </w:rPr>
        <w:t>1</w:t>
      </w:r>
      <w:r w:rsidR="00A01ADA">
        <w:rPr>
          <w:rFonts w:asciiTheme="minorHAnsi" w:eastAsiaTheme="minorEastAsia" w:hAnsiTheme="minorHAnsi" w:cstheme="minorBidi"/>
          <w:b w:val="0"/>
          <w:noProof/>
          <w:color w:val="auto"/>
          <w:szCs w:val="22"/>
          <w:lang w:val="en-SG" w:eastAsia="zh-CN"/>
        </w:rPr>
        <w:tab/>
      </w:r>
      <w:r w:rsidR="00A01ADA">
        <w:rPr>
          <w:noProof/>
        </w:rPr>
        <w:t>Introduction</w:t>
      </w:r>
      <w:r w:rsidR="00A01ADA">
        <w:rPr>
          <w:noProof/>
        </w:rPr>
        <w:tab/>
      </w:r>
      <w:r w:rsidR="00A01ADA">
        <w:rPr>
          <w:noProof/>
        </w:rPr>
        <w:fldChar w:fldCharType="begin"/>
      </w:r>
      <w:r w:rsidR="00A01ADA">
        <w:rPr>
          <w:noProof/>
        </w:rPr>
        <w:instrText xml:space="preserve"> PAGEREF _Toc522983968 \h </w:instrText>
      </w:r>
      <w:r w:rsidR="00A01ADA">
        <w:rPr>
          <w:noProof/>
        </w:rPr>
      </w:r>
      <w:r w:rsidR="00A01ADA">
        <w:rPr>
          <w:noProof/>
        </w:rPr>
        <w:fldChar w:fldCharType="separate"/>
      </w:r>
      <w:r w:rsidR="006928F1">
        <w:rPr>
          <w:noProof/>
        </w:rPr>
        <w:t>3</w:t>
      </w:r>
      <w:r w:rsidR="00A01ADA">
        <w:rPr>
          <w:noProof/>
        </w:rPr>
        <w:fldChar w:fldCharType="end"/>
      </w:r>
    </w:p>
    <w:p w14:paraId="0AB41644" w14:textId="7B70C2EA" w:rsidR="00A01ADA" w:rsidRDefault="00A01ADA">
      <w:pPr>
        <w:pStyle w:val="TOC2"/>
        <w:rPr>
          <w:rFonts w:asciiTheme="minorHAnsi" w:eastAsiaTheme="minorEastAsia" w:hAnsiTheme="minorHAnsi" w:cstheme="minorBidi"/>
          <w:noProof/>
          <w:color w:val="auto"/>
          <w:sz w:val="22"/>
          <w:szCs w:val="22"/>
          <w:lang w:val="en-SG" w:eastAsia="zh-CN"/>
        </w:rPr>
      </w:pPr>
      <w:r w:rsidRPr="00F13085">
        <w:rPr>
          <w:noProof/>
          <w:color w:val="005A8C"/>
          <w:lang w:val="en-SG"/>
        </w:rPr>
        <w:t>1.1</w:t>
      </w:r>
      <w:r>
        <w:rPr>
          <w:rFonts w:asciiTheme="minorHAnsi" w:eastAsiaTheme="minorEastAsia" w:hAnsiTheme="minorHAnsi" w:cstheme="minorBidi"/>
          <w:noProof/>
          <w:color w:val="auto"/>
          <w:sz w:val="22"/>
          <w:szCs w:val="22"/>
          <w:lang w:val="en-SG" w:eastAsia="zh-CN"/>
        </w:rPr>
        <w:tab/>
      </w:r>
      <w:r>
        <w:rPr>
          <w:noProof/>
        </w:rPr>
        <w:t>Objective</w:t>
      </w:r>
      <w:r>
        <w:rPr>
          <w:noProof/>
        </w:rPr>
        <w:tab/>
      </w:r>
      <w:r>
        <w:rPr>
          <w:noProof/>
        </w:rPr>
        <w:fldChar w:fldCharType="begin"/>
      </w:r>
      <w:r>
        <w:rPr>
          <w:noProof/>
        </w:rPr>
        <w:instrText xml:space="preserve"> PAGEREF _Toc522983969 \h </w:instrText>
      </w:r>
      <w:r>
        <w:rPr>
          <w:noProof/>
        </w:rPr>
      </w:r>
      <w:r>
        <w:rPr>
          <w:noProof/>
        </w:rPr>
        <w:fldChar w:fldCharType="separate"/>
      </w:r>
      <w:r w:rsidR="006928F1">
        <w:rPr>
          <w:noProof/>
        </w:rPr>
        <w:t>3</w:t>
      </w:r>
      <w:r>
        <w:rPr>
          <w:noProof/>
        </w:rPr>
        <w:fldChar w:fldCharType="end"/>
      </w:r>
    </w:p>
    <w:p w14:paraId="39C6E075" w14:textId="088854B6" w:rsidR="00A01ADA" w:rsidRDefault="00A01ADA">
      <w:pPr>
        <w:pStyle w:val="TOC2"/>
        <w:rPr>
          <w:rFonts w:asciiTheme="minorHAnsi" w:eastAsiaTheme="minorEastAsia" w:hAnsiTheme="minorHAnsi" w:cstheme="minorBidi"/>
          <w:noProof/>
          <w:color w:val="auto"/>
          <w:sz w:val="22"/>
          <w:szCs w:val="22"/>
          <w:lang w:val="en-SG" w:eastAsia="zh-CN"/>
        </w:rPr>
      </w:pPr>
      <w:r w:rsidRPr="00F13085">
        <w:rPr>
          <w:noProof/>
          <w:color w:val="005A8C"/>
          <w:lang w:val="en-SG"/>
        </w:rPr>
        <w:t>1.2</w:t>
      </w:r>
      <w:r>
        <w:rPr>
          <w:rFonts w:asciiTheme="minorHAnsi" w:eastAsiaTheme="minorEastAsia" w:hAnsiTheme="minorHAnsi" w:cstheme="minorBidi"/>
          <w:noProof/>
          <w:color w:val="auto"/>
          <w:sz w:val="22"/>
          <w:szCs w:val="22"/>
          <w:lang w:val="en-SG" w:eastAsia="zh-CN"/>
        </w:rPr>
        <w:tab/>
      </w:r>
      <w:r>
        <w:rPr>
          <w:noProof/>
        </w:rPr>
        <w:t>Scope</w:t>
      </w:r>
      <w:r>
        <w:rPr>
          <w:noProof/>
        </w:rPr>
        <w:tab/>
      </w:r>
      <w:r>
        <w:rPr>
          <w:noProof/>
        </w:rPr>
        <w:fldChar w:fldCharType="begin"/>
      </w:r>
      <w:r>
        <w:rPr>
          <w:noProof/>
        </w:rPr>
        <w:instrText xml:space="preserve"> PAGEREF _Toc522983970 \h </w:instrText>
      </w:r>
      <w:r>
        <w:rPr>
          <w:noProof/>
        </w:rPr>
      </w:r>
      <w:r>
        <w:rPr>
          <w:noProof/>
        </w:rPr>
        <w:fldChar w:fldCharType="separate"/>
      </w:r>
      <w:r w:rsidR="006928F1">
        <w:rPr>
          <w:noProof/>
        </w:rPr>
        <w:t>3</w:t>
      </w:r>
      <w:r>
        <w:rPr>
          <w:noProof/>
        </w:rPr>
        <w:fldChar w:fldCharType="end"/>
      </w:r>
    </w:p>
    <w:p w14:paraId="1D9DB35C" w14:textId="6BC42C5D" w:rsidR="00A01ADA" w:rsidRDefault="00A01ADA">
      <w:pPr>
        <w:pStyle w:val="TOC1"/>
        <w:rPr>
          <w:rFonts w:asciiTheme="minorHAnsi" w:eastAsiaTheme="minorEastAsia" w:hAnsiTheme="minorHAnsi" w:cstheme="minorBidi"/>
          <w:b w:val="0"/>
          <w:noProof/>
          <w:color w:val="auto"/>
          <w:szCs w:val="22"/>
          <w:lang w:val="en-SG" w:eastAsia="zh-CN"/>
        </w:rPr>
      </w:pPr>
      <w:r>
        <w:rPr>
          <w:noProof/>
        </w:rPr>
        <w:t>2</w:t>
      </w:r>
      <w:r>
        <w:rPr>
          <w:rFonts w:asciiTheme="minorHAnsi" w:eastAsiaTheme="minorEastAsia" w:hAnsiTheme="minorHAnsi" w:cstheme="minorBidi"/>
          <w:b w:val="0"/>
          <w:noProof/>
          <w:color w:val="auto"/>
          <w:szCs w:val="22"/>
          <w:lang w:val="en-SG" w:eastAsia="zh-CN"/>
        </w:rPr>
        <w:tab/>
      </w:r>
      <w:r>
        <w:rPr>
          <w:noProof/>
        </w:rPr>
        <w:t>Data Extraction</w:t>
      </w:r>
      <w:r>
        <w:rPr>
          <w:noProof/>
        </w:rPr>
        <w:tab/>
      </w:r>
      <w:r>
        <w:rPr>
          <w:noProof/>
        </w:rPr>
        <w:fldChar w:fldCharType="begin"/>
      </w:r>
      <w:r>
        <w:rPr>
          <w:noProof/>
        </w:rPr>
        <w:instrText xml:space="preserve"> PAGEREF _Toc522983971 \h </w:instrText>
      </w:r>
      <w:r>
        <w:rPr>
          <w:noProof/>
        </w:rPr>
      </w:r>
      <w:r>
        <w:rPr>
          <w:noProof/>
        </w:rPr>
        <w:fldChar w:fldCharType="separate"/>
      </w:r>
      <w:r w:rsidR="006928F1">
        <w:rPr>
          <w:noProof/>
        </w:rPr>
        <w:t>4</w:t>
      </w:r>
      <w:r>
        <w:rPr>
          <w:noProof/>
        </w:rPr>
        <w:fldChar w:fldCharType="end"/>
      </w:r>
    </w:p>
    <w:p w14:paraId="45F69581" w14:textId="3731EF17" w:rsidR="00A01ADA" w:rsidRDefault="00A01ADA">
      <w:pPr>
        <w:pStyle w:val="TOC1"/>
        <w:rPr>
          <w:rFonts w:asciiTheme="minorHAnsi" w:eastAsiaTheme="minorEastAsia" w:hAnsiTheme="minorHAnsi" w:cstheme="minorBidi"/>
          <w:b w:val="0"/>
          <w:noProof/>
          <w:color w:val="auto"/>
          <w:szCs w:val="22"/>
          <w:lang w:val="en-SG" w:eastAsia="zh-CN"/>
        </w:rPr>
      </w:pPr>
      <w:r>
        <w:rPr>
          <w:noProof/>
        </w:rPr>
        <w:t>3</w:t>
      </w:r>
      <w:r>
        <w:rPr>
          <w:rFonts w:asciiTheme="minorHAnsi" w:eastAsiaTheme="minorEastAsia" w:hAnsiTheme="minorHAnsi" w:cstheme="minorBidi"/>
          <w:b w:val="0"/>
          <w:noProof/>
          <w:color w:val="auto"/>
          <w:szCs w:val="22"/>
          <w:lang w:val="en-SG" w:eastAsia="zh-CN"/>
        </w:rPr>
        <w:tab/>
      </w:r>
      <w:r>
        <w:rPr>
          <w:noProof/>
        </w:rPr>
        <w:t>Accessing and Analysing Temperature Data</w:t>
      </w:r>
      <w:r>
        <w:rPr>
          <w:noProof/>
        </w:rPr>
        <w:tab/>
      </w:r>
      <w:r>
        <w:rPr>
          <w:noProof/>
        </w:rPr>
        <w:fldChar w:fldCharType="begin"/>
      </w:r>
      <w:r>
        <w:rPr>
          <w:noProof/>
        </w:rPr>
        <w:instrText xml:space="preserve"> PAGEREF _Toc522983972 \h </w:instrText>
      </w:r>
      <w:r>
        <w:rPr>
          <w:noProof/>
        </w:rPr>
      </w:r>
      <w:r>
        <w:rPr>
          <w:noProof/>
        </w:rPr>
        <w:fldChar w:fldCharType="separate"/>
      </w:r>
      <w:r w:rsidR="006928F1">
        <w:rPr>
          <w:noProof/>
        </w:rPr>
        <w:t>6</w:t>
      </w:r>
      <w:r>
        <w:rPr>
          <w:noProof/>
        </w:rPr>
        <w:fldChar w:fldCharType="end"/>
      </w:r>
    </w:p>
    <w:p w14:paraId="1FD261D6" w14:textId="60C16965" w:rsidR="00A01ADA" w:rsidRDefault="00A01ADA">
      <w:pPr>
        <w:pStyle w:val="TOC1"/>
        <w:rPr>
          <w:rFonts w:asciiTheme="minorHAnsi" w:eastAsiaTheme="minorEastAsia" w:hAnsiTheme="minorHAnsi" w:cstheme="minorBidi"/>
          <w:b w:val="0"/>
          <w:noProof/>
          <w:color w:val="auto"/>
          <w:szCs w:val="22"/>
          <w:lang w:val="en-SG" w:eastAsia="zh-CN"/>
        </w:rPr>
      </w:pPr>
      <w:r>
        <w:rPr>
          <w:noProof/>
        </w:rPr>
        <w:t>4</w:t>
      </w:r>
      <w:r>
        <w:rPr>
          <w:rFonts w:asciiTheme="minorHAnsi" w:eastAsiaTheme="minorEastAsia" w:hAnsiTheme="minorHAnsi" w:cstheme="minorBidi"/>
          <w:b w:val="0"/>
          <w:noProof/>
          <w:color w:val="auto"/>
          <w:szCs w:val="22"/>
          <w:lang w:val="en-SG" w:eastAsia="zh-CN"/>
        </w:rPr>
        <w:tab/>
      </w:r>
      <w:r>
        <w:rPr>
          <w:noProof/>
        </w:rPr>
        <w:t>Plotting Time Series</w:t>
      </w:r>
      <w:r>
        <w:rPr>
          <w:noProof/>
        </w:rPr>
        <w:tab/>
      </w:r>
      <w:r>
        <w:rPr>
          <w:noProof/>
        </w:rPr>
        <w:fldChar w:fldCharType="begin"/>
      </w:r>
      <w:r>
        <w:rPr>
          <w:noProof/>
        </w:rPr>
        <w:instrText xml:space="preserve"> PAGEREF _Toc522983973 \h </w:instrText>
      </w:r>
      <w:r>
        <w:rPr>
          <w:noProof/>
        </w:rPr>
      </w:r>
      <w:r>
        <w:rPr>
          <w:noProof/>
        </w:rPr>
        <w:fldChar w:fldCharType="separate"/>
      </w:r>
      <w:r w:rsidR="006928F1">
        <w:rPr>
          <w:noProof/>
        </w:rPr>
        <w:t>7</w:t>
      </w:r>
      <w:r>
        <w:rPr>
          <w:noProof/>
        </w:rPr>
        <w:fldChar w:fldCharType="end"/>
      </w:r>
    </w:p>
    <w:p w14:paraId="65001EC3" w14:textId="35EBC661" w:rsidR="00A01ADA" w:rsidRDefault="00A01ADA">
      <w:pPr>
        <w:pStyle w:val="TOC1"/>
        <w:rPr>
          <w:rFonts w:asciiTheme="minorHAnsi" w:eastAsiaTheme="minorEastAsia" w:hAnsiTheme="minorHAnsi" w:cstheme="minorBidi"/>
          <w:b w:val="0"/>
          <w:noProof/>
          <w:color w:val="auto"/>
          <w:szCs w:val="22"/>
          <w:lang w:val="en-SG" w:eastAsia="zh-CN"/>
        </w:rPr>
      </w:pPr>
      <w:r>
        <w:rPr>
          <w:noProof/>
        </w:rPr>
        <w:t>5</w:t>
      </w:r>
      <w:r>
        <w:rPr>
          <w:rFonts w:asciiTheme="minorHAnsi" w:eastAsiaTheme="minorEastAsia" w:hAnsiTheme="minorHAnsi" w:cstheme="minorBidi"/>
          <w:b w:val="0"/>
          <w:noProof/>
          <w:color w:val="auto"/>
          <w:szCs w:val="22"/>
          <w:lang w:val="en-SG" w:eastAsia="zh-CN"/>
        </w:rPr>
        <w:tab/>
      </w:r>
      <w:r>
        <w:rPr>
          <w:noProof/>
        </w:rPr>
        <w:t>Data Observation</w:t>
      </w:r>
      <w:r>
        <w:rPr>
          <w:noProof/>
        </w:rPr>
        <w:tab/>
      </w:r>
      <w:r>
        <w:rPr>
          <w:noProof/>
        </w:rPr>
        <w:fldChar w:fldCharType="begin"/>
      </w:r>
      <w:r>
        <w:rPr>
          <w:noProof/>
        </w:rPr>
        <w:instrText xml:space="preserve"> PAGEREF _Toc522983974 \h </w:instrText>
      </w:r>
      <w:r>
        <w:rPr>
          <w:noProof/>
        </w:rPr>
      </w:r>
      <w:r>
        <w:rPr>
          <w:noProof/>
        </w:rPr>
        <w:fldChar w:fldCharType="separate"/>
      </w:r>
      <w:r w:rsidR="006928F1">
        <w:rPr>
          <w:noProof/>
        </w:rPr>
        <w:t>8</w:t>
      </w:r>
      <w:r>
        <w:rPr>
          <w:noProof/>
        </w:rPr>
        <w:fldChar w:fldCharType="end"/>
      </w:r>
    </w:p>
    <w:p w14:paraId="50A91EBE" w14:textId="259F8256" w:rsidR="00A01ADA" w:rsidRDefault="00A01ADA">
      <w:pPr>
        <w:pStyle w:val="TOC1"/>
        <w:rPr>
          <w:rFonts w:asciiTheme="minorHAnsi" w:eastAsiaTheme="minorEastAsia" w:hAnsiTheme="minorHAnsi" w:cstheme="minorBidi"/>
          <w:b w:val="0"/>
          <w:noProof/>
          <w:color w:val="auto"/>
          <w:szCs w:val="22"/>
          <w:lang w:val="en-SG" w:eastAsia="zh-CN"/>
        </w:rPr>
      </w:pPr>
      <w:r>
        <w:rPr>
          <w:noProof/>
        </w:rPr>
        <w:t>6</w:t>
      </w:r>
      <w:r>
        <w:rPr>
          <w:rFonts w:asciiTheme="minorHAnsi" w:eastAsiaTheme="minorEastAsia" w:hAnsiTheme="minorHAnsi" w:cstheme="minorBidi"/>
          <w:b w:val="0"/>
          <w:noProof/>
          <w:color w:val="auto"/>
          <w:szCs w:val="22"/>
          <w:lang w:val="en-SG" w:eastAsia="zh-CN"/>
        </w:rPr>
        <w:tab/>
      </w:r>
      <w:r>
        <w:rPr>
          <w:noProof/>
        </w:rPr>
        <w:t>Conclusions</w:t>
      </w:r>
      <w:r>
        <w:rPr>
          <w:noProof/>
        </w:rPr>
        <w:tab/>
      </w:r>
      <w:r>
        <w:rPr>
          <w:noProof/>
        </w:rPr>
        <w:fldChar w:fldCharType="begin"/>
      </w:r>
      <w:r>
        <w:rPr>
          <w:noProof/>
        </w:rPr>
        <w:instrText xml:space="preserve"> PAGEREF _Toc522983975 \h </w:instrText>
      </w:r>
      <w:r>
        <w:rPr>
          <w:noProof/>
        </w:rPr>
      </w:r>
      <w:r>
        <w:rPr>
          <w:noProof/>
        </w:rPr>
        <w:fldChar w:fldCharType="separate"/>
      </w:r>
      <w:r w:rsidR="006928F1">
        <w:rPr>
          <w:noProof/>
        </w:rPr>
        <w:t>10</w:t>
      </w:r>
      <w:r>
        <w:rPr>
          <w:noProof/>
        </w:rPr>
        <w:fldChar w:fldCharType="end"/>
      </w:r>
    </w:p>
    <w:p w14:paraId="6DE9585A" w14:textId="0CB224C3" w:rsidR="0087302F" w:rsidRDefault="00B22648" w:rsidP="000D7D1E">
      <w:pPr>
        <w:tabs>
          <w:tab w:val="clear" w:pos="851"/>
          <w:tab w:val="left" w:pos="1418"/>
        </w:tabs>
        <w:ind w:left="1418" w:hanging="1418"/>
      </w:pPr>
      <w:r w:rsidRPr="0002117B">
        <w:rPr>
          <w:caps/>
          <w:color w:val="51626F" w:themeColor="accent3"/>
          <w:sz w:val="28"/>
          <w:szCs w:val="24"/>
        </w:rPr>
        <w:fldChar w:fldCharType="end"/>
      </w:r>
    </w:p>
    <w:p w14:paraId="1E1623EE" w14:textId="77777777" w:rsidR="00872002" w:rsidRDefault="00872002" w:rsidP="004B08C2">
      <w:pPr>
        <w:pStyle w:val="TOCHeader14"/>
        <w:spacing w:line="360" w:lineRule="auto"/>
        <w:rPr>
          <w:szCs w:val="28"/>
        </w:rPr>
      </w:pPr>
    </w:p>
    <w:p w14:paraId="0AEF3487" w14:textId="2BD178DB" w:rsidR="004B08C2" w:rsidRDefault="00745A42" w:rsidP="004B08C2">
      <w:pPr>
        <w:pStyle w:val="TOCHeader14"/>
        <w:spacing w:line="360" w:lineRule="auto"/>
        <w:rPr>
          <w:szCs w:val="28"/>
        </w:rPr>
      </w:pPr>
      <w:r>
        <w:rPr>
          <w:szCs w:val="28"/>
        </w:rPr>
        <w:t>FIGURES</w:t>
      </w:r>
    </w:p>
    <w:p w14:paraId="42B5D3B0" w14:textId="0E9DCA1A" w:rsidR="00A01ADA" w:rsidRDefault="0064129D">
      <w:pPr>
        <w:pStyle w:val="TableofFigures"/>
        <w:rPr>
          <w:rFonts w:asciiTheme="minorHAnsi" w:eastAsiaTheme="minorEastAsia" w:hAnsiTheme="minorHAnsi" w:cstheme="minorBidi"/>
          <w:noProof/>
          <w:color w:val="auto"/>
          <w:sz w:val="22"/>
          <w:szCs w:val="22"/>
          <w:lang w:val="en-SG" w:eastAsia="zh-CN"/>
        </w:rPr>
      </w:pPr>
      <w:r w:rsidRPr="0064129D">
        <w:rPr>
          <w:b/>
          <w:caps/>
          <w:noProof/>
          <w:lang w:val="en-US"/>
        </w:rPr>
        <w:fldChar w:fldCharType="begin"/>
      </w:r>
      <w:r w:rsidRPr="0064129D">
        <w:rPr>
          <w:b/>
          <w:caps/>
          <w:noProof/>
          <w:lang w:val="en-US"/>
        </w:rPr>
        <w:instrText xml:space="preserve"> TOC \c "Figure" </w:instrText>
      </w:r>
      <w:r w:rsidRPr="0064129D">
        <w:rPr>
          <w:b/>
          <w:caps/>
          <w:noProof/>
          <w:lang w:val="en-US"/>
        </w:rPr>
        <w:fldChar w:fldCharType="separate"/>
      </w:r>
      <w:r w:rsidR="00A01ADA">
        <w:rPr>
          <w:noProof/>
        </w:rPr>
        <w:t>Figure 2</w:t>
      </w:r>
      <w:r w:rsidR="00A01ADA">
        <w:rPr>
          <w:noProof/>
        </w:rPr>
        <w:noBreakHyphen/>
        <w:t>1</w:t>
      </w:r>
      <w:r w:rsidR="00A01ADA">
        <w:rPr>
          <w:rFonts w:asciiTheme="minorHAnsi" w:eastAsiaTheme="minorEastAsia" w:hAnsiTheme="minorHAnsi" w:cstheme="minorBidi"/>
          <w:noProof/>
          <w:color w:val="auto"/>
          <w:sz w:val="22"/>
          <w:szCs w:val="22"/>
          <w:lang w:val="en-SG" w:eastAsia="zh-CN"/>
        </w:rPr>
        <w:tab/>
      </w:r>
      <w:r w:rsidR="00A01ADA">
        <w:rPr>
          <w:noProof/>
        </w:rPr>
        <w:t>Data extraction from the temperature database by using SQL workspace</w:t>
      </w:r>
      <w:r w:rsidR="00A01ADA">
        <w:rPr>
          <w:noProof/>
        </w:rPr>
        <w:tab/>
      </w:r>
      <w:r w:rsidR="00A01ADA">
        <w:rPr>
          <w:noProof/>
        </w:rPr>
        <w:fldChar w:fldCharType="begin"/>
      </w:r>
      <w:r w:rsidR="00A01ADA">
        <w:rPr>
          <w:noProof/>
        </w:rPr>
        <w:instrText xml:space="preserve"> PAGEREF _Toc522983976 \h </w:instrText>
      </w:r>
      <w:r w:rsidR="00A01ADA">
        <w:rPr>
          <w:noProof/>
        </w:rPr>
      </w:r>
      <w:r w:rsidR="00A01ADA">
        <w:rPr>
          <w:noProof/>
        </w:rPr>
        <w:fldChar w:fldCharType="separate"/>
      </w:r>
      <w:r w:rsidR="006928F1">
        <w:rPr>
          <w:noProof/>
        </w:rPr>
        <w:t>5</w:t>
      </w:r>
      <w:r w:rsidR="00A01ADA">
        <w:rPr>
          <w:noProof/>
        </w:rPr>
        <w:fldChar w:fldCharType="end"/>
      </w:r>
    </w:p>
    <w:p w14:paraId="5486F010" w14:textId="13689172" w:rsidR="00A01ADA" w:rsidRDefault="00A01ADA">
      <w:pPr>
        <w:pStyle w:val="TableofFigures"/>
        <w:rPr>
          <w:rFonts w:asciiTheme="minorHAnsi" w:eastAsiaTheme="minorEastAsia" w:hAnsiTheme="minorHAnsi" w:cstheme="minorBidi"/>
          <w:noProof/>
          <w:color w:val="auto"/>
          <w:sz w:val="22"/>
          <w:szCs w:val="22"/>
          <w:lang w:val="en-SG" w:eastAsia="zh-CN"/>
        </w:rPr>
      </w:pPr>
      <w:r>
        <w:rPr>
          <w:noProof/>
        </w:rPr>
        <w:t>Figure 3</w:t>
      </w:r>
      <w:r>
        <w:rPr>
          <w:noProof/>
        </w:rPr>
        <w:noBreakHyphen/>
        <w:t>1</w:t>
      </w:r>
      <w:r>
        <w:rPr>
          <w:rFonts w:asciiTheme="minorHAnsi" w:eastAsiaTheme="minorEastAsia" w:hAnsiTheme="minorHAnsi" w:cstheme="minorBidi"/>
          <w:noProof/>
          <w:color w:val="auto"/>
          <w:sz w:val="22"/>
          <w:szCs w:val="22"/>
          <w:lang w:val="en-SG" w:eastAsia="zh-CN"/>
        </w:rPr>
        <w:tab/>
      </w:r>
      <w:r>
        <w:rPr>
          <w:noProof/>
        </w:rPr>
        <w:t>10 years Moving Average of Singapore and Global Temperature Data</w:t>
      </w:r>
      <w:r>
        <w:rPr>
          <w:noProof/>
        </w:rPr>
        <w:tab/>
      </w:r>
      <w:r>
        <w:rPr>
          <w:noProof/>
        </w:rPr>
        <w:fldChar w:fldCharType="begin"/>
      </w:r>
      <w:r>
        <w:rPr>
          <w:noProof/>
        </w:rPr>
        <w:instrText xml:space="preserve"> PAGEREF _Toc522983977 \h </w:instrText>
      </w:r>
      <w:r>
        <w:rPr>
          <w:noProof/>
        </w:rPr>
      </w:r>
      <w:r>
        <w:rPr>
          <w:noProof/>
        </w:rPr>
        <w:fldChar w:fldCharType="separate"/>
      </w:r>
      <w:r w:rsidR="006928F1">
        <w:rPr>
          <w:noProof/>
        </w:rPr>
        <w:t>6</w:t>
      </w:r>
      <w:r>
        <w:rPr>
          <w:noProof/>
        </w:rPr>
        <w:fldChar w:fldCharType="end"/>
      </w:r>
    </w:p>
    <w:p w14:paraId="57B46995" w14:textId="019DA912" w:rsidR="00A01ADA" w:rsidRDefault="00A01ADA">
      <w:pPr>
        <w:pStyle w:val="TableofFigures"/>
        <w:rPr>
          <w:rFonts w:asciiTheme="minorHAnsi" w:eastAsiaTheme="minorEastAsia" w:hAnsiTheme="minorHAnsi" w:cstheme="minorBidi"/>
          <w:noProof/>
          <w:color w:val="auto"/>
          <w:sz w:val="22"/>
          <w:szCs w:val="22"/>
          <w:lang w:val="en-SG" w:eastAsia="zh-CN"/>
        </w:rPr>
      </w:pPr>
      <w:r>
        <w:rPr>
          <w:noProof/>
        </w:rPr>
        <w:t>Figure 5</w:t>
      </w:r>
      <w:r>
        <w:rPr>
          <w:noProof/>
        </w:rPr>
        <w:noBreakHyphen/>
        <w:t>1</w:t>
      </w:r>
      <w:r>
        <w:rPr>
          <w:rFonts w:asciiTheme="minorHAnsi" w:eastAsiaTheme="minorEastAsia" w:hAnsiTheme="minorHAnsi" w:cstheme="minorBidi"/>
          <w:noProof/>
          <w:color w:val="auto"/>
          <w:sz w:val="22"/>
          <w:szCs w:val="22"/>
          <w:lang w:val="en-SG" w:eastAsia="zh-CN"/>
        </w:rPr>
        <w:tab/>
      </w:r>
      <w:r>
        <w:rPr>
          <w:noProof/>
        </w:rPr>
        <w:t>10 Years Moving Average Temperature Data of Singapore and Global</w:t>
      </w:r>
      <w:r>
        <w:rPr>
          <w:noProof/>
        </w:rPr>
        <w:tab/>
      </w:r>
      <w:r>
        <w:rPr>
          <w:noProof/>
        </w:rPr>
        <w:fldChar w:fldCharType="begin"/>
      </w:r>
      <w:r>
        <w:rPr>
          <w:noProof/>
        </w:rPr>
        <w:instrText xml:space="preserve"> PAGEREF _Toc522983978 \h </w:instrText>
      </w:r>
      <w:r>
        <w:rPr>
          <w:noProof/>
        </w:rPr>
      </w:r>
      <w:r>
        <w:rPr>
          <w:noProof/>
        </w:rPr>
        <w:fldChar w:fldCharType="separate"/>
      </w:r>
      <w:r w:rsidR="006928F1">
        <w:rPr>
          <w:noProof/>
        </w:rPr>
        <w:t>9</w:t>
      </w:r>
      <w:r>
        <w:rPr>
          <w:noProof/>
        </w:rPr>
        <w:fldChar w:fldCharType="end"/>
      </w:r>
    </w:p>
    <w:p w14:paraId="3F4355D1" w14:textId="7A6F2917" w:rsidR="00A01ADA" w:rsidRDefault="00A01ADA">
      <w:pPr>
        <w:pStyle w:val="TableofFigures"/>
        <w:rPr>
          <w:rFonts w:asciiTheme="minorHAnsi" w:eastAsiaTheme="minorEastAsia" w:hAnsiTheme="minorHAnsi" w:cstheme="minorBidi"/>
          <w:noProof/>
          <w:color w:val="auto"/>
          <w:sz w:val="22"/>
          <w:szCs w:val="22"/>
          <w:lang w:val="en-SG" w:eastAsia="zh-CN"/>
        </w:rPr>
      </w:pPr>
      <w:r>
        <w:rPr>
          <w:noProof/>
        </w:rPr>
        <w:t>Figure 5</w:t>
      </w:r>
      <w:r>
        <w:rPr>
          <w:noProof/>
        </w:rPr>
        <w:noBreakHyphen/>
        <w:t>2</w:t>
      </w:r>
      <w:r>
        <w:rPr>
          <w:rFonts w:asciiTheme="minorHAnsi" w:eastAsiaTheme="minorEastAsia" w:hAnsiTheme="minorHAnsi" w:cstheme="minorBidi"/>
          <w:noProof/>
          <w:color w:val="auto"/>
          <w:sz w:val="22"/>
          <w:szCs w:val="22"/>
          <w:lang w:val="en-SG" w:eastAsia="zh-CN"/>
        </w:rPr>
        <w:tab/>
      </w:r>
      <w:r>
        <w:rPr>
          <w:noProof/>
        </w:rPr>
        <w:t>10 Years Moving Average Temperature Data of Singapore</w:t>
      </w:r>
      <w:r>
        <w:rPr>
          <w:noProof/>
        </w:rPr>
        <w:tab/>
      </w:r>
      <w:r>
        <w:rPr>
          <w:noProof/>
        </w:rPr>
        <w:fldChar w:fldCharType="begin"/>
      </w:r>
      <w:r>
        <w:rPr>
          <w:noProof/>
        </w:rPr>
        <w:instrText xml:space="preserve"> PAGEREF _Toc522983979 \h </w:instrText>
      </w:r>
      <w:r>
        <w:rPr>
          <w:noProof/>
        </w:rPr>
      </w:r>
      <w:r>
        <w:rPr>
          <w:noProof/>
        </w:rPr>
        <w:fldChar w:fldCharType="separate"/>
      </w:r>
      <w:r w:rsidR="006928F1">
        <w:rPr>
          <w:noProof/>
        </w:rPr>
        <w:t>9</w:t>
      </w:r>
      <w:r>
        <w:rPr>
          <w:noProof/>
        </w:rPr>
        <w:fldChar w:fldCharType="end"/>
      </w:r>
    </w:p>
    <w:p w14:paraId="154000DB" w14:textId="274B1090" w:rsidR="00A01ADA" w:rsidRDefault="00A01ADA">
      <w:pPr>
        <w:pStyle w:val="TableofFigures"/>
        <w:rPr>
          <w:rFonts w:asciiTheme="minorHAnsi" w:eastAsiaTheme="minorEastAsia" w:hAnsiTheme="minorHAnsi" w:cstheme="minorBidi"/>
          <w:noProof/>
          <w:color w:val="auto"/>
          <w:sz w:val="22"/>
          <w:szCs w:val="22"/>
          <w:lang w:val="en-SG" w:eastAsia="zh-CN"/>
        </w:rPr>
      </w:pPr>
      <w:r>
        <w:rPr>
          <w:noProof/>
        </w:rPr>
        <w:t>Figure 5</w:t>
      </w:r>
      <w:r>
        <w:rPr>
          <w:noProof/>
        </w:rPr>
        <w:noBreakHyphen/>
        <w:t>3</w:t>
      </w:r>
      <w:r>
        <w:rPr>
          <w:rFonts w:asciiTheme="minorHAnsi" w:eastAsiaTheme="minorEastAsia" w:hAnsiTheme="minorHAnsi" w:cstheme="minorBidi"/>
          <w:noProof/>
          <w:color w:val="auto"/>
          <w:sz w:val="22"/>
          <w:szCs w:val="22"/>
          <w:lang w:val="en-SG" w:eastAsia="zh-CN"/>
        </w:rPr>
        <w:tab/>
      </w:r>
      <w:r>
        <w:rPr>
          <w:noProof/>
        </w:rPr>
        <w:t>10 Years Moving Average Temperature Data of Global</w:t>
      </w:r>
      <w:r>
        <w:rPr>
          <w:noProof/>
        </w:rPr>
        <w:tab/>
      </w:r>
      <w:r>
        <w:rPr>
          <w:noProof/>
        </w:rPr>
        <w:fldChar w:fldCharType="begin"/>
      </w:r>
      <w:r>
        <w:rPr>
          <w:noProof/>
        </w:rPr>
        <w:instrText xml:space="preserve"> PAGEREF _Toc522983980 \h </w:instrText>
      </w:r>
      <w:r>
        <w:rPr>
          <w:noProof/>
        </w:rPr>
      </w:r>
      <w:r>
        <w:rPr>
          <w:noProof/>
        </w:rPr>
        <w:fldChar w:fldCharType="separate"/>
      </w:r>
      <w:r w:rsidR="006928F1">
        <w:rPr>
          <w:noProof/>
        </w:rPr>
        <w:t>10</w:t>
      </w:r>
      <w:r>
        <w:rPr>
          <w:noProof/>
        </w:rPr>
        <w:fldChar w:fldCharType="end"/>
      </w:r>
    </w:p>
    <w:p w14:paraId="0E9C0FCA" w14:textId="456805DD" w:rsidR="00DC4115" w:rsidRPr="00DC4115" w:rsidRDefault="0064129D" w:rsidP="007B6939">
      <w:pPr>
        <w:pStyle w:val="TOCHeader14"/>
        <w:spacing w:line="240" w:lineRule="auto"/>
        <w:jc w:val="distribute"/>
      </w:pPr>
      <w:r w:rsidRPr="0064129D">
        <w:rPr>
          <w:b/>
          <w:caps w:val="0"/>
          <w:noProof/>
          <w:color w:val="51626F" w:themeColor="accent3"/>
          <w:sz w:val="20"/>
          <w:lang w:val="en-US"/>
        </w:rPr>
        <w:fldChar w:fldCharType="end"/>
      </w:r>
    </w:p>
    <w:p w14:paraId="181F7D18" w14:textId="77777777" w:rsidR="00745A42" w:rsidRDefault="00745A42" w:rsidP="00745A42">
      <w:pPr>
        <w:pStyle w:val="TOCHeader14"/>
        <w:rPr>
          <w:szCs w:val="28"/>
        </w:rPr>
      </w:pPr>
      <w:r>
        <w:rPr>
          <w:szCs w:val="28"/>
        </w:rPr>
        <w:t>APPENDICES</w:t>
      </w:r>
    </w:p>
    <w:p w14:paraId="0B0EBDE4" w14:textId="77777777" w:rsidR="00AB48D3" w:rsidRDefault="00AB48D3" w:rsidP="00745A42">
      <w:pPr>
        <w:pStyle w:val="TOCHeader14"/>
        <w:rPr>
          <w:szCs w:val="28"/>
        </w:rPr>
      </w:pPr>
    </w:p>
    <w:p w14:paraId="4F9781D5" w14:textId="4AD2ED90" w:rsidR="0004242B" w:rsidRDefault="00484D81" w:rsidP="00484D81">
      <w:pPr>
        <w:pStyle w:val="ListParagraph"/>
        <w:numPr>
          <w:ilvl w:val="0"/>
          <w:numId w:val="49"/>
        </w:numPr>
        <w:rPr>
          <w:rFonts w:ascii="Arial" w:eastAsia="SimSun" w:hAnsi="Arial"/>
          <w:b/>
          <w:bCs/>
          <w:noProof/>
          <w:color w:val="51626F" w:themeColor="accent3"/>
          <w:sz w:val="20"/>
          <w:lang w:val="en-US" w:eastAsia="da-DK"/>
        </w:rPr>
      </w:pPr>
      <w:r w:rsidRPr="00484D81">
        <w:rPr>
          <w:rFonts w:ascii="Arial" w:eastAsia="SimSun" w:hAnsi="Arial"/>
          <w:b/>
          <w:bCs/>
          <w:noProof/>
          <w:color w:val="51626F" w:themeColor="accent3"/>
          <w:sz w:val="20"/>
          <w:lang w:val="en-US" w:eastAsia="da-DK"/>
        </w:rPr>
        <w:t>Singapore and Global Temperature Data</w:t>
      </w:r>
    </w:p>
    <w:p w14:paraId="18F07B9E" w14:textId="51568A61" w:rsidR="00484D81" w:rsidRPr="00484D81" w:rsidRDefault="00484D81" w:rsidP="00484D81">
      <w:pPr>
        <w:pStyle w:val="ListParagraph"/>
        <w:numPr>
          <w:ilvl w:val="0"/>
          <w:numId w:val="49"/>
        </w:numPr>
        <w:rPr>
          <w:rFonts w:ascii="Arial" w:eastAsia="SimSun" w:hAnsi="Arial"/>
          <w:b/>
          <w:bCs/>
          <w:noProof/>
          <w:color w:val="51626F" w:themeColor="accent3"/>
          <w:sz w:val="20"/>
          <w:lang w:val="en-US" w:eastAsia="da-DK"/>
        </w:rPr>
      </w:pPr>
      <w:r>
        <w:rPr>
          <w:rFonts w:ascii="Arial" w:eastAsia="SimSun" w:hAnsi="Arial"/>
          <w:b/>
          <w:bCs/>
          <w:noProof/>
          <w:color w:val="51626F" w:themeColor="accent3"/>
          <w:sz w:val="20"/>
          <w:lang w:val="en-US" w:eastAsia="da-DK"/>
        </w:rPr>
        <w:t>10 years Moving Average Temperature Data for Singapore and Global</w:t>
      </w:r>
    </w:p>
    <w:p w14:paraId="4133C255" w14:textId="77777777" w:rsidR="003C11DC" w:rsidRDefault="003C11DC" w:rsidP="003C11DC">
      <w:pPr>
        <w:pStyle w:val="BodyNormal"/>
        <w:spacing w:line="240" w:lineRule="auto"/>
        <w:jc w:val="distribute"/>
        <w:rPr>
          <w:b/>
          <w:bCs/>
          <w:color w:val="51626F" w:themeColor="accent3"/>
          <w:lang w:val="en-US" w:eastAsia="da-DK"/>
        </w:rPr>
      </w:pPr>
    </w:p>
    <w:p w14:paraId="289AE707" w14:textId="5CC308C1" w:rsidR="00484D81" w:rsidRPr="003C11DC" w:rsidRDefault="00484D81" w:rsidP="003C11DC">
      <w:pPr>
        <w:pStyle w:val="BodyNormal"/>
        <w:spacing w:line="240" w:lineRule="auto"/>
        <w:jc w:val="distribute"/>
        <w:rPr>
          <w:b/>
          <w:color w:val="51626F" w:themeColor="accent3"/>
          <w:lang w:val="en-GB" w:eastAsia="da-DK"/>
        </w:rPr>
        <w:sectPr w:rsidR="00484D81" w:rsidRPr="003C11DC" w:rsidSect="00743A5C">
          <w:headerReference w:type="default" r:id="rId19"/>
          <w:footerReference w:type="even" r:id="rId20"/>
          <w:footerReference w:type="default" r:id="rId21"/>
          <w:endnotePr>
            <w:numFmt w:val="decimal"/>
          </w:endnotePr>
          <w:pgSz w:w="11907" w:h="16840" w:code="9"/>
          <w:pgMar w:top="1985" w:right="765" w:bottom="1134" w:left="1134" w:header="567" w:footer="397" w:gutter="340"/>
          <w:pgNumType w:fmt="lowerRoman" w:start="1"/>
          <w:cols w:space="720"/>
          <w:noEndnote/>
          <w:docGrid w:linePitch="272"/>
        </w:sectPr>
      </w:pPr>
    </w:p>
    <w:p w14:paraId="599DB01D" w14:textId="77777777" w:rsidR="00566F1F" w:rsidRPr="00E41125" w:rsidRDefault="001B3E91" w:rsidP="00C44CC5">
      <w:pPr>
        <w:pStyle w:val="Heading1"/>
      </w:pPr>
      <w:bookmarkStart w:id="1" w:name="_Toc339459958"/>
      <w:bookmarkStart w:id="2" w:name="_Toc339462634"/>
      <w:bookmarkStart w:id="3" w:name="_Toc522983968"/>
      <w:r w:rsidRPr="00E41125">
        <w:lastRenderedPageBreak/>
        <w:t>Introduction</w:t>
      </w:r>
      <w:bookmarkEnd w:id="3"/>
    </w:p>
    <w:p w14:paraId="117A27B2" w14:textId="77777777" w:rsidR="001B3E91" w:rsidRDefault="001B3E91" w:rsidP="003124ED">
      <w:pPr>
        <w:pStyle w:val="Heading2"/>
      </w:pPr>
      <w:bookmarkStart w:id="4" w:name="_Toc316913242"/>
      <w:bookmarkStart w:id="5" w:name="_Toc343266051"/>
      <w:bookmarkStart w:id="6" w:name="_Toc522983969"/>
      <w:r>
        <w:t>Objective</w:t>
      </w:r>
      <w:bookmarkEnd w:id="6"/>
    </w:p>
    <w:p w14:paraId="1651A55E" w14:textId="77777777" w:rsidR="0013642E" w:rsidRDefault="001B3E91" w:rsidP="00A67B9E">
      <w:pPr>
        <w:pStyle w:val="BodyText"/>
        <w:ind w:left="1134"/>
        <w:rPr>
          <w:shd w:val="clear" w:color="auto" w:fill="auto"/>
        </w:rPr>
      </w:pPr>
      <w:r w:rsidRPr="00423237">
        <w:rPr>
          <w:shd w:val="clear" w:color="auto" w:fill="auto"/>
        </w:rPr>
        <w:t xml:space="preserve">The objective of this </w:t>
      </w:r>
      <w:r w:rsidR="0013642E">
        <w:rPr>
          <w:shd w:val="clear" w:color="auto" w:fill="auto"/>
        </w:rPr>
        <w:t xml:space="preserve">project is </w:t>
      </w:r>
      <w:r w:rsidRPr="00423237">
        <w:rPr>
          <w:shd w:val="clear" w:color="auto" w:fill="auto"/>
        </w:rPr>
        <w:t>analys</w:t>
      </w:r>
      <w:r w:rsidR="0013642E">
        <w:rPr>
          <w:shd w:val="clear" w:color="auto" w:fill="auto"/>
        </w:rPr>
        <w:t>ing</w:t>
      </w:r>
      <w:r w:rsidRPr="00423237">
        <w:rPr>
          <w:shd w:val="clear" w:color="auto" w:fill="auto"/>
        </w:rPr>
        <w:t xml:space="preserve"> </w:t>
      </w:r>
      <w:r w:rsidR="0013642E">
        <w:rPr>
          <w:shd w:val="clear" w:color="auto" w:fill="auto"/>
        </w:rPr>
        <w:t>local (Singapore)</w:t>
      </w:r>
      <w:r w:rsidRPr="00423237">
        <w:rPr>
          <w:shd w:val="clear" w:color="auto" w:fill="auto"/>
        </w:rPr>
        <w:t xml:space="preserve"> and </w:t>
      </w:r>
      <w:r w:rsidR="0013642E">
        <w:rPr>
          <w:shd w:val="clear" w:color="auto" w:fill="auto"/>
        </w:rPr>
        <w:t>global temperature data</w:t>
      </w:r>
      <w:r w:rsidRPr="00423237">
        <w:rPr>
          <w:shd w:val="clear" w:color="auto" w:fill="auto"/>
        </w:rPr>
        <w:t xml:space="preserve">. A comparison will be done for the two </w:t>
      </w:r>
      <w:r w:rsidR="0013642E">
        <w:rPr>
          <w:shd w:val="clear" w:color="auto" w:fill="auto"/>
        </w:rPr>
        <w:t>data trends of Singapore and global temperature data.</w:t>
      </w:r>
    </w:p>
    <w:p w14:paraId="5541C87C" w14:textId="50BDAB14" w:rsidR="001B3E91" w:rsidRDefault="001B3E91" w:rsidP="003124ED">
      <w:pPr>
        <w:pStyle w:val="Heading2"/>
      </w:pPr>
      <w:bookmarkStart w:id="7" w:name="_Toc522983970"/>
      <w:r>
        <w:t>Scope</w:t>
      </w:r>
      <w:bookmarkEnd w:id="7"/>
    </w:p>
    <w:p w14:paraId="57B525DF" w14:textId="77777777" w:rsidR="0013642E" w:rsidRDefault="001B3E91" w:rsidP="00A67B9E">
      <w:pPr>
        <w:pStyle w:val="BodyText"/>
        <w:ind w:left="1134"/>
        <w:rPr>
          <w:shd w:val="clear" w:color="auto" w:fill="auto"/>
        </w:rPr>
      </w:pPr>
      <w:r w:rsidRPr="00423237">
        <w:rPr>
          <w:shd w:val="clear" w:color="auto" w:fill="auto"/>
        </w:rPr>
        <w:t xml:space="preserve">The scope of this report focuses on the two </w:t>
      </w:r>
      <w:r w:rsidR="0013642E">
        <w:rPr>
          <w:shd w:val="clear" w:color="auto" w:fill="auto"/>
        </w:rPr>
        <w:t>datasets</w:t>
      </w:r>
      <w:r w:rsidRPr="00423237">
        <w:rPr>
          <w:shd w:val="clear" w:color="auto" w:fill="auto"/>
        </w:rPr>
        <w:t xml:space="preserve"> which are </w:t>
      </w:r>
      <w:r w:rsidR="0013642E">
        <w:rPr>
          <w:shd w:val="clear" w:color="auto" w:fill="auto"/>
        </w:rPr>
        <w:t>Singapore</w:t>
      </w:r>
      <w:r w:rsidRPr="00423237">
        <w:rPr>
          <w:shd w:val="clear" w:color="auto" w:fill="auto"/>
        </w:rPr>
        <w:t xml:space="preserve"> and </w:t>
      </w:r>
      <w:r w:rsidR="0013642E">
        <w:rPr>
          <w:shd w:val="clear" w:color="auto" w:fill="auto"/>
        </w:rPr>
        <w:t>global temperature data</w:t>
      </w:r>
      <w:r w:rsidRPr="00423237">
        <w:rPr>
          <w:shd w:val="clear" w:color="auto" w:fill="auto"/>
        </w:rPr>
        <w:t xml:space="preserve">. </w:t>
      </w:r>
      <w:r w:rsidR="0013642E">
        <w:rPr>
          <w:shd w:val="clear" w:color="auto" w:fill="auto"/>
        </w:rPr>
        <w:t>The followings are steps involved in this project:</w:t>
      </w:r>
    </w:p>
    <w:p w14:paraId="5B7ABA45" w14:textId="77777777" w:rsidR="0013642E" w:rsidRDefault="0013642E" w:rsidP="00A67B9E">
      <w:pPr>
        <w:pStyle w:val="BodyText"/>
        <w:ind w:left="1134"/>
        <w:rPr>
          <w:shd w:val="clear" w:color="auto" w:fill="auto"/>
        </w:rPr>
      </w:pPr>
    </w:p>
    <w:p w14:paraId="0E48D63E" w14:textId="77777777" w:rsidR="0013642E" w:rsidRDefault="0013642E" w:rsidP="009B39DD">
      <w:pPr>
        <w:pStyle w:val="BodyText"/>
        <w:numPr>
          <w:ilvl w:val="0"/>
          <w:numId w:val="45"/>
        </w:numPr>
        <w:rPr>
          <w:shd w:val="clear" w:color="auto" w:fill="auto"/>
        </w:rPr>
      </w:pPr>
      <w:r>
        <w:rPr>
          <w:shd w:val="clear" w:color="auto" w:fill="auto"/>
        </w:rPr>
        <w:t xml:space="preserve">Data extraction from </w:t>
      </w:r>
      <w:r w:rsidR="003A5C96">
        <w:rPr>
          <w:shd w:val="clear" w:color="auto" w:fill="auto"/>
        </w:rPr>
        <w:t xml:space="preserve">temperature </w:t>
      </w:r>
      <w:r>
        <w:rPr>
          <w:shd w:val="clear" w:color="auto" w:fill="auto"/>
        </w:rPr>
        <w:t xml:space="preserve">database </w:t>
      </w:r>
      <w:r w:rsidR="009B39DD">
        <w:rPr>
          <w:shd w:val="clear" w:color="auto" w:fill="auto"/>
        </w:rPr>
        <w:t>by using SQL</w:t>
      </w:r>
    </w:p>
    <w:p w14:paraId="1B4FAE97" w14:textId="77777777" w:rsidR="0013642E" w:rsidRDefault="0013642E" w:rsidP="009B39DD">
      <w:pPr>
        <w:pStyle w:val="BodyText"/>
        <w:numPr>
          <w:ilvl w:val="0"/>
          <w:numId w:val="45"/>
        </w:numPr>
        <w:rPr>
          <w:shd w:val="clear" w:color="auto" w:fill="auto"/>
        </w:rPr>
      </w:pPr>
      <w:r>
        <w:rPr>
          <w:shd w:val="clear" w:color="auto" w:fill="auto"/>
        </w:rPr>
        <w:t>Access</w:t>
      </w:r>
      <w:r w:rsidR="00C72977">
        <w:rPr>
          <w:shd w:val="clear" w:color="auto" w:fill="auto"/>
        </w:rPr>
        <w:t>ing</w:t>
      </w:r>
      <w:r>
        <w:rPr>
          <w:shd w:val="clear" w:color="auto" w:fill="auto"/>
        </w:rPr>
        <w:t xml:space="preserve"> </w:t>
      </w:r>
      <w:r w:rsidR="009B39DD">
        <w:rPr>
          <w:shd w:val="clear" w:color="auto" w:fill="auto"/>
        </w:rPr>
        <w:t>and analys</w:t>
      </w:r>
      <w:r w:rsidR="00C72977">
        <w:rPr>
          <w:shd w:val="clear" w:color="auto" w:fill="auto"/>
        </w:rPr>
        <w:t>ing</w:t>
      </w:r>
      <w:r w:rsidR="009B39DD">
        <w:rPr>
          <w:shd w:val="clear" w:color="auto" w:fill="auto"/>
        </w:rPr>
        <w:t xml:space="preserve"> </w:t>
      </w:r>
      <w:r>
        <w:rPr>
          <w:shd w:val="clear" w:color="auto" w:fill="auto"/>
        </w:rPr>
        <w:t>data</w:t>
      </w:r>
      <w:r w:rsidR="009B39DD">
        <w:rPr>
          <w:shd w:val="clear" w:color="auto" w:fill="auto"/>
        </w:rPr>
        <w:t xml:space="preserve"> in csv file by using Excel</w:t>
      </w:r>
    </w:p>
    <w:p w14:paraId="5AE994D2" w14:textId="77777777" w:rsidR="009B39DD" w:rsidRDefault="009B39DD" w:rsidP="009B39DD">
      <w:pPr>
        <w:pStyle w:val="BodyText"/>
        <w:numPr>
          <w:ilvl w:val="0"/>
          <w:numId w:val="45"/>
        </w:numPr>
        <w:rPr>
          <w:shd w:val="clear" w:color="auto" w:fill="auto"/>
        </w:rPr>
      </w:pPr>
      <w:r>
        <w:rPr>
          <w:shd w:val="clear" w:color="auto" w:fill="auto"/>
        </w:rPr>
        <w:t xml:space="preserve">Plotting </w:t>
      </w:r>
      <w:r w:rsidR="00B456F6">
        <w:rPr>
          <w:shd w:val="clear" w:color="auto" w:fill="auto"/>
        </w:rPr>
        <w:t>time series plot (line chart)</w:t>
      </w:r>
      <w:r>
        <w:rPr>
          <w:shd w:val="clear" w:color="auto" w:fill="auto"/>
        </w:rPr>
        <w:t xml:space="preserve"> by </w:t>
      </w:r>
      <w:r w:rsidR="00627AB6">
        <w:rPr>
          <w:shd w:val="clear" w:color="auto" w:fill="auto"/>
        </w:rPr>
        <w:t>Python</w:t>
      </w:r>
      <w:r w:rsidR="009B3AF1">
        <w:rPr>
          <w:shd w:val="clear" w:color="auto" w:fill="auto"/>
        </w:rPr>
        <w:t xml:space="preserve"> – Pandas, </w:t>
      </w:r>
      <w:r>
        <w:rPr>
          <w:shd w:val="clear" w:color="auto" w:fill="auto"/>
        </w:rPr>
        <w:t>Matplotlib</w:t>
      </w:r>
    </w:p>
    <w:p w14:paraId="4DFF1E72" w14:textId="77777777" w:rsidR="009B39DD" w:rsidRDefault="009B39DD" w:rsidP="009B39DD">
      <w:pPr>
        <w:pStyle w:val="BodyText"/>
        <w:numPr>
          <w:ilvl w:val="0"/>
          <w:numId w:val="45"/>
        </w:numPr>
        <w:rPr>
          <w:shd w:val="clear" w:color="auto" w:fill="auto"/>
        </w:rPr>
      </w:pPr>
      <w:r>
        <w:rPr>
          <w:shd w:val="clear" w:color="auto" w:fill="auto"/>
        </w:rPr>
        <w:t>Data observation</w:t>
      </w:r>
    </w:p>
    <w:bookmarkEnd w:id="4"/>
    <w:bookmarkEnd w:id="5"/>
    <w:p w14:paraId="063167DF" w14:textId="77777777" w:rsidR="00C744C3" w:rsidRDefault="00C744C3">
      <w:pPr>
        <w:tabs>
          <w:tab w:val="clear" w:pos="851"/>
          <w:tab w:val="clear" w:pos="2835"/>
          <w:tab w:val="clear" w:pos="3119"/>
          <w:tab w:val="clear" w:pos="3827"/>
        </w:tabs>
        <w:spacing w:line="240" w:lineRule="auto"/>
        <w:rPr>
          <w:color w:val="005A8C"/>
          <w:sz w:val="32"/>
        </w:rPr>
      </w:pPr>
      <w:r>
        <w:br w:type="page"/>
      </w:r>
    </w:p>
    <w:p w14:paraId="4F3FD34E" w14:textId="12EFBF7A" w:rsidR="00F3214E" w:rsidRPr="00E41125" w:rsidRDefault="00C72977" w:rsidP="00C44CC5">
      <w:pPr>
        <w:pStyle w:val="Heading1"/>
      </w:pPr>
      <w:bookmarkStart w:id="8" w:name="_Toc522983971"/>
      <w:r>
        <w:lastRenderedPageBreak/>
        <w:t>Data Extraction</w:t>
      </w:r>
      <w:bookmarkEnd w:id="8"/>
    </w:p>
    <w:p w14:paraId="5E9A33A5" w14:textId="77777777" w:rsidR="00C72977" w:rsidRDefault="00C72977" w:rsidP="00A67B9E">
      <w:pPr>
        <w:spacing w:line="360" w:lineRule="auto"/>
        <w:ind w:left="1134"/>
        <w:jc w:val="both"/>
        <w:rPr>
          <w:rFonts w:cs="Arial"/>
          <w:bCs/>
          <w:sz w:val="24"/>
          <w:szCs w:val="24"/>
        </w:rPr>
      </w:pPr>
      <w:r>
        <w:rPr>
          <w:rFonts w:cs="Arial"/>
          <w:bCs/>
          <w:sz w:val="24"/>
          <w:szCs w:val="24"/>
        </w:rPr>
        <w:t xml:space="preserve">In this Section, Singapore and global temperature data were extracted from database, which provided by Udacity Nanodegree Program. The </w:t>
      </w:r>
      <w:r w:rsidR="00A97D7C">
        <w:rPr>
          <w:rFonts w:cs="Arial"/>
          <w:bCs/>
          <w:sz w:val="24"/>
          <w:szCs w:val="24"/>
        </w:rPr>
        <w:t xml:space="preserve">data </w:t>
      </w:r>
      <w:r>
        <w:rPr>
          <w:rFonts w:cs="Arial"/>
          <w:bCs/>
          <w:sz w:val="24"/>
          <w:szCs w:val="24"/>
        </w:rPr>
        <w:t>extraction was carried out by SQL query below:</w:t>
      </w:r>
    </w:p>
    <w:p w14:paraId="5CBC38C0" w14:textId="77777777" w:rsidR="00C72977" w:rsidRDefault="00C72977" w:rsidP="00A67B9E">
      <w:pPr>
        <w:spacing w:line="360" w:lineRule="auto"/>
        <w:ind w:left="1134"/>
        <w:jc w:val="both"/>
        <w:rPr>
          <w:rFonts w:cs="Arial"/>
          <w:bCs/>
          <w:sz w:val="24"/>
          <w:szCs w:val="24"/>
        </w:rPr>
      </w:pPr>
    </w:p>
    <w:p w14:paraId="3BDA0899" w14:textId="3996B735" w:rsidR="001B4FE1" w:rsidRPr="001B4FE1" w:rsidRDefault="001B4FE1" w:rsidP="001B4FE1">
      <w:pPr>
        <w:spacing w:line="360" w:lineRule="auto"/>
        <w:ind w:left="1134"/>
        <w:jc w:val="both"/>
        <w:rPr>
          <w:rFonts w:cs="Arial"/>
          <w:bCs/>
          <w:sz w:val="24"/>
          <w:szCs w:val="24"/>
        </w:rPr>
      </w:pPr>
      <w:r w:rsidRPr="00A97D7C">
        <w:rPr>
          <w:rFonts w:cs="Arial"/>
          <w:bCs/>
          <w:color w:val="0098DB" w:themeColor="text2"/>
          <w:sz w:val="24"/>
          <w:szCs w:val="24"/>
        </w:rPr>
        <w:t>SELECT</w:t>
      </w:r>
      <w:r w:rsidRPr="001B4FE1">
        <w:rPr>
          <w:rFonts w:cs="Arial"/>
          <w:bCs/>
          <w:sz w:val="24"/>
          <w:szCs w:val="24"/>
        </w:rPr>
        <w:t xml:space="preserve"> </w:t>
      </w:r>
      <w:proofErr w:type="spellStart"/>
      <w:proofErr w:type="gramStart"/>
      <w:r w:rsidRPr="001B4FE1">
        <w:rPr>
          <w:rFonts w:cs="Arial"/>
          <w:bCs/>
          <w:sz w:val="24"/>
          <w:szCs w:val="24"/>
        </w:rPr>
        <w:t>gd.year</w:t>
      </w:r>
      <w:proofErr w:type="spellEnd"/>
      <w:proofErr w:type="gramEnd"/>
      <w:r w:rsidRPr="001B4FE1">
        <w:rPr>
          <w:rFonts w:cs="Arial"/>
          <w:bCs/>
          <w:sz w:val="24"/>
          <w:szCs w:val="24"/>
        </w:rPr>
        <w:t xml:space="preserve">, </w:t>
      </w:r>
      <w:proofErr w:type="spellStart"/>
      <w:r w:rsidRPr="001B4FE1">
        <w:rPr>
          <w:rFonts w:cs="Arial"/>
          <w:bCs/>
          <w:sz w:val="24"/>
          <w:szCs w:val="24"/>
        </w:rPr>
        <w:t>gd.avg_temp</w:t>
      </w:r>
      <w:proofErr w:type="spellEnd"/>
      <w:r w:rsidR="00563373">
        <w:rPr>
          <w:rFonts w:cs="Arial"/>
          <w:bCs/>
          <w:sz w:val="24"/>
          <w:szCs w:val="24"/>
        </w:rPr>
        <w:t xml:space="preserve"> as</w:t>
      </w:r>
      <w:r w:rsidRPr="001B4FE1">
        <w:rPr>
          <w:rFonts w:cs="Arial"/>
          <w:bCs/>
          <w:sz w:val="24"/>
          <w:szCs w:val="24"/>
        </w:rPr>
        <w:t xml:space="preserve"> </w:t>
      </w:r>
      <w:proofErr w:type="spellStart"/>
      <w:r w:rsidR="00563373">
        <w:rPr>
          <w:rFonts w:cs="Arial"/>
          <w:bCs/>
          <w:sz w:val="24"/>
          <w:szCs w:val="24"/>
        </w:rPr>
        <w:t>global</w:t>
      </w:r>
      <w:r w:rsidRPr="001B4FE1">
        <w:rPr>
          <w:rFonts w:cs="Arial"/>
          <w:bCs/>
          <w:sz w:val="24"/>
          <w:szCs w:val="24"/>
        </w:rPr>
        <w:t>_avg_temp</w:t>
      </w:r>
      <w:proofErr w:type="spellEnd"/>
      <w:r w:rsidRPr="001B4FE1">
        <w:rPr>
          <w:rFonts w:cs="Arial"/>
          <w:bCs/>
          <w:sz w:val="24"/>
          <w:szCs w:val="24"/>
        </w:rPr>
        <w:t xml:space="preserve">, </w:t>
      </w:r>
      <w:proofErr w:type="spellStart"/>
      <w:r w:rsidRPr="001B4FE1">
        <w:rPr>
          <w:rFonts w:cs="Arial"/>
          <w:bCs/>
          <w:sz w:val="24"/>
          <w:szCs w:val="24"/>
        </w:rPr>
        <w:t>cd.avg_temp</w:t>
      </w:r>
      <w:proofErr w:type="spellEnd"/>
      <w:r w:rsidR="00563373">
        <w:rPr>
          <w:rFonts w:cs="Arial"/>
          <w:bCs/>
          <w:sz w:val="24"/>
          <w:szCs w:val="24"/>
        </w:rPr>
        <w:t xml:space="preserve"> as</w:t>
      </w:r>
      <w:r w:rsidRPr="001B4FE1">
        <w:rPr>
          <w:rFonts w:cs="Arial"/>
          <w:bCs/>
          <w:sz w:val="24"/>
          <w:szCs w:val="24"/>
        </w:rPr>
        <w:t xml:space="preserve"> </w:t>
      </w:r>
      <w:proofErr w:type="spellStart"/>
      <w:r w:rsidR="00563373">
        <w:rPr>
          <w:rFonts w:cs="Arial"/>
          <w:bCs/>
          <w:sz w:val="24"/>
          <w:szCs w:val="24"/>
        </w:rPr>
        <w:t>singapore</w:t>
      </w:r>
      <w:r w:rsidRPr="001B4FE1">
        <w:rPr>
          <w:rFonts w:cs="Arial"/>
          <w:bCs/>
          <w:sz w:val="24"/>
          <w:szCs w:val="24"/>
        </w:rPr>
        <w:t>_avg_temp</w:t>
      </w:r>
      <w:proofErr w:type="spellEnd"/>
    </w:p>
    <w:p w14:paraId="3688B02C" w14:textId="77777777" w:rsidR="001B4FE1" w:rsidRPr="001B4FE1" w:rsidRDefault="001B4FE1" w:rsidP="001B4FE1">
      <w:pPr>
        <w:spacing w:line="360" w:lineRule="auto"/>
        <w:ind w:left="1134"/>
        <w:jc w:val="both"/>
        <w:rPr>
          <w:rFonts w:cs="Arial"/>
          <w:bCs/>
          <w:sz w:val="24"/>
          <w:szCs w:val="24"/>
        </w:rPr>
      </w:pPr>
      <w:r w:rsidRPr="00A97D7C">
        <w:rPr>
          <w:rFonts w:cs="Arial"/>
          <w:bCs/>
          <w:color w:val="0098DB" w:themeColor="text2"/>
          <w:sz w:val="24"/>
          <w:szCs w:val="24"/>
        </w:rPr>
        <w:t>FROM</w:t>
      </w:r>
      <w:r w:rsidRPr="001B4FE1">
        <w:rPr>
          <w:rFonts w:cs="Arial"/>
          <w:bCs/>
          <w:sz w:val="24"/>
          <w:szCs w:val="24"/>
        </w:rPr>
        <w:t xml:space="preserve"> </w:t>
      </w:r>
      <w:proofErr w:type="spellStart"/>
      <w:r w:rsidRPr="001B4FE1">
        <w:rPr>
          <w:rFonts w:cs="Arial"/>
          <w:bCs/>
          <w:sz w:val="24"/>
          <w:szCs w:val="24"/>
        </w:rPr>
        <w:t>global_data</w:t>
      </w:r>
      <w:proofErr w:type="spellEnd"/>
      <w:r w:rsidRPr="001B4FE1">
        <w:rPr>
          <w:rFonts w:cs="Arial"/>
          <w:bCs/>
          <w:sz w:val="24"/>
          <w:szCs w:val="24"/>
        </w:rPr>
        <w:t xml:space="preserve"> </w:t>
      </w:r>
      <w:proofErr w:type="spellStart"/>
      <w:r w:rsidRPr="001B4FE1">
        <w:rPr>
          <w:rFonts w:cs="Arial"/>
          <w:bCs/>
          <w:sz w:val="24"/>
          <w:szCs w:val="24"/>
        </w:rPr>
        <w:t>gd</w:t>
      </w:r>
      <w:proofErr w:type="spellEnd"/>
    </w:p>
    <w:p w14:paraId="34DB529D" w14:textId="77777777" w:rsidR="001B4FE1" w:rsidRPr="001B4FE1" w:rsidRDefault="001B4FE1" w:rsidP="001B4FE1">
      <w:pPr>
        <w:spacing w:line="360" w:lineRule="auto"/>
        <w:ind w:left="1134"/>
        <w:jc w:val="both"/>
        <w:rPr>
          <w:rFonts w:cs="Arial"/>
          <w:bCs/>
          <w:sz w:val="24"/>
          <w:szCs w:val="24"/>
        </w:rPr>
      </w:pPr>
      <w:r w:rsidRPr="00A97D7C">
        <w:rPr>
          <w:rFonts w:cs="Arial"/>
          <w:bCs/>
          <w:color w:val="0098DB" w:themeColor="text2"/>
          <w:sz w:val="24"/>
          <w:szCs w:val="24"/>
        </w:rPr>
        <w:t>JOIN</w:t>
      </w:r>
      <w:r w:rsidRPr="001B4FE1">
        <w:rPr>
          <w:rFonts w:cs="Arial"/>
          <w:bCs/>
          <w:sz w:val="24"/>
          <w:szCs w:val="24"/>
        </w:rPr>
        <w:t xml:space="preserve"> </w:t>
      </w:r>
      <w:proofErr w:type="spellStart"/>
      <w:r w:rsidRPr="001B4FE1">
        <w:rPr>
          <w:rFonts w:cs="Arial"/>
          <w:bCs/>
          <w:sz w:val="24"/>
          <w:szCs w:val="24"/>
        </w:rPr>
        <w:t>city_data</w:t>
      </w:r>
      <w:proofErr w:type="spellEnd"/>
      <w:r w:rsidRPr="001B4FE1">
        <w:rPr>
          <w:rFonts w:cs="Arial"/>
          <w:bCs/>
          <w:sz w:val="24"/>
          <w:szCs w:val="24"/>
        </w:rPr>
        <w:t xml:space="preserve"> cd</w:t>
      </w:r>
    </w:p>
    <w:p w14:paraId="5CFD2793" w14:textId="77777777" w:rsidR="001B4FE1" w:rsidRPr="001B4FE1" w:rsidRDefault="001B4FE1" w:rsidP="001B4FE1">
      <w:pPr>
        <w:spacing w:line="360" w:lineRule="auto"/>
        <w:ind w:left="1134"/>
        <w:jc w:val="both"/>
        <w:rPr>
          <w:rFonts w:cs="Arial"/>
          <w:bCs/>
          <w:sz w:val="24"/>
          <w:szCs w:val="24"/>
        </w:rPr>
      </w:pPr>
      <w:r w:rsidRPr="00A97D7C">
        <w:rPr>
          <w:rFonts w:cs="Arial"/>
          <w:bCs/>
          <w:color w:val="0098DB" w:themeColor="text2"/>
          <w:sz w:val="24"/>
          <w:szCs w:val="24"/>
        </w:rPr>
        <w:t>ON</w:t>
      </w:r>
      <w:r w:rsidRPr="001B4FE1">
        <w:rPr>
          <w:rFonts w:cs="Arial"/>
          <w:bCs/>
          <w:sz w:val="24"/>
          <w:szCs w:val="24"/>
        </w:rPr>
        <w:t xml:space="preserve"> </w:t>
      </w:r>
      <w:proofErr w:type="spellStart"/>
      <w:proofErr w:type="gramStart"/>
      <w:r w:rsidRPr="001B4FE1">
        <w:rPr>
          <w:rFonts w:cs="Arial"/>
          <w:bCs/>
          <w:sz w:val="24"/>
          <w:szCs w:val="24"/>
        </w:rPr>
        <w:t>gd.year</w:t>
      </w:r>
      <w:proofErr w:type="spellEnd"/>
      <w:proofErr w:type="gramEnd"/>
      <w:r w:rsidRPr="001B4FE1">
        <w:rPr>
          <w:rFonts w:cs="Arial"/>
          <w:bCs/>
          <w:sz w:val="24"/>
          <w:szCs w:val="24"/>
        </w:rPr>
        <w:t>=</w:t>
      </w:r>
      <w:proofErr w:type="spellStart"/>
      <w:r w:rsidRPr="001B4FE1">
        <w:rPr>
          <w:rFonts w:cs="Arial"/>
          <w:bCs/>
          <w:sz w:val="24"/>
          <w:szCs w:val="24"/>
        </w:rPr>
        <w:t>cd.year</w:t>
      </w:r>
      <w:proofErr w:type="spellEnd"/>
    </w:p>
    <w:p w14:paraId="76E42ABC" w14:textId="77777777" w:rsidR="000D5FCF" w:rsidRDefault="001B4FE1" w:rsidP="001B4FE1">
      <w:pPr>
        <w:spacing w:line="360" w:lineRule="auto"/>
        <w:ind w:left="1134"/>
        <w:jc w:val="both"/>
        <w:rPr>
          <w:rFonts w:cs="Arial"/>
          <w:bCs/>
          <w:sz w:val="24"/>
          <w:szCs w:val="24"/>
        </w:rPr>
      </w:pPr>
      <w:r w:rsidRPr="00A97D7C">
        <w:rPr>
          <w:rFonts w:cs="Arial"/>
          <w:bCs/>
          <w:color w:val="0098DB" w:themeColor="text2"/>
          <w:sz w:val="24"/>
          <w:szCs w:val="24"/>
        </w:rPr>
        <w:t>WHERE</w:t>
      </w:r>
      <w:r w:rsidRPr="001B4FE1">
        <w:rPr>
          <w:rFonts w:cs="Arial"/>
          <w:bCs/>
          <w:sz w:val="24"/>
          <w:szCs w:val="24"/>
        </w:rPr>
        <w:t xml:space="preserve"> </w:t>
      </w:r>
      <w:proofErr w:type="spellStart"/>
      <w:proofErr w:type="gramStart"/>
      <w:r w:rsidRPr="001B4FE1">
        <w:rPr>
          <w:rFonts w:cs="Arial"/>
          <w:bCs/>
          <w:sz w:val="24"/>
          <w:szCs w:val="24"/>
        </w:rPr>
        <w:t>cd.city</w:t>
      </w:r>
      <w:proofErr w:type="spellEnd"/>
      <w:proofErr w:type="gramEnd"/>
      <w:r w:rsidRPr="001B4FE1">
        <w:rPr>
          <w:rFonts w:cs="Arial"/>
          <w:bCs/>
          <w:sz w:val="24"/>
          <w:szCs w:val="24"/>
        </w:rPr>
        <w:t>='Singapore'</w:t>
      </w:r>
    </w:p>
    <w:p w14:paraId="2A486390" w14:textId="77777777" w:rsidR="001B4FE1" w:rsidRDefault="001B4FE1" w:rsidP="001B4FE1">
      <w:pPr>
        <w:spacing w:line="360" w:lineRule="auto"/>
        <w:ind w:left="1134"/>
        <w:jc w:val="both"/>
        <w:rPr>
          <w:rFonts w:cs="Arial"/>
          <w:bCs/>
          <w:sz w:val="24"/>
          <w:szCs w:val="24"/>
        </w:rPr>
      </w:pPr>
    </w:p>
    <w:p w14:paraId="36204921" w14:textId="77777777" w:rsidR="00A97D7C" w:rsidRDefault="00A97D7C">
      <w:pPr>
        <w:tabs>
          <w:tab w:val="clear" w:pos="851"/>
          <w:tab w:val="clear" w:pos="2835"/>
          <w:tab w:val="clear" w:pos="3119"/>
          <w:tab w:val="clear" w:pos="3827"/>
        </w:tabs>
        <w:spacing w:line="240" w:lineRule="auto"/>
        <w:rPr>
          <w:rFonts w:cs="Arial"/>
          <w:bCs/>
          <w:sz w:val="24"/>
          <w:szCs w:val="24"/>
        </w:rPr>
      </w:pPr>
      <w:r>
        <w:rPr>
          <w:rFonts w:cs="Arial"/>
          <w:bCs/>
          <w:sz w:val="24"/>
          <w:szCs w:val="24"/>
        </w:rPr>
        <w:br w:type="page"/>
      </w:r>
    </w:p>
    <w:p w14:paraId="0FA24B36" w14:textId="0AB24251" w:rsidR="00A97D7C" w:rsidRDefault="00A97D7C" w:rsidP="00332D08">
      <w:pPr>
        <w:tabs>
          <w:tab w:val="clear" w:pos="851"/>
          <w:tab w:val="clear" w:pos="2835"/>
          <w:tab w:val="clear" w:pos="3119"/>
          <w:tab w:val="clear" w:pos="3827"/>
        </w:tabs>
        <w:spacing w:line="240" w:lineRule="auto"/>
        <w:ind w:left="1134"/>
        <w:rPr>
          <w:rFonts w:cs="Arial"/>
          <w:bCs/>
          <w:sz w:val="24"/>
          <w:szCs w:val="24"/>
        </w:rPr>
      </w:pPr>
      <w:r>
        <w:rPr>
          <w:rFonts w:cs="Arial"/>
          <w:bCs/>
          <w:sz w:val="24"/>
          <w:szCs w:val="24"/>
        </w:rPr>
        <w:lastRenderedPageBreak/>
        <w:fldChar w:fldCharType="begin"/>
      </w:r>
      <w:r>
        <w:rPr>
          <w:rFonts w:cs="Arial"/>
          <w:bCs/>
          <w:sz w:val="24"/>
          <w:szCs w:val="24"/>
        </w:rPr>
        <w:instrText xml:space="preserve"> REF _Ref522489958 \h </w:instrText>
      </w:r>
      <w:r w:rsidR="00332D08">
        <w:rPr>
          <w:rFonts w:cs="Arial"/>
          <w:bCs/>
          <w:sz w:val="24"/>
          <w:szCs w:val="24"/>
        </w:rPr>
        <w:instrText xml:space="preserve"> \* MERGEFORMAT </w:instrText>
      </w:r>
      <w:r>
        <w:rPr>
          <w:rFonts w:cs="Arial"/>
          <w:bCs/>
          <w:sz w:val="24"/>
          <w:szCs w:val="24"/>
        </w:rPr>
      </w:r>
      <w:r>
        <w:rPr>
          <w:rFonts w:cs="Arial"/>
          <w:bCs/>
          <w:sz w:val="24"/>
          <w:szCs w:val="24"/>
        </w:rPr>
        <w:fldChar w:fldCharType="separate"/>
      </w:r>
      <w:r w:rsidR="006928F1" w:rsidRPr="006928F1">
        <w:rPr>
          <w:rFonts w:cs="Arial"/>
          <w:bCs/>
          <w:sz w:val="24"/>
          <w:szCs w:val="24"/>
        </w:rPr>
        <w:t>Figure 2</w:t>
      </w:r>
      <w:r w:rsidR="006928F1" w:rsidRPr="006928F1">
        <w:rPr>
          <w:rFonts w:cs="Arial"/>
          <w:bCs/>
          <w:sz w:val="24"/>
          <w:szCs w:val="24"/>
        </w:rPr>
        <w:noBreakHyphen/>
        <w:t>1</w:t>
      </w:r>
      <w:r>
        <w:rPr>
          <w:rFonts w:cs="Arial"/>
          <w:bCs/>
          <w:sz w:val="24"/>
          <w:szCs w:val="24"/>
        </w:rPr>
        <w:fldChar w:fldCharType="end"/>
      </w:r>
      <w:r>
        <w:rPr>
          <w:rFonts w:cs="Arial"/>
          <w:bCs/>
          <w:sz w:val="24"/>
          <w:szCs w:val="24"/>
        </w:rPr>
        <w:t xml:space="preserve"> shows that temperature data of Singapore and global were extracted from </w:t>
      </w:r>
      <w:r w:rsidR="00332D08">
        <w:rPr>
          <w:rFonts w:cs="Arial"/>
          <w:bCs/>
          <w:sz w:val="24"/>
          <w:szCs w:val="24"/>
        </w:rPr>
        <w:t>the database by using SQL query above.</w:t>
      </w:r>
    </w:p>
    <w:p w14:paraId="602C1063" w14:textId="77777777" w:rsidR="00332D08" w:rsidRDefault="00332D08">
      <w:pPr>
        <w:tabs>
          <w:tab w:val="clear" w:pos="851"/>
          <w:tab w:val="clear" w:pos="2835"/>
          <w:tab w:val="clear" w:pos="3119"/>
          <w:tab w:val="clear" w:pos="3827"/>
        </w:tabs>
        <w:spacing w:line="240" w:lineRule="auto"/>
        <w:rPr>
          <w:rFonts w:cs="Arial"/>
          <w:bCs/>
          <w:sz w:val="24"/>
          <w:szCs w:val="24"/>
        </w:rPr>
      </w:pPr>
    </w:p>
    <w:p w14:paraId="157D8188" w14:textId="4FDDAAEE" w:rsidR="00A97D7C" w:rsidRDefault="00563373" w:rsidP="00A67B9E">
      <w:pPr>
        <w:spacing w:line="360" w:lineRule="auto"/>
        <w:ind w:left="1134"/>
        <w:jc w:val="both"/>
        <w:rPr>
          <w:rFonts w:cs="Arial"/>
          <w:bCs/>
          <w:sz w:val="24"/>
          <w:szCs w:val="24"/>
        </w:rPr>
      </w:pPr>
      <w:r>
        <w:rPr>
          <w:rFonts w:cs="Arial"/>
          <w:bCs/>
          <w:noProof/>
          <w:sz w:val="24"/>
          <w:szCs w:val="24"/>
        </w:rPr>
        <w:drawing>
          <wp:inline distT="0" distB="0" distL="0" distR="0" wp14:anchorId="5F40734B" wp14:editId="7E82CC64">
            <wp:extent cx="5308979" cy="4990253"/>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162" cy="5012044"/>
                    </a:xfrm>
                    <a:prstGeom prst="rect">
                      <a:avLst/>
                    </a:prstGeom>
                    <a:noFill/>
                    <a:ln>
                      <a:noFill/>
                    </a:ln>
                  </pic:spPr>
                </pic:pic>
              </a:graphicData>
            </a:graphic>
          </wp:inline>
        </w:drawing>
      </w:r>
    </w:p>
    <w:p w14:paraId="0ADEF089" w14:textId="14DA895D" w:rsidR="00A97D7C" w:rsidRDefault="00A97D7C" w:rsidP="00A97D7C">
      <w:pPr>
        <w:pStyle w:val="Caption"/>
      </w:pPr>
      <w:bookmarkStart w:id="9" w:name="_Ref522489958"/>
      <w:bookmarkStart w:id="10" w:name="_Toc522983976"/>
      <w:r>
        <w:t xml:space="preserve">Figure </w:t>
      </w:r>
      <w:r w:rsidR="00F97F03">
        <w:fldChar w:fldCharType="begin"/>
      </w:r>
      <w:r w:rsidR="00F97F03">
        <w:instrText xml:space="preserve"> STYLEREF 1 \s </w:instrText>
      </w:r>
      <w:r w:rsidR="00F97F03">
        <w:fldChar w:fldCharType="separate"/>
      </w:r>
      <w:r w:rsidR="006928F1">
        <w:rPr>
          <w:noProof/>
        </w:rPr>
        <w:t>2</w:t>
      </w:r>
      <w:r w:rsidR="00F97F03">
        <w:fldChar w:fldCharType="end"/>
      </w:r>
      <w:r w:rsidR="00F97F03">
        <w:noBreakHyphen/>
      </w:r>
      <w:r w:rsidR="00F97F03">
        <w:fldChar w:fldCharType="begin"/>
      </w:r>
      <w:r w:rsidR="00F97F03">
        <w:instrText xml:space="preserve"> SEQ Figure \* ARABIC \s 1 </w:instrText>
      </w:r>
      <w:r w:rsidR="00F97F03">
        <w:fldChar w:fldCharType="separate"/>
      </w:r>
      <w:r w:rsidR="006928F1">
        <w:rPr>
          <w:noProof/>
        </w:rPr>
        <w:t>1</w:t>
      </w:r>
      <w:r w:rsidR="00F97F03">
        <w:fldChar w:fldCharType="end"/>
      </w:r>
      <w:bookmarkEnd w:id="9"/>
      <w:r>
        <w:tab/>
        <w:t>Data extraction from the temperature database by using SQL workspace</w:t>
      </w:r>
      <w:bookmarkEnd w:id="10"/>
    </w:p>
    <w:p w14:paraId="32BA6555" w14:textId="77777777" w:rsidR="00563373" w:rsidRDefault="00563373" w:rsidP="00F95EB0">
      <w:pPr>
        <w:pStyle w:val="BodyText"/>
        <w:ind w:left="1134"/>
        <w:rPr>
          <w:rFonts w:cs="Arial"/>
          <w:bCs/>
          <w:noProof w:val="0"/>
          <w:shd w:val="clear" w:color="auto" w:fill="auto"/>
        </w:rPr>
      </w:pPr>
    </w:p>
    <w:p w14:paraId="181EDF4A" w14:textId="66E3CD1B" w:rsidR="00C871A3" w:rsidRPr="00F95EB0" w:rsidRDefault="00C871A3" w:rsidP="00F95EB0">
      <w:pPr>
        <w:pStyle w:val="BodyText"/>
        <w:ind w:left="1134"/>
        <w:rPr>
          <w:rFonts w:cs="Arial"/>
          <w:bCs/>
          <w:noProof w:val="0"/>
          <w:shd w:val="clear" w:color="auto" w:fill="auto"/>
        </w:rPr>
      </w:pPr>
      <w:r w:rsidRPr="00F95EB0">
        <w:rPr>
          <w:rFonts w:cs="Arial"/>
          <w:bCs/>
          <w:noProof w:val="0"/>
          <w:shd w:val="clear" w:color="auto" w:fill="auto"/>
        </w:rPr>
        <w:t>The extracted temperature data of city (Singapre) and global was exported</w:t>
      </w:r>
      <w:r w:rsidR="00F95EB0">
        <w:rPr>
          <w:rFonts w:cs="Arial"/>
          <w:bCs/>
          <w:noProof w:val="0"/>
          <w:shd w:val="clear" w:color="auto" w:fill="auto"/>
        </w:rPr>
        <w:t xml:space="preserve"> from database</w:t>
      </w:r>
      <w:r w:rsidRPr="00F95EB0">
        <w:rPr>
          <w:rFonts w:cs="Arial"/>
          <w:bCs/>
          <w:noProof w:val="0"/>
          <w:shd w:val="clear" w:color="auto" w:fill="auto"/>
        </w:rPr>
        <w:t xml:space="preserve"> to csv file</w:t>
      </w:r>
      <w:r w:rsidR="00F95EB0">
        <w:rPr>
          <w:rFonts w:cs="Arial"/>
          <w:bCs/>
          <w:noProof w:val="0"/>
          <w:shd w:val="clear" w:color="auto" w:fill="auto"/>
        </w:rPr>
        <w:t xml:space="preserve"> and saved as “Temperature_</w:t>
      </w:r>
      <w:r w:rsidR="00563373">
        <w:rPr>
          <w:rFonts w:cs="Arial"/>
          <w:bCs/>
          <w:noProof w:val="0"/>
          <w:shd w:val="clear" w:color="auto" w:fill="auto"/>
        </w:rPr>
        <w:t>Raw_</w:t>
      </w:r>
      <w:r w:rsidR="00F95EB0">
        <w:rPr>
          <w:rFonts w:cs="Arial"/>
          <w:bCs/>
          <w:noProof w:val="0"/>
          <w:shd w:val="clear" w:color="auto" w:fill="auto"/>
        </w:rPr>
        <w:t>Data.csv”.</w:t>
      </w:r>
      <w:r w:rsidR="003F42F7">
        <w:rPr>
          <w:rFonts w:cs="Arial"/>
          <w:bCs/>
          <w:noProof w:val="0"/>
          <w:shd w:val="clear" w:color="auto" w:fill="auto"/>
        </w:rPr>
        <w:t xml:space="preserve"> </w:t>
      </w:r>
      <w:r w:rsidR="00ED0FD6">
        <w:rPr>
          <w:rFonts w:cs="Arial"/>
          <w:bCs/>
          <w:noProof w:val="0"/>
          <w:shd w:val="clear" w:color="auto" w:fill="auto"/>
        </w:rPr>
        <w:t>All extracted data are shown at Appendix A</w:t>
      </w:r>
    </w:p>
    <w:bookmarkEnd w:id="1"/>
    <w:bookmarkEnd w:id="2"/>
    <w:p w14:paraId="02E7098D" w14:textId="77777777" w:rsidR="00C744C3" w:rsidRDefault="00C744C3">
      <w:pPr>
        <w:tabs>
          <w:tab w:val="clear" w:pos="851"/>
          <w:tab w:val="clear" w:pos="2835"/>
          <w:tab w:val="clear" w:pos="3119"/>
          <w:tab w:val="clear" w:pos="3827"/>
        </w:tabs>
        <w:spacing w:line="240" w:lineRule="auto"/>
        <w:rPr>
          <w:color w:val="005A8C"/>
          <w:sz w:val="32"/>
        </w:rPr>
      </w:pPr>
      <w:r>
        <w:br w:type="page"/>
      </w:r>
    </w:p>
    <w:p w14:paraId="7368E15D" w14:textId="708B3262" w:rsidR="00434297" w:rsidRDefault="005F3B23" w:rsidP="00434297">
      <w:pPr>
        <w:pStyle w:val="Heading1"/>
      </w:pPr>
      <w:bookmarkStart w:id="11" w:name="_Toc522983972"/>
      <w:r>
        <w:lastRenderedPageBreak/>
        <w:t>Accessing and Analysing Temperature Data</w:t>
      </w:r>
      <w:bookmarkEnd w:id="11"/>
    </w:p>
    <w:p w14:paraId="5CCA87E3" w14:textId="213B89FB" w:rsidR="00CC0DBD" w:rsidRDefault="00C744C3" w:rsidP="00CC0DBD">
      <w:pPr>
        <w:pStyle w:val="BodyText"/>
        <w:ind w:left="1134"/>
      </w:pPr>
      <w:r>
        <w:t xml:space="preserve">After data extraction, </w:t>
      </w:r>
      <w:r w:rsidR="00397AB8">
        <w:t xml:space="preserve">downloaded </w:t>
      </w:r>
      <w:r w:rsidR="00CC0DBD">
        <w:t>csv file (</w:t>
      </w:r>
      <w:r w:rsidR="00CC0DBD">
        <w:rPr>
          <w:rFonts w:cs="Arial"/>
          <w:bCs/>
          <w:noProof w:val="0"/>
          <w:shd w:val="clear" w:color="auto" w:fill="auto"/>
        </w:rPr>
        <w:t>Temperature_Raw_Data.csv</w:t>
      </w:r>
      <w:r w:rsidR="00CC0DBD">
        <w:t xml:space="preserve">) was accessed by using Microsoft Excel. </w:t>
      </w:r>
      <w:r w:rsidR="00397AB8">
        <w:t xml:space="preserve">Furthermore, </w:t>
      </w:r>
      <w:r w:rsidR="00191109">
        <w:t xml:space="preserve">10 years </w:t>
      </w:r>
      <w:r w:rsidR="00397AB8">
        <w:t xml:space="preserve">moving average </w:t>
      </w:r>
      <w:r w:rsidR="00191109">
        <w:t>were</w:t>
      </w:r>
      <w:r w:rsidR="00397AB8">
        <w:t xml:space="preserve"> </w:t>
      </w:r>
      <w:r w:rsidR="00191109">
        <w:t>calculated</w:t>
      </w:r>
      <w:r w:rsidR="00397AB8">
        <w:t xml:space="preserve"> for both datasets (Singapore and Global Temperature Data) by using the excel formula</w:t>
      </w:r>
      <w:r w:rsidR="00191109">
        <w:t xml:space="preserve"> below</w:t>
      </w:r>
      <w:r w:rsidR="00397AB8">
        <w:t xml:space="preserve">, as shown at </w:t>
      </w:r>
      <w:r w:rsidR="00191109">
        <w:fldChar w:fldCharType="begin"/>
      </w:r>
      <w:r w:rsidR="00191109">
        <w:instrText xml:space="preserve"> REF _Ref522718958 \h </w:instrText>
      </w:r>
      <w:r w:rsidR="00191109">
        <w:fldChar w:fldCharType="separate"/>
      </w:r>
      <w:r w:rsidR="006928F1">
        <w:t>Figure 3</w:t>
      </w:r>
      <w:r w:rsidR="006928F1">
        <w:noBreakHyphen/>
        <w:t>1</w:t>
      </w:r>
      <w:r w:rsidR="00191109">
        <w:fldChar w:fldCharType="end"/>
      </w:r>
      <w:r w:rsidR="00397AB8">
        <w:t>:</w:t>
      </w:r>
    </w:p>
    <w:p w14:paraId="3288A6EF" w14:textId="3F78FF08" w:rsidR="00397AB8" w:rsidRDefault="00397AB8" w:rsidP="00CC0DBD">
      <w:pPr>
        <w:pStyle w:val="BodyText"/>
        <w:ind w:left="1134"/>
      </w:pPr>
    </w:p>
    <w:p w14:paraId="1FDCB870" w14:textId="59CAE32D" w:rsidR="00397AB8" w:rsidRDefault="00397AB8" w:rsidP="00CC0DBD">
      <w:pPr>
        <w:pStyle w:val="BodyText"/>
        <w:ind w:left="1134"/>
      </w:pPr>
      <w:r>
        <w:t>“=Average(Cell01:Cell10)”</w:t>
      </w:r>
    </w:p>
    <w:p w14:paraId="09662B26" w14:textId="48CCC93B" w:rsidR="00CC0DBD" w:rsidRDefault="00CC0DBD" w:rsidP="00CC0DBD">
      <w:pPr>
        <w:pStyle w:val="BodyText"/>
        <w:ind w:left="1134"/>
      </w:pPr>
    </w:p>
    <w:p w14:paraId="7350CA47" w14:textId="5542CBA3" w:rsidR="00397AB8" w:rsidRDefault="00191109" w:rsidP="00CC0DBD">
      <w:pPr>
        <w:pStyle w:val="BodyText"/>
        <w:ind w:left="1134"/>
      </w:pPr>
      <w:r>
        <w:drawing>
          <wp:inline distT="0" distB="0" distL="0" distR="0" wp14:anchorId="6F5B81FF" wp14:editId="1B946E92">
            <wp:extent cx="5227093" cy="2256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9620" cy="2270222"/>
                    </a:xfrm>
                    <a:prstGeom prst="rect">
                      <a:avLst/>
                    </a:prstGeom>
                    <a:noFill/>
                    <a:ln>
                      <a:noFill/>
                    </a:ln>
                  </pic:spPr>
                </pic:pic>
              </a:graphicData>
            </a:graphic>
          </wp:inline>
        </w:drawing>
      </w:r>
    </w:p>
    <w:p w14:paraId="566FC8B7" w14:textId="4680C485" w:rsidR="00397AB8" w:rsidRDefault="00397AB8" w:rsidP="00191109">
      <w:pPr>
        <w:pStyle w:val="Caption"/>
        <w:spacing w:before="0"/>
      </w:pPr>
      <w:bookmarkStart w:id="12" w:name="_Ref522718958"/>
      <w:bookmarkStart w:id="13" w:name="_Toc522983977"/>
      <w:r>
        <w:t xml:space="preserve">Figure </w:t>
      </w:r>
      <w:r w:rsidR="00F97F03">
        <w:fldChar w:fldCharType="begin"/>
      </w:r>
      <w:r w:rsidR="00F97F03">
        <w:instrText xml:space="preserve"> STYLEREF 1 \s </w:instrText>
      </w:r>
      <w:r w:rsidR="00F97F03">
        <w:fldChar w:fldCharType="separate"/>
      </w:r>
      <w:r w:rsidR="006928F1">
        <w:rPr>
          <w:noProof/>
        </w:rPr>
        <w:t>3</w:t>
      </w:r>
      <w:r w:rsidR="00F97F03">
        <w:fldChar w:fldCharType="end"/>
      </w:r>
      <w:r w:rsidR="00F97F03">
        <w:noBreakHyphen/>
      </w:r>
      <w:r w:rsidR="00F97F03">
        <w:fldChar w:fldCharType="begin"/>
      </w:r>
      <w:r w:rsidR="00F97F03">
        <w:instrText xml:space="preserve"> SEQ Figure \* ARABIC \s 1 </w:instrText>
      </w:r>
      <w:r w:rsidR="00F97F03">
        <w:fldChar w:fldCharType="separate"/>
      </w:r>
      <w:r w:rsidR="006928F1">
        <w:rPr>
          <w:noProof/>
        </w:rPr>
        <w:t>1</w:t>
      </w:r>
      <w:r w:rsidR="00F97F03">
        <w:fldChar w:fldCharType="end"/>
      </w:r>
      <w:bookmarkEnd w:id="12"/>
      <w:r>
        <w:tab/>
        <w:t>10 years Moving Average of Singapore and Global Temperature Data</w:t>
      </w:r>
      <w:bookmarkEnd w:id="13"/>
      <w:r>
        <w:t xml:space="preserve"> </w:t>
      </w:r>
    </w:p>
    <w:p w14:paraId="607599DA" w14:textId="77777777" w:rsidR="00725CDF" w:rsidRDefault="00725CDF" w:rsidP="00CC0DBD">
      <w:pPr>
        <w:pStyle w:val="BodyText"/>
        <w:ind w:left="1134"/>
      </w:pPr>
    </w:p>
    <w:p w14:paraId="32506B3C" w14:textId="2495552A" w:rsidR="00725CDF" w:rsidRDefault="00725CDF" w:rsidP="00CC0DBD">
      <w:pPr>
        <w:pStyle w:val="BodyText"/>
        <w:ind w:left="1134"/>
      </w:pPr>
      <w:r>
        <w:t>After moving average calculation, the excel file was saved as “</w:t>
      </w:r>
      <w:r w:rsidRPr="00725CDF">
        <w:t>Moving_Average_Temperature_Data</w:t>
      </w:r>
      <w:r>
        <w:t>.csv”</w:t>
      </w:r>
      <w:r w:rsidR="000F6A86">
        <w:t xml:space="preserve">. </w:t>
      </w:r>
      <w:r w:rsidR="000F6A86">
        <w:rPr>
          <w:rFonts w:cs="Arial"/>
          <w:bCs/>
          <w:noProof w:val="0"/>
          <w:shd w:val="clear" w:color="auto" w:fill="auto"/>
        </w:rPr>
        <w:t xml:space="preserve">All </w:t>
      </w:r>
      <w:r w:rsidR="000F6A86">
        <w:rPr>
          <w:rFonts w:cs="Arial"/>
          <w:bCs/>
          <w:noProof w:val="0"/>
          <w:shd w:val="clear" w:color="auto" w:fill="auto"/>
        </w:rPr>
        <w:t>10 years moving average temperature</w:t>
      </w:r>
      <w:r w:rsidR="000F6A86">
        <w:rPr>
          <w:rFonts w:cs="Arial"/>
          <w:bCs/>
          <w:noProof w:val="0"/>
          <w:shd w:val="clear" w:color="auto" w:fill="auto"/>
        </w:rPr>
        <w:t xml:space="preserve"> data are shown at Appendix </w:t>
      </w:r>
      <w:r w:rsidR="000F6A86">
        <w:rPr>
          <w:rFonts w:cs="Arial"/>
          <w:bCs/>
          <w:noProof w:val="0"/>
          <w:shd w:val="clear" w:color="auto" w:fill="auto"/>
        </w:rPr>
        <w:t>B.</w:t>
      </w:r>
    </w:p>
    <w:p w14:paraId="46CE4A8B" w14:textId="60C4719E" w:rsidR="00613E5C" w:rsidRDefault="00613E5C" w:rsidP="00CC0DBD">
      <w:pPr>
        <w:pStyle w:val="BodyText"/>
        <w:ind w:left="1134"/>
      </w:pPr>
    </w:p>
    <w:p w14:paraId="6B47AD09" w14:textId="0915D42C" w:rsidR="00613E5C" w:rsidRDefault="00613E5C" w:rsidP="00CC0DBD">
      <w:pPr>
        <w:pStyle w:val="BodyText"/>
        <w:ind w:left="1134"/>
      </w:pPr>
      <w:r>
        <w:t>The following are key</w:t>
      </w:r>
      <w:r w:rsidR="00997972">
        <w:t xml:space="preserve"> considerations of the data trend visualization:</w:t>
      </w:r>
    </w:p>
    <w:p w14:paraId="318973A1" w14:textId="2EA55D57" w:rsidR="00997972" w:rsidRDefault="00DD2367" w:rsidP="00997972">
      <w:pPr>
        <w:pStyle w:val="BodyText"/>
        <w:numPr>
          <w:ilvl w:val="0"/>
          <w:numId w:val="46"/>
        </w:numPr>
      </w:pPr>
      <w:r>
        <w:rPr>
          <w:b/>
        </w:rPr>
        <w:t xml:space="preserve">10 Years </w:t>
      </w:r>
      <w:r w:rsidR="00997972" w:rsidRPr="00997972">
        <w:rPr>
          <w:b/>
        </w:rPr>
        <w:t>Moving Average (Smoothing method)</w:t>
      </w:r>
      <w:r w:rsidR="00997972">
        <w:t xml:space="preserve"> were used to smooth temperature data to make it easier to observe long term trends and not get lost in yearly fluctuations. Moving Average is one of smoothing methods (Filtering), which is a procedure to remove variation revealing more clearly the underlying trend and cyclic components in a set of time series data</w:t>
      </w:r>
    </w:p>
    <w:p w14:paraId="66A1B84E" w14:textId="47EBDCC2" w:rsidR="00787791" w:rsidRPr="00997972" w:rsidRDefault="00997972" w:rsidP="00997972">
      <w:pPr>
        <w:pStyle w:val="BodyText"/>
        <w:numPr>
          <w:ilvl w:val="0"/>
          <w:numId w:val="46"/>
        </w:numPr>
      </w:pPr>
      <w:r>
        <w:rPr>
          <w:b/>
        </w:rPr>
        <w:t xml:space="preserve">Plotting Line Chart </w:t>
      </w:r>
      <w:r>
        <w:t>was considered to present moving average temperature data with x-axis of year and y-axis of temperature levels, as presented at Section 4</w:t>
      </w:r>
      <w:bookmarkStart w:id="14" w:name="_Toc316630291"/>
      <w:bookmarkStart w:id="15" w:name="_Toc316642185"/>
      <w:bookmarkStart w:id="16" w:name="_Toc316655480"/>
      <w:bookmarkStart w:id="17" w:name="_Toc344886073"/>
      <w:bookmarkStart w:id="18" w:name="_Toc350413330"/>
      <w:bookmarkEnd w:id="14"/>
      <w:bookmarkEnd w:id="15"/>
      <w:bookmarkEnd w:id="16"/>
      <w:r w:rsidR="00787791">
        <w:br w:type="page"/>
      </w:r>
    </w:p>
    <w:p w14:paraId="59CF26FD" w14:textId="6A28226A" w:rsidR="00ED0F86" w:rsidRDefault="00B456F6" w:rsidP="00ED0F86">
      <w:pPr>
        <w:pStyle w:val="Heading1"/>
      </w:pPr>
      <w:bookmarkStart w:id="19" w:name="_Toc522983973"/>
      <w:r w:rsidRPr="004E0CE7">
        <w:lastRenderedPageBreak/>
        <w:t xml:space="preserve">Plotting </w:t>
      </w:r>
      <w:r w:rsidR="00FE5D74" w:rsidRPr="004E0CE7">
        <w:t>Time Series</w:t>
      </w:r>
      <w:bookmarkEnd w:id="19"/>
    </w:p>
    <w:p w14:paraId="312706F7" w14:textId="1C4EB0E4" w:rsidR="00997972" w:rsidRDefault="00997972" w:rsidP="00997972">
      <w:pPr>
        <w:pStyle w:val="BodyText"/>
        <w:ind w:left="1134"/>
      </w:pPr>
      <w:r>
        <w:t>As mentioned at Section 3, 10 years moving average temperature data of Singapore and Global were presented in line chart in order to visualize Singapore and Global temperature trends. All line charts were plotted by Python–Matplotlib and Python-Pandas.</w:t>
      </w:r>
    </w:p>
    <w:p w14:paraId="11E4E9CE" w14:textId="5ECDADCA" w:rsidR="00997972" w:rsidRDefault="00997972" w:rsidP="00997972">
      <w:pPr>
        <w:pStyle w:val="BodyText"/>
        <w:ind w:left="1134"/>
      </w:pPr>
    </w:p>
    <w:p w14:paraId="13910BB5" w14:textId="155FE7B2" w:rsidR="00997972" w:rsidRDefault="00912EF1" w:rsidP="00997972">
      <w:pPr>
        <w:pStyle w:val="BodyText"/>
        <w:ind w:left="1134"/>
      </w:pPr>
      <w:r>
        <w:t>With the purpose of make observations about the similarities and differences between the world avarages and singapore’s avarages, as well as overall trends, the following line charts were plotted, as presented at</w:t>
      </w:r>
      <w:r w:rsidR="001B615F" w:rsidRPr="001B615F">
        <w:t xml:space="preserve"> </w:t>
      </w:r>
      <w:r w:rsidR="001B615F" w:rsidRPr="001B615F">
        <w:fldChar w:fldCharType="begin"/>
      </w:r>
      <w:r w:rsidR="001B615F" w:rsidRPr="001B615F">
        <w:instrText xml:space="preserve"> REF _Ref522836065 \h </w:instrText>
      </w:r>
      <w:r w:rsidR="001B615F">
        <w:instrText xml:space="preserve"> \* MERGEFORMAT </w:instrText>
      </w:r>
      <w:r w:rsidR="001B615F" w:rsidRPr="001B615F">
        <w:fldChar w:fldCharType="separate"/>
      </w:r>
      <w:r w:rsidR="006928F1">
        <w:t>Figure 5</w:t>
      </w:r>
      <w:r w:rsidR="006928F1">
        <w:noBreakHyphen/>
        <w:t>1</w:t>
      </w:r>
      <w:r w:rsidR="001B615F" w:rsidRPr="001B615F">
        <w:fldChar w:fldCharType="end"/>
      </w:r>
      <w:r w:rsidR="00563C1F">
        <w:t xml:space="preserve"> </w:t>
      </w:r>
      <w:r w:rsidR="001B615F">
        <w:t>to</w:t>
      </w:r>
      <w:r w:rsidR="00563C1F">
        <w:t xml:space="preserve"> </w:t>
      </w:r>
      <w:r w:rsidR="001B615F">
        <w:rPr>
          <w:highlight w:val="yellow"/>
        </w:rPr>
        <w:fldChar w:fldCharType="begin"/>
      </w:r>
      <w:r w:rsidR="001B615F">
        <w:rPr>
          <w:highlight w:val="yellow"/>
        </w:rPr>
        <w:instrText xml:space="preserve"> REF _Ref522960647 \h </w:instrText>
      </w:r>
      <w:r w:rsidR="001B615F">
        <w:rPr>
          <w:highlight w:val="yellow"/>
        </w:rPr>
      </w:r>
      <w:r w:rsidR="001B615F">
        <w:rPr>
          <w:highlight w:val="yellow"/>
        </w:rPr>
        <w:fldChar w:fldCharType="separate"/>
      </w:r>
      <w:r w:rsidR="006928F1">
        <w:t>Figure 5</w:t>
      </w:r>
      <w:r w:rsidR="006928F1">
        <w:noBreakHyphen/>
        <w:t>3</w:t>
      </w:r>
      <w:r w:rsidR="001B615F">
        <w:rPr>
          <w:highlight w:val="yellow"/>
        </w:rPr>
        <w:fldChar w:fldCharType="end"/>
      </w:r>
      <w:r>
        <w:t>:</w:t>
      </w:r>
    </w:p>
    <w:p w14:paraId="5783D980" w14:textId="2CAE287C" w:rsidR="00912EF1" w:rsidRDefault="00912EF1" w:rsidP="00912EF1">
      <w:pPr>
        <w:pStyle w:val="BodyText"/>
        <w:numPr>
          <w:ilvl w:val="0"/>
          <w:numId w:val="47"/>
        </w:numPr>
      </w:pPr>
      <w:r>
        <w:t>10 Years Moving Average Temperature Data of Singapore</w:t>
      </w:r>
    </w:p>
    <w:p w14:paraId="783BE431" w14:textId="0F53182D" w:rsidR="00912EF1" w:rsidRDefault="00912EF1" w:rsidP="00912EF1">
      <w:pPr>
        <w:pStyle w:val="BodyText"/>
        <w:numPr>
          <w:ilvl w:val="0"/>
          <w:numId w:val="47"/>
        </w:numPr>
      </w:pPr>
      <w:r>
        <w:t>10 Years Moving Average Temperature Data of Global</w:t>
      </w:r>
    </w:p>
    <w:p w14:paraId="1C4BDD16" w14:textId="77777777" w:rsidR="00912EF1" w:rsidRDefault="00912EF1" w:rsidP="00912EF1">
      <w:pPr>
        <w:pStyle w:val="BodyText"/>
        <w:numPr>
          <w:ilvl w:val="0"/>
          <w:numId w:val="47"/>
        </w:numPr>
      </w:pPr>
      <w:r>
        <w:t>10 Years Moving Average Temperature Data of Singapore and Global</w:t>
      </w:r>
    </w:p>
    <w:p w14:paraId="34F476AE" w14:textId="77777777" w:rsidR="00912EF1" w:rsidRDefault="00912EF1" w:rsidP="00997972">
      <w:pPr>
        <w:pStyle w:val="BodyText"/>
        <w:ind w:left="1134"/>
      </w:pPr>
    </w:p>
    <w:p w14:paraId="57EDEBFD" w14:textId="6519F810" w:rsidR="00997972" w:rsidRDefault="00997972" w:rsidP="00997972">
      <w:pPr>
        <w:pStyle w:val="BodyText"/>
        <w:ind w:left="1134"/>
      </w:pPr>
      <w:r>
        <w:t xml:space="preserve">The following are the python code </w:t>
      </w:r>
      <w:r w:rsidR="00912EF1">
        <w:t>used for preparing three plot above. The python code was executed in PyCharm.</w:t>
      </w:r>
    </w:p>
    <w:tbl>
      <w:tblPr>
        <w:tblStyle w:val="TableGrid"/>
        <w:tblW w:w="0" w:type="auto"/>
        <w:tblInd w:w="1134" w:type="dxa"/>
        <w:tblLook w:val="04A0" w:firstRow="1" w:lastRow="0" w:firstColumn="1" w:lastColumn="0" w:noHBand="0" w:noVBand="1"/>
      </w:tblPr>
      <w:tblGrid>
        <w:gridCol w:w="8749"/>
      </w:tblGrid>
      <w:tr w:rsidR="00912EF1" w14:paraId="73872526" w14:textId="77777777" w:rsidTr="00912EF1">
        <w:tc>
          <w:tcPr>
            <w:tcW w:w="9883" w:type="dxa"/>
          </w:tcPr>
          <w:p w14:paraId="538A1652" w14:textId="3C92510D" w:rsidR="00912EF1" w:rsidRPr="00912EF1" w:rsidRDefault="00F97F03" w:rsidP="00F97F03">
            <w:pPr>
              <w:pStyle w:val="HTMLPreformatted"/>
              <w:shd w:val="clear" w:color="auto" w:fill="141414"/>
              <w:rPr>
                <w:color w:val="F8F8F8"/>
                <w:sz w:val="18"/>
                <w:szCs w:val="18"/>
              </w:rPr>
            </w:pPr>
            <w:r>
              <w:rPr>
                <w:color w:val="F9EE98"/>
                <w:sz w:val="18"/>
                <w:szCs w:val="18"/>
              </w:rPr>
              <w:t xml:space="preserve">import </w:t>
            </w:r>
            <w:r>
              <w:rPr>
                <w:color w:val="F8F8F8"/>
                <w:sz w:val="18"/>
                <w:szCs w:val="18"/>
              </w:rPr>
              <w:t xml:space="preserve">pandas </w:t>
            </w:r>
            <w:r>
              <w:rPr>
                <w:color w:val="F9EE98"/>
                <w:sz w:val="18"/>
                <w:szCs w:val="18"/>
              </w:rPr>
              <w:t xml:space="preserve">as </w:t>
            </w:r>
            <w:r>
              <w:rPr>
                <w:color w:val="F8F8F8"/>
                <w:sz w:val="18"/>
                <w:szCs w:val="18"/>
              </w:rPr>
              <w:t>pd</w:t>
            </w:r>
            <w:r>
              <w:rPr>
                <w:color w:val="F8F8F8"/>
                <w:sz w:val="18"/>
                <w:szCs w:val="18"/>
              </w:rPr>
              <w:br/>
            </w:r>
            <w:r>
              <w:rPr>
                <w:color w:val="F9EE98"/>
                <w:sz w:val="18"/>
                <w:szCs w:val="18"/>
              </w:rPr>
              <w:t xml:space="preserve">import </w:t>
            </w:r>
            <w:proofErr w:type="spellStart"/>
            <w:r>
              <w:rPr>
                <w:color w:val="F8F8F8"/>
                <w:sz w:val="18"/>
                <w:szCs w:val="18"/>
              </w:rPr>
              <w:t>matplotlib.pyplot</w:t>
            </w:r>
            <w:proofErr w:type="spellEnd"/>
            <w:r>
              <w:rPr>
                <w:color w:val="F8F8F8"/>
                <w:sz w:val="18"/>
                <w:szCs w:val="18"/>
              </w:rPr>
              <w:t xml:space="preserve"> </w:t>
            </w:r>
            <w:r>
              <w:rPr>
                <w:color w:val="F9EE98"/>
                <w:sz w:val="18"/>
                <w:szCs w:val="18"/>
              </w:rPr>
              <w:t xml:space="preserve">as </w:t>
            </w:r>
            <w:proofErr w:type="spellStart"/>
            <w:r>
              <w:rPr>
                <w:color w:val="F8F8F8"/>
                <w:sz w:val="18"/>
                <w:szCs w:val="18"/>
              </w:rPr>
              <w:t>plt</w:t>
            </w:r>
            <w:proofErr w:type="spellEnd"/>
            <w:r>
              <w:rPr>
                <w:color w:val="F8F8F8"/>
                <w:sz w:val="18"/>
                <w:szCs w:val="18"/>
              </w:rPr>
              <w:br/>
            </w:r>
            <w:r>
              <w:rPr>
                <w:color w:val="F8F8F8"/>
                <w:sz w:val="18"/>
                <w:szCs w:val="18"/>
              </w:rPr>
              <w:br/>
            </w:r>
            <w:r>
              <w:rPr>
                <w:i/>
                <w:iCs/>
                <w:color w:val="5F5A60"/>
                <w:sz w:val="18"/>
                <w:szCs w:val="18"/>
              </w:rPr>
              <w:t># Read Temperature Data from CSV file</w:t>
            </w:r>
            <w:r>
              <w:rPr>
                <w:i/>
                <w:iCs/>
                <w:color w:val="5F5A60"/>
                <w:sz w:val="18"/>
                <w:szCs w:val="18"/>
              </w:rPr>
              <w:br/>
            </w:r>
            <w:r>
              <w:rPr>
                <w:color w:val="F8F8F8"/>
                <w:sz w:val="18"/>
                <w:szCs w:val="18"/>
              </w:rPr>
              <w:t xml:space="preserve">df </w:t>
            </w:r>
            <w:r>
              <w:rPr>
                <w:color w:val="CDA869"/>
                <w:sz w:val="18"/>
                <w:szCs w:val="18"/>
              </w:rPr>
              <w:t xml:space="preserve">= </w:t>
            </w:r>
            <w:proofErr w:type="spellStart"/>
            <w:r>
              <w:rPr>
                <w:color w:val="F8F8F8"/>
                <w:sz w:val="18"/>
                <w:szCs w:val="18"/>
              </w:rPr>
              <w:t>pd.</w:t>
            </w:r>
            <w:r>
              <w:rPr>
                <w:color w:val="7587A6"/>
                <w:sz w:val="18"/>
                <w:szCs w:val="18"/>
              </w:rPr>
              <w:t>read_csv</w:t>
            </w:r>
            <w:proofErr w:type="spellEnd"/>
            <w:r>
              <w:rPr>
                <w:color w:val="F8F8F8"/>
                <w:sz w:val="18"/>
                <w:szCs w:val="18"/>
              </w:rPr>
              <w:t>(</w:t>
            </w:r>
            <w:r>
              <w:rPr>
                <w:color w:val="8F9D6A"/>
                <w:sz w:val="18"/>
                <w:szCs w:val="18"/>
              </w:rPr>
              <w:t>'Input</w:t>
            </w:r>
            <w:r>
              <w:rPr>
                <w:color w:val="CF6A4C"/>
                <w:sz w:val="18"/>
                <w:szCs w:val="18"/>
              </w:rPr>
              <w:t>\\</w:t>
            </w:r>
            <w:r>
              <w:rPr>
                <w:color w:val="8F9D6A"/>
                <w:sz w:val="18"/>
                <w:szCs w:val="18"/>
              </w:rPr>
              <w:t>Moving_Average_Temperature_Data.csv'</w:t>
            </w:r>
            <w:r>
              <w:rPr>
                <w:color w:val="F8F8F8"/>
                <w:sz w:val="18"/>
                <w:szCs w:val="18"/>
              </w:rPr>
              <w:t>)</w:t>
            </w:r>
            <w:r>
              <w:rPr>
                <w:color w:val="F8F8F8"/>
                <w:sz w:val="18"/>
                <w:szCs w:val="18"/>
              </w:rPr>
              <w:br/>
            </w:r>
            <w:r>
              <w:rPr>
                <w:color w:val="F8F8F8"/>
                <w:sz w:val="18"/>
                <w:szCs w:val="18"/>
              </w:rPr>
              <w:br/>
            </w:r>
            <w:r>
              <w:rPr>
                <w:i/>
                <w:iCs/>
                <w:color w:val="5F5A60"/>
                <w:sz w:val="18"/>
                <w:szCs w:val="18"/>
              </w:rPr>
              <w:t>#  Plotting 10 years Moving Average Temperature of Singapore and Global</w:t>
            </w:r>
            <w:r>
              <w:rPr>
                <w:i/>
                <w:iCs/>
                <w:color w:val="5F5A60"/>
                <w:sz w:val="18"/>
                <w:szCs w:val="18"/>
              </w:rPr>
              <w:br/>
            </w:r>
            <w:proofErr w:type="spellStart"/>
            <w:r>
              <w:rPr>
                <w:color w:val="F8F8F8"/>
                <w:sz w:val="18"/>
                <w:szCs w:val="18"/>
              </w:rPr>
              <w:t>plt.</w:t>
            </w:r>
            <w:r>
              <w:rPr>
                <w:color w:val="7587A6"/>
                <w:sz w:val="18"/>
                <w:szCs w:val="18"/>
              </w:rPr>
              <w:t>plot</w:t>
            </w:r>
            <w:proofErr w:type="spellEnd"/>
            <w:r>
              <w:rPr>
                <w:color w:val="F8F8F8"/>
                <w:sz w:val="18"/>
                <w:szCs w:val="18"/>
              </w:rPr>
              <w:t>(df[</w:t>
            </w:r>
            <w:r>
              <w:rPr>
                <w:color w:val="8F9D6A"/>
                <w:sz w:val="18"/>
                <w:szCs w:val="18"/>
              </w:rPr>
              <w:t>'Year'</w:t>
            </w:r>
            <w:r>
              <w:rPr>
                <w:color w:val="F8F8F8"/>
                <w:sz w:val="18"/>
                <w:szCs w:val="18"/>
              </w:rPr>
              <w:t>], df[</w:t>
            </w:r>
            <w:r>
              <w:rPr>
                <w:color w:val="8F9D6A"/>
                <w:sz w:val="18"/>
                <w:szCs w:val="18"/>
              </w:rPr>
              <w:t>'10yrs_Moving_Average_of_Global_Temperature'</w:t>
            </w:r>
            <w:r>
              <w:rPr>
                <w:color w:val="F8F8F8"/>
                <w:sz w:val="18"/>
                <w:szCs w:val="18"/>
              </w:rPr>
              <w:t>],</w:t>
            </w:r>
            <w:r>
              <w:rPr>
                <w:color w:val="AA4926"/>
                <w:sz w:val="18"/>
                <w:szCs w:val="18"/>
              </w:rPr>
              <w:t>label</w:t>
            </w:r>
            <w:r>
              <w:rPr>
                <w:color w:val="CDA869"/>
                <w:sz w:val="18"/>
                <w:szCs w:val="18"/>
              </w:rPr>
              <w:t>=</w:t>
            </w:r>
            <w:r>
              <w:rPr>
                <w:color w:val="8F9D6A"/>
                <w:sz w:val="18"/>
                <w:szCs w:val="18"/>
              </w:rPr>
              <w:t>'Global'</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plot</w:t>
            </w:r>
            <w:proofErr w:type="spellEnd"/>
            <w:r>
              <w:rPr>
                <w:color w:val="F8F8F8"/>
                <w:sz w:val="18"/>
                <w:szCs w:val="18"/>
              </w:rPr>
              <w:t>(df[</w:t>
            </w:r>
            <w:r>
              <w:rPr>
                <w:color w:val="8F9D6A"/>
                <w:sz w:val="18"/>
                <w:szCs w:val="18"/>
              </w:rPr>
              <w:t>'Year'</w:t>
            </w:r>
            <w:r>
              <w:rPr>
                <w:color w:val="F8F8F8"/>
                <w:sz w:val="18"/>
                <w:szCs w:val="18"/>
              </w:rPr>
              <w:t>], df[</w:t>
            </w:r>
            <w:r>
              <w:rPr>
                <w:color w:val="8F9D6A"/>
                <w:sz w:val="18"/>
                <w:szCs w:val="18"/>
              </w:rPr>
              <w:t>'10yrs_Moving_Average_of_Singapore_Temperature'</w:t>
            </w:r>
            <w:r>
              <w:rPr>
                <w:color w:val="F8F8F8"/>
                <w:sz w:val="18"/>
                <w:szCs w:val="18"/>
              </w:rPr>
              <w:t>],</w:t>
            </w:r>
            <w:r>
              <w:rPr>
                <w:color w:val="AA4926"/>
                <w:sz w:val="18"/>
                <w:szCs w:val="18"/>
              </w:rPr>
              <w:t>label</w:t>
            </w:r>
            <w:r>
              <w:rPr>
                <w:color w:val="CDA869"/>
                <w:sz w:val="18"/>
                <w:szCs w:val="18"/>
              </w:rPr>
              <w:t>=</w:t>
            </w:r>
            <w:r>
              <w:rPr>
                <w:color w:val="8F9D6A"/>
                <w:sz w:val="18"/>
                <w:szCs w:val="18"/>
              </w:rPr>
              <w:t>'Singapore'</w:t>
            </w:r>
            <w:r>
              <w:rPr>
                <w:color w:val="F8F8F8"/>
                <w:sz w:val="18"/>
                <w:szCs w:val="18"/>
              </w:rPr>
              <w:t xml:space="preserve">, </w:t>
            </w:r>
            <w:proofErr w:type="spellStart"/>
            <w:r>
              <w:rPr>
                <w:color w:val="AA4926"/>
                <w:sz w:val="18"/>
                <w:szCs w:val="18"/>
              </w:rPr>
              <w:t>color</w:t>
            </w:r>
            <w:proofErr w:type="spellEnd"/>
            <w:r>
              <w:rPr>
                <w:color w:val="CDA869"/>
                <w:sz w:val="18"/>
                <w:szCs w:val="18"/>
              </w:rPr>
              <w:t>=</w:t>
            </w:r>
            <w:r>
              <w:rPr>
                <w:color w:val="8F9D6A"/>
                <w:sz w:val="18"/>
                <w:szCs w:val="18"/>
              </w:rPr>
              <w:t>'red'</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title</w:t>
            </w:r>
            <w:proofErr w:type="spellEnd"/>
            <w:r>
              <w:rPr>
                <w:color w:val="F8F8F8"/>
                <w:sz w:val="18"/>
                <w:szCs w:val="18"/>
              </w:rPr>
              <w:t>(</w:t>
            </w:r>
            <w:r>
              <w:rPr>
                <w:color w:val="8F9D6A"/>
                <w:sz w:val="18"/>
                <w:szCs w:val="18"/>
              </w:rPr>
              <w:t>'10 Years Moving Average Temperature Data of Singapore and Global'</w:t>
            </w:r>
            <w:r>
              <w:rPr>
                <w:color w:val="F8F8F8"/>
                <w:sz w:val="18"/>
                <w:szCs w:val="18"/>
              </w:rPr>
              <w:t xml:space="preserve">, </w:t>
            </w:r>
            <w:proofErr w:type="spellStart"/>
            <w:r>
              <w:rPr>
                <w:color w:val="AA4926"/>
                <w:sz w:val="18"/>
                <w:szCs w:val="18"/>
              </w:rPr>
              <w:t>fontsize</w:t>
            </w:r>
            <w:proofErr w:type="spellEnd"/>
            <w:r>
              <w:rPr>
                <w:color w:val="CDA869"/>
                <w:sz w:val="18"/>
                <w:szCs w:val="18"/>
              </w:rPr>
              <w:t>=</w:t>
            </w:r>
            <w:r>
              <w:rPr>
                <w:color w:val="CF6A4C"/>
                <w:sz w:val="18"/>
                <w:szCs w:val="18"/>
              </w:rPr>
              <w:t>25</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xlabel</w:t>
            </w:r>
            <w:proofErr w:type="spellEnd"/>
            <w:r>
              <w:rPr>
                <w:color w:val="F8F8F8"/>
                <w:sz w:val="18"/>
                <w:szCs w:val="18"/>
              </w:rPr>
              <w:t>(</w:t>
            </w:r>
            <w:r>
              <w:rPr>
                <w:color w:val="8F9D6A"/>
                <w:sz w:val="18"/>
                <w:szCs w:val="18"/>
              </w:rPr>
              <w:t>'Year'</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ylabel</w:t>
            </w:r>
            <w:proofErr w:type="spellEnd"/>
            <w:r>
              <w:rPr>
                <w:color w:val="F8F8F8"/>
                <w:sz w:val="18"/>
                <w:szCs w:val="18"/>
              </w:rPr>
              <w:t>(</w:t>
            </w:r>
            <w:r>
              <w:rPr>
                <w:color w:val="8F9D6A"/>
                <w:sz w:val="18"/>
                <w:szCs w:val="18"/>
              </w:rPr>
              <w:t>'Temperature, Celsius'</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legend</w:t>
            </w:r>
            <w:proofErr w:type="spellEnd"/>
            <w:r>
              <w:rPr>
                <w:color w:val="F8F8F8"/>
                <w:sz w:val="18"/>
                <w:szCs w:val="18"/>
              </w:rPr>
              <w:t>(</w:t>
            </w:r>
            <w:proofErr w:type="spellStart"/>
            <w:r>
              <w:rPr>
                <w:color w:val="AA4926"/>
                <w:sz w:val="18"/>
                <w:szCs w:val="18"/>
              </w:rPr>
              <w:t>loc</w:t>
            </w:r>
            <w:proofErr w:type="spellEnd"/>
            <w:r>
              <w:rPr>
                <w:color w:val="CDA869"/>
                <w:sz w:val="18"/>
                <w:szCs w:val="18"/>
              </w:rPr>
              <w:t>=</w:t>
            </w:r>
            <w:r>
              <w:rPr>
                <w:color w:val="8F9D6A"/>
                <w:sz w:val="18"/>
                <w:szCs w:val="18"/>
              </w:rPr>
              <w:t>'upper left'</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15</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show</w:t>
            </w:r>
            <w:proofErr w:type="spellEnd"/>
            <w:r>
              <w:rPr>
                <w:color w:val="F8F8F8"/>
                <w:sz w:val="18"/>
                <w:szCs w:val="18"/>
              </w:rPr>
              <w:t>()</w:t>
            </w:r>
            <w:r>
              <w:rPr>
                <w:color w:val="F8F8F8"/>
                <w:sz w:val="18"/>
                <w:szCs w:val="18"/>
              </w:rPr>
              <w:br/>
            </w:r>
            <w:r>
              <w:rPr>
                <w:color w:val="F8F8F8"/>
                <w:sz w:val="18"/>
                <w:szCs w:val="18"/>
              </w:rPr>
              <w:br/>
            </w:r>
            <w:r>
              <w:rPr>
                <w:i/>
                <w:iCs/>
                <w:color w:val="5F5A60"/>
                <w:sz w:val="18"/>
                <w:szCs w:val="18"/>
              </w:rPr>
              <w:t xml:space="preserve"># Plotting 10 years Moving Average Temperature </w:t>
            </w:r>
            <w:proofErr w:type="spellStart"/>
            <w:r>
              <w:rPr>
                <w:i/>
                <w:iCs/>
                <w:color w:val="5F5A60"/>
                <w:sz w:val="18"/>
                <w:szCs w:val="18"/>
              </w:rPr>
              <w:t>Temperature</w:t>
            </w:r>
            <w:proofErr w:type="spellEnd"/>
            <w:r>
              <w:rPr>
                <w:i/>
                <w:iCs/>
                <w:color w:val="5F5A60"/>
                <w:sz w:val="18"/>
                <w:szCs w:val="18"/>
              </w:rPr>
              <w:t xml:space="preserve"> Data of Singapore</w:t>
            </w:r>
            <w:r>
              <w:rPr>
                <w:i/>
                <w:iCs/>
                <w:color w:val="5F5A60"/>
                <w:sz w:val="18"/>
                <w:szCs w:val="18"/>
              </w:rPr>
              <w:br/>
            </w:r>
            <w:proofErr w:type="spellStart"/>
            <w:r>
              <w:rPr>
                <w:color w:val="F8F8F8"/>
                <w:sz w:val="18"/>
                <w:szCs w:val="18"/>
              </w:rPr>
              <w:t>plt.</w:t>
            </w:r>
            <w:r>
              <w:rPr>
                <w:color w:val="7587A6"/>
                <w:sz w:val="18"/>
                <w:szCs w:val="18"/>
              </w:rPr>
              <w:t>plot</w:t>
            </w:r>
            <w:proofErr w:type="spellEnd"/>
            <w:r>
              <w:rPr>
                <w:color w:val="F8F8F8"/>
                <w:sz w:val="18"/>
                <w:szCs w:val="18"/>
              </w:rPr>
              <w:t>(df[</w:t>
            </w:r>
            <w:r>
              <w:rPr>
                <w:color w:val="8F9D6A"/>
                <w:sz w:val="18"/>
                <w:szCs w:val="18"/>
              </w:rPr>
              <w:t>'Year'</w:t>
            </w:r>
            <w:r>
              <w:rPr>
                <w:color w:val="F8F8F8"/>
                <w:sz w:val="18"/>
                <w:szCs w:val="18"/>
              </w:rPr>
              <w:t>], df[</w:t>
            </w:r>
            <w:r>
              <w:rPr>
                <w:color w:val="8F9D6A"/>
                <w:sz w:val="18"/>
                <w:szCs w:val="18"/>
              </w:rPr>
              <w:t>'10yrs_Moving_Average_of_Singapore_Temperature'</w:t>
            </w:r>
            <w:r>
              <w:rPr>
                <w:color w:val="F8F8F8"/>
                <w:sz w:val="18"/>
                <w:szCs w:val="18"/>
              </w:rPr>
              <w:t>],</w:t>
            </w:r>
            <w:r>
              <w:rPr>
                <w:color w:val="AA4926"/>
                <w:sz w:val="18"/>
                <w:szCs w:val="18"/>
              </w:rPr>
              <w:t>label</w:t>
            </w:r>
            <w:r>
              <w:rPr>
                <w:color w:val="CDA869"/>
                <w:sz w:val="18"/>
                <w:szCs w:val="18"/>
              </w:rPr>
              <w:t>=</w:t>
            </w:r>
            <w:r>
              <w:rPr>
                <w:color w:val="8F9D6A"/>
                <w:sz w:val="18"/>
                <w:szCs w:val="18"/>
              </w:rPr>
              <w:t>'Singapore'</w:t>
            </w:r>
            <w:r>
              <w:rPr>
                <w:color w:val="F8F8F8"/>
                <w:sz w:val="18"/>
                <w:szCs w:val="18"/>
              </w:rPr>
              <w:t xml:space="preserve">, </w:t>
            </w:r>
            <w:proofErr w:type="spellStart"/>
            <w:r>
              <w:rPr>
                <w:color w:val="AA4926"/>
                <w:sz w:val="18"/>
                <w:szCs w:val="18"/>
              </w:rPr>
              <w:t>color</w:t>
            </w:r>
            <w:proofErr w:type="spellEnd"/>
            <w:r>
              <w:rPr>
                <w:color w:val="CDA869"/>
                <w:sz w:val="18"/>
                <w:szCs w:val="18"/>
              </w:rPr>
              <w:t>=</w:t>
            </w:r>
            <w:r>
              <w:rPr>
                <w:color w:val="8F9D6A"/>
                <w:sz w:val="18"/>
                <w:szCs w:val="18"/>
              </w:rPr>
              <w:t>'red'</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title</w:t>
            </w:r>
            <w:proofErr w:type="spellEnd"/>
            <w:r>
              <w:rPr>
                <w:color w:val="F8F8F8"/>
                <w:sz w:val="18"/>
                <w:szCs w:val="18"/>
              </w:rPr>
              <w:t>(</w:t>
            </w:r>
            <w:r>
              <w:rPr>
                <w:color w:val="8F9D6A"/>
                <w:sz w:val="18"/>
                <w:szCs w:val="18"/>
              </w:rPr>
              <w:t>'10 Years Moving Average Temperature Data of Singapore'</w:t>
            </w:r>
            <w:r>
              <w:rPr>
                <w:color w:val="F8F8F8"/>
                <w:sz w:val="18"/>
                <w:szCs w:val="18"/>
              </w:rPr>
              <w:t xml:space="preserve">, </w:t>
            </w:r>
            <w:proofErr w:type="spellStart"/>
            <w:r>
              <w:rPr>
                <w:color w:val="AA4926"/>
                <w:sz w:val="18"/>
                <w:szCs w:val="18"/>
              </w:rPr>
              <w:t>fontsize</w:t>
            </w:r>
            <w:proofErr w:type="spellEnd"/>
            <w:r>
              <w:rPr>
                <w:color w:val="CDA869"/>
                <w:sz w:val="18"/>
                <w:szCs w:val="18"/>
              </w:rPr>
              <w:t>=</w:t>
            </w:r>
            <w:r>
              <w:rPr>
                <w:color w:val="CF6A4C"/>
                <w:sz w:val="18"/>
                <w:szCs w:val="18"/>
              </w:rPr>
              <w:t>25</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xlabel</w:t>
            </w:r>
            <w:proofErr w:type="spellEnd"/>
            <w:r>
              <w:rPr>
                <w:color w:val="F8F8F8"/>
                <w:sz w:val="18"/>
                <w:szCs w:val="18"/>
              </w:rPr>
              <w:t>(</w:t>
            </w:r>
            <w:r>
              <w:rPr>
                <w:color w:val="8F9D6A"/>
                <w:sz w:val="18"/>
                <w:szCs w:val="18"/>
              </w:rPr>
              <w:t>'Year'</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ylabel</w:t>
            </w:r>
            <w:proofErr w:type="spellEnd"/>
            <w:r>
              <w:rPr>
                <w:color w:val="F8F8F8"/>
                <w:sz w:val="18"/>
                <w:szCs w:val="18"/>
              </w:rPr>
              <w:t>(</w:t>
            </w:r>
            <w:r>
              <w:rPr>
                <w:color w:val="8F9D6A"/>
                <w:sz w:val="18"/>
                <w:szCs w:val="18"/>
              </w:rPr>
              <w:t>'Temperature, Celsius'</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legend</w:t>
            </w:r>
            <w:proofErr w:type="spellEnd"/>
            <w:r>
              <w:rPr>
                <w:color w:val="F8F8F8"/>
                <w:sz w:val="18"/>
                <w:szCs w:val="18"/>
              </w:rPr>
              <w:t>(</w:t>
            </w:r>
            <w:proofErr w:type="spellStart"/>
            <w:r>
              <w:rPr>
                <w:color w:val="AA4926"/>
                <w:sz w:val="18"/>
                <w:szCs w:val="18"/>
              </w:rPr>
              <w:t>loc</w:t>
            </w:r>
            <w:proofErr w:type="spellEnd"/>
            <w:r>
              <w:rPr>
                <w:color w:val="CDA869"/>
                <w:sz w:val="18"/>
                <w:szCs w:val="18"/>
              </w:rPr>
              <w:t>=</w:t>
            </w:r>
            <w:r>
              <w:rPr>
                <w:color w:val="8F9D6A"/>
                <w:sz w:val="18"/>
                <w:szCs w:val="18"/>
              </w:rPr>
              <w:t>'upper left'</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15</w:t>
            </w:r>
            <w:r>
              <w:rPr>
                <w:color w:val="F8F8F8"/>
                <w:sz w:val="18"/>
                <w:szCs w:val="18"/>
              </w:rPr>
              <w:t>)</w:t>
            </w:r>
            <w:r>
              <w:rPr>
                <w:color w:val="F8F8F8"/>
                <w:sz w:val="18"/>
                <w:szCs w:val="18"/>
              </w:rPr>
              <w:br/>
            </w:r>
            <w:r>
              <w:rPr>
                <w:color w:val="F8F8F8"/>
                <w:sz w:val="18"/>
                <w:szCs w:val="18"/>
              </w:rPr>
              <w:br/>
            </w:r>
            <w:proofErr w:type="spellStart"/>
            <w:r>
              <w:rPr>
                <w:color w:val="F8F8F8"/>
                <w:sz w:val="18"/>
                <w:szCs w:val="18"/>
              </w:rPr>
              <w:lastRenderedPageBreak/>
              <w:t>plt.</w:t>
            </w:r>
            <w:r>
              <w:rPr>
                <w:color w:val="7587A6"/>
                <w:sz w:val="18"/>
                <w:szCs w:val="18"/>
              </w:rPr>
              <w:t>show</w:t>
            </w:r>
            <w:proofErr w:type="spellEnd"/>
            <w:r>
              <w:rPr>
                <w:color w:val="F8F8F8"/>
                <w:sz w:val="18"/>
                <w:szCs w:val="18"/>
              </w:rPr>
              <w:t>()</w:t>
            </w:r>
            <w:r>
              <w:rPr>
                <w:color w:val="F8F8F8"/>
                <w:sz w:val="18"/>
                <w:szCs w:val="18"/>
              </w:rPr>
              <w:br/>
            </w:r>
            <w:r>
              <w:rPr>
                <w:color w:val="F8F8F8"/>
                <w:sz w:val="18"/>
                <w:szCs w:val="18"/>
              </w:rPr>
              <w:br/>
            </w:r>
            <w:r>
              <w:rPr>
                <w:i/>
                <w:iCs/>
                <w:color w:val="5F5A60"/>
                <w:sz w:val="18"/>
                <w:szCs w:val="18"/>
              </w:rPr>
              <w:t xml:space="preserve"># Plotting 10 years Moving Average Temperature </w:t>
            </w:r>
            <w:proofErr w:type="spellStart"/>
            <w:r>
              <w:rPr>
                <w:i/>
                <w:iCs/>
                <w:color w:val="5F5A60"/>
                <w:sz w:val="18"/>
                <w:szCs w:val="18"/>
              </w:rPr>
              <w:t>Temperature</w:t>
            </w:r>
            <w:proofErr w:type="spellEnd"/>
            <w:r>
              <w:rPr>
                <w:i/>
                <w:iCs/>
                <w:color w:val="5F5A60"/>
                <w:sz w:val="18"/>
                <w:szCs w:val="18"/>
              </w:rPr>
              <w:t xml:space="preserve"> Data of Global</w:t>
            </w:r>
            <w:r>
              <w:rPr>
                <w:i/>
                <w:iCs/>
                <w:color w:val="5F5A60"/>
                <w:sz w:val="18"/>
                <w:szCs w:val="18"/>
              </w:rPr>
              <w:br/>
            </w:r>
            <w:proofErr w:type="spellStart"/>
            <w:r>
              <w:rPr>
                <w:color w:val="F8F8F8"/>
                <w:sz w:val="18"/>
                <w:szCs w:val="18"/>
              </w:rPr>
              <w:t>plt.</w:t>
            </w:r>
            <w:r>
              <w:rPr>
                <w:color w:val="7587A6"/>
                <w:sz w:val="18"/>
                <w:szCs w:val="18"/>
              </w:rPr>
              <w:t>plot</w:t>
            </w:r>
            <w:proofErr w:type="spellEnd"/>
            <w:r>
              <w:rPr>
                <w:color w:val="F8F8F8"/>
                <w:sz w:val="18"/>
                <w:szCs w:val="18"/>
              </w:rPr>
              <w:t>(df[</w:t>
            </w:r>
            <w:r>
              <w:rPr>
                <w:color w:val="8F9D6A"/>
                <w:sz w:val="18"/>
                <w:szCs w:val="18"/>
              </w:rPr>
              <w:t>'Year'</w:t>
            </w:r>
            <w:r>
              <w:rPr>
                <w:color w:val="F8F8F8"/>
                <w:sz w:val="18"/>
                <w:szCs w:val="18"/>
              </w:rPr>
              <w:t>], df[</w:t>
            </w:r>
            <w:r>
              <w:rPr>
                <w:color w:val="8F9D6A"/>
                <w:sz w:val="18"/>
                <w:szCs w:val="18"/>
              </w:rPr>
              <w:t>'10yrs_Moving_Average_of_Global_Temperature'</w:t>
            </w:r>
            <w:r>
              <w:rPr>
                <w:color w:val="F8F8F8"/>
                <w:sz w:val="18"/>
                <w:szCs w:val="18"/>
              </w:rPr>
              <w:t>],</w:t>
            </w:r>
            <w:r>
              <w:rPr>
                <w:color w:val="AA4926"/>
                <w:sz w:val="18"/>
                <w:szCs w:val="18"/>
              </w:rPr>
              <w:t>label</w:t>
            </w:r>
            <w:r>
              <w:rPr>
                <w:color w:val="CDA869"/>
                <w:sz w:val="18"/>
                <w:szCs w:val="18"/>
              </w:rPr>
              <w:t>=</w:t>
            </w:r>
            <w:r>
              <w:rPr>
                <w:color w:val="8F9D6A"/>
                <w:sz w:val="18"/>
                <w:szCs w:val="18"/>
              </w:rPr>
              <w:t>'Global'</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title</w:t>
            </w:r>
            <w:proofErr w:type="spellEnd"/>
            <w:r>
              <w:rPr>
                <w:color w:val="F8F8F8"/>
                <w:sz w:val="18"/>
                <w:szCs w:val="18"/>
              </w:rPr>
              <w:t>(</w:t>
            </w:r>
            <w:r>
              <w:rPr>
                <w:color w:val="8F9D6A"/>
                <w:sz w:val="18"/>
                <w:szCs w:val="18"/>
              </w:rPr>
              <w:t>'10 Years Moving Average Temperature Data of Global'</w:t>
            </w:r>
            <w:r>
              <w:rPr>
                <w:color w:val="F8F8F8"/>
                <w:sz w:val="18"/>
                <w:szCs w:val="18"/>
              </w:rPr>
              <w:t xml:space="preserve">, </w:t>
            </w:r>
            <w:proofErr w:type="spellStart"/>
            <w:r>
              <w:rPr>
                <w:color w:val="AA4926"/>
                <w:sz w:val="18"/>
                <w:szCs w:val="18"/>
              </w:rPr>
              <w:t>fontsize</w:t>
            </w:r>
            <w:proofErr w:type="spellEnd"/>
            <w:r>
              <w:rPr>
                <w:color w:val="CDA869"/>
                <w:sz w:val="18"/>
                <w:szCs w:val="18"/>
              </w:rPr>
              <w:t>=</w:t>
            </w:r>
            <w:r>
              <w:rPr>
                <w:color w:val="CF6A4C"/>
                <w:sz w:val="18"/>
                <w:szCs w:val="18"/>
              </w:rPr>
              <w:t>25</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xlabel</w:t>
            </w:r>
            <w:proofErr w:type="spellEnd"/>
            <w:r>
              <w:rPr>
                <w:color w:val="F8F8F8"/>
                <w:sz w:val="18"/>
                <w:szCs w:val="18"/>
              </w:rPr>
              <w:t>(</w:t>
            </w:r>
            <w:r>
              <w:rPr>
                <w:color w:val="8F9D6A"/>
                <w:sz w:val="18"/>
                <w:szCs w:val="18"/>
              </w:rPr>
              <w:t>'Year'</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proofErr w:type="spellStart"/>
            <w:r>
              <w:rPr>
                <w:color w:val="F8F8F8"/>
                <w:sz w:val="18"/>
                <w:szCs w:val="18"/>
              </w:rPr>
              <w:t>plt.</w:t>
            </w:r>
            <w:r>
              <w:rPr>
                <w:color w:val="7587A6"/>
                <w:sz w:val="18"/>
                <w:szCs w:val="18"/>
              </w:rPr>
              <w:t>ylabel</w:t>
            </w:r>
            <w:proofErr w:type="spellEnd"/>
            <w:r>
              <w:rPr>
                <w:color w:val="F8F8F8"/>
                <w:sz w:val="18"/>
                <w:szCs w:val="18"/>
              </w:rPr>
              <w:t>(</w:t>
            </w:r>
            <w:r>
              <w:rPr>
                <w:color w:val="8F9D6A"/>
                <w:sz w:val="18"/>
                <w:szCs w:val="18"/>
              </w:rPr>
              <w:t>'Temperature, Celsius'</w:t>
            </w:r>
            <w:r>
              <w:rPr>
                <w:color w:val="F8F8F8"/>
                <w:sz w:val="18"/>
                <w:szCs w:val="18"/>
              </w:rPr>
              <w:t>,</w:t>
            </w:r>
            <w:proofErr w:type="spellStart"/>
            <w:r>
              <w:rPr>
                <w:color w:val="AA4926"/>
                <w:sz w:val="18"/>
                <w:szCs w:val="18"/>
              </w:rPr>
              <w:t>fontsize</w:t>
            </w:r>
            <w:proofErr w:type="spellEnd"/>
            <w:r>
              <w:rPr>
                <w:color w:val="CDA869"/>
                <w:sz w:val="18"/>
                <w:szCs w:val="18"/>
              </w:rPr>
              <w:t>=</w:t>
            </w:r>
            <w:r>
              <w:rPr>
                <w:color w:val="CF6A4C"/>
                <w:sz w:val="18"/>
                <w:szCs w:val="18"/>
              </w:rPr>
              <w:t>20</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legend</w:t>
            </w:r>
            <w:proofErr w:type="spellEnd"/>
            <w:r>
              <w:rPr>
                <w:color w:val="F8F8F8"/>
                <w:sz w:val="18"/>
                <w:szCs w:val="18"/>
              </w:rPr>
              <w:t>(</w:t>
            </w:r>
            <w:proofErr w:type="spellStart"/>
            <w:r>
              <w:rPr>
                <w:color w:val="AA4926"/>
                <w:sz w:val="18"/>
                <w:szCs w:val="18"/>
              </w:rPr>
              <w:t>loc</w:t>
            </w:r>
            <w:proofErr w:type="spellEnd"/>
            <w:r>
              <w:rPr>
                <w:color w:val="CDA869"/>
                <w:sz w:val="18"/>
                <w:szCs w:val="18"/>
              </w:rPr>
              <w:t>=</w:t>
            </w:r>
            <w:r>
              <w:rPr>
                <w:color w:val="8F9D6A"/>
                <w:sz w:val="18"/>
                <w:szCs w:val="18"/>
              </w:rPr>
              <w:t>'upper left'</w:t>
            </w:r>
            <w:r>
              <w:rPr>
                <w:color w:val="F8F8F8"/>
                <w:sz w:val="18"/>
                <w:szCs w:val="18"/>
              </w:rPr>
              <w:t xml:space="preserve">, </w:t>
            </w:r>
            <w:proofErr w:type="spellStart"/>
            <w:r>
              <w:rPr>
                <w:color w:val="AA4926"/>
                <w:sz w:val="18"/>
                <w:szCs w:val="18"/>
              </w:rPr>
              <w:t>fontsize</w:t>
            </w:r>
            <w:proofErr w:type="spellEnd"/>
            <w:r>
              <w:rPr>
                <w:color w:val="CDA869"/>
                <w:sz w:val="18"/>
                <w:szCs w:val="18"/>
              </w:rPr>
              <w:t>=</w:t>
            </w:r>
            <w:r>
              <w:rPr>
                <w:color w:val="CF6A4C"/>
                <w:sz w:val="18"/>
                <w:szCs w:val="18"/>
              </w:rPr>
              <w:t>15</w:t>
            </w:r>
            <w:r>
              <w:rPr>
                <w:color w:val="F8F8F8"/>
                <w:sz w:val="18"/>
                <w:szCs w:val="18"/>
              </w:rPr>
              <w:t>)</w:t>
            </w:r>
            <w:r>
              <w:rPr>
                <w:color w:val="F8F8F8"/>
                <w:sz w:val="18"/>
                <w:szCs w:val="18"/>
              </w:rPr>
              <w:br/>
            </w:r>
            <w:r>
              <w:rPr>
                <w:color w:val="F8F8F8"/>
                <w:sz w:val="18"/>
                <w:szCs w:val="18"/>
              </w:rPr>
              <w:br/>
            </w:r>
            <w:proofErr w:type="spellStart"/>
            <w:r>
              <w:rPr>
                <w:color w:val="F8F8F8"/>
                <w:sz w:val="18"/>
                <w:szCs w:val="18"/>
              </w:rPr>
              <w:t>plt.</w:t>
            </w:r>
            <w:r>
              <w:rPr>
                <w:color w:val="7587A6"/>
                <w:sz w:val="18"/>
                <w:szCs w:val="18"/>
              </w:rPr>
              <w:t>show</w:t>
            </w:r>
            <w:proofErr w:type="spellEnd"/>
            <w:r>
              <w:rPr>
                <w:color w:val="F8F8F8"/>
                <w:sz w:val="18"/>
                <w:szCs w:val="18"/>
              </w:rPr>
              <w:t>()</w:t>
            </w:r>
          </w:p>
        </w:tc>
      </w:tr>
    </w:tbl>
    <w:p w14:paraId="550B0438" w14:textId="438CC5D3" w:rsidR="00712D58" w:rsidRPr="00B756AD" w:rsidRDefault="00FE5D74" w:rsidP="00712D58">
      <w:pPr>
        <w:pStyle w:val="Heading1"/>
        <w:numPr>
          <w:ilvl w:val="0"/>
          <w:numId w:val="17"/>
        </w:numPr>
      </w:pPr>
      <w:bookmarkStart w:id="20" w:name="_Toc522983974"/>
      <w:bookmarkEnd w:id="17"/>
      <w:bookmarkEnd w:id="18"/>
      <w:r w:rsidRPr="00B756AD">
        <w:lastRenderedPageBreak/>
        <w:t>Data Observation</w:t>
      </w:r>
      <w:bookmarkEnd w:id="20"/>
    </w:p>
    <w:p w14:paraId="786A3F99" w14:textId="3C962B82" w:rsidR="00317001" w:rsidRDefault="00317001" w:rsidP="00317001">
      <w:pPr>
        <w:pStyle w:val="BodyText"/>
        <w:ind w:left="1134"/>
      </w:pPr>
      <w:r>
        <w:t>Our</w:t>
      </w:r>
      <w:r w:rsidR="00DD2367">
        <w:t xml:space="preserve"> world is getting warmer. </w:t>
      </w:r>
      <w:r>
        <w:t>This is caused</w:t>
      </w:r>
      <w:r w:rsidRPr="00317001">
        <w:t xml:space="preserve"> </w:t>
      </w:r>
      <w:r>
        <w:t>by</w:t>
      </w:r>
      <w:r w:rsidRPr="00317001">
        <w:t xml:space="preserve"> increasing quantity of greenhouse gases in the our atmosphere </w:t>
      </w:r>
      <w:r w:rsidR="00563C1F">
        <w:t>released from</w:t>
      </w:r>
      <w:r w:rsidRPr="00317001">
        <w:t xml:space="preserve"> human activities, like deforestation</w:t>
      </w:r>
      <w:r w:rsidR="00563C1F">
        <w:t xml:space="preserve"> and the </w:t>
      </w:r>
      <w:r w:rsidR="00563C1F" w:rsidRPr="00317001">
        <w:t>burning of fossil fuels</w:t>
      </w:r>
      <w:r w:rsidRPr="00317001">
        <w:t>.</w:t>
      </w:r>
    </w:p>
    <w:p w14:paraId="4D16610C" w14:textId="3A53FF19" w:rsidR="00317001" w:rsidRDefault="00317001" w:rsidP="00317001">
      <w:pPr>
        <w:pStyle w:val="BodyText"/>
        <w:ind w:left="1134"/>
      </w:pPr>
    </w:p>
    <w:p w14:paraId="38647260" w14:textId="468EC850" w:rsidR="00B756AD" w:rsidRDefault="00B756AD" w:rsidP="00317001">
      <w:pPr>
        <w:pStyle w:val="BodyText"/>
        <w:ind w:left="1134"/>
      </w:pPr>
      <w:r>
        <w:t xml:space="preserve">From </w:t>
      </w:r>
      <w:r w:rsidR="00317001">
        <w:fldChar w:fldCharType="begin"/>
      </w:r>
      <w:r w:rsidR="00317001">
        <w:instrText xml:space="preserve"> REF _Ref522836065 \h </w:instrText>
      </w:r>
      <w:r w:rsidR="00317001">
        <w:fldChar w:fldCharType="separate"/>
      </w:r>
      <w:r w:rsidR="006928F1">
        <w:t>Figure 5</w:t>
      </w:r>
      <w:r w:rsidR="006928F1">
        <w:noBreakHyphen/>
        <w:t>1</w:t>
      </w:r>
      <w:r w:rsidR="00317001">
        <w:fldChar w:fldCharType="end"/>
      </w:r>
      <w:r>
        <w:t xml:space="preserve"> to </w:t>
      </w:r>
      <w:r>
        <w:fldChar w:fldCharType="begin"/>
      </w:r>
      <w:r>
        <w:instrText xml:space="preserve"> REF _Ref522960647 \h </w:instrText>
      </w:r>
      <w:r>
        <w:fldChar w:fldCharType="separate"/>
      </w:r>
      <w:r w:rsidR="006928F1">
        <w:t>Figure 5</w:t>
      </w:r>
      <w:r w:rsidR="006928F1">
        <w:noBreakHyphen/>
        <w:t>3</w:t>
      </w:r>
      <w:r>
        <w:fldChar w:fldCharType="end"/>
      </w:r>
      <w:r>
        <w:t>, we could have the following observations</w:t>
      </w:r>
      <w:r w:rsidR="00023A4E">
        <w:t xml:space="preserve"> </w:t>
      </w:r>
      <w:r w:rsidR="00EA0429">
        <w:t>on</w:t>
      </w:r>
      <w:r w:rsidR="00023A4E">
        <w:t xml:space="preserve"> Singapore and Global temperature data</w:t>
      </w:r>
      <w:r w:rsidR="007C006D">
        <w:t xml:space="preserve"> (10 years Moving Average)</w:t>
      </w:r>
      <w:r w:rsidR="00F955F3">
        <w:t xml:space="preserve"> recorded from 1825 to 2013</w:t>
      </w:r>
      <w:r>
        <w:t>:</w:t>
      </w:r>
    </w:p>
    <w:p w14:paraId="436E46DC" w14:textId="3272117B" w:rsidR="00317001" w:rsidRDefault="00317001" w:rsidP="00B756AD">
      <w:pPr>
        <w:pStyle w:val="BodyText"/>
        <w:numPr>
          <w:ilvl w:val="0"/>
          <w:numId w:val="48"/>
        </w:numPr>
      </w:pPr>
      <w:r>
        <w:t>Singapore temperature is significant</w:t>
      </w:r>
      <w:r w:rsidR="00F97F03">
        <w:t>ly</w:t>
      </w:r>
      <w:r>
        <w:t xml:space="preserve"> higher than Global </w:t>
      </w:r>
      <w:r w:rsidR="006C7AEB">
        <w:t>during</w:t>
      </w:r>
      <w:r>
        <w:t xml:space="preserve"> this monitoring period</w:t>
      </w:r>
      <w:r w:rsidR="00B756AD">
        <w:t xml:space="preserve">, as presented at </w:t>
      </w:r>
      <w:r w:rsidR="00B756AD">
        <w:fldChar w:fldCharType="begin"/>
      </w:r>
      <w:r w:rsidR="00B756AD">
        <w:instrText xml:space="preserve"> REF _Ref522836065 \h </w:instrText>
      </w:r>
      <w:r w:rsidR="00B756AD">
        <w:fldChar w:fldCharType="separate"/>
      </w:r>
      <w:r w:rsidR="006928F1">
        <w:t>Figure 5</w:t>
      </w:r>
      <w:r w:rsidR="006928F1">
        <w:noBreakHyphen/>
        <w:t>1</w:t>
      </w:r>
      <w:r w:rsidR="00B756AD">
        <w:fldChar w:fldCharType="end"/>
      </w:r>
      <w:r w:rsidR="007C006D">
        <w:t>.</w:t>
      </w:r>
      <w:r w:rsidR="00C87C12">
        <w:t xml:space="preserve"> This difference is consistent over 188 years (1825-2013).</w:t>
      </w:r>
    </w:p>
    <w:p w14:paraId="38F0F627" w14:textId="06CFB994" w:rsidR="00B756AD" w:rsidRDefault="00F955F3" w:rsidP="00B756AD">
      <w:pPr>
        <w:pStyle w:val="BodyText"/>
        <w:numPr>
          <w:ilvl w:val="0"/>
          <w:numId w:val="48"/>
        </w:numPr>
      </w:pPr>
      <w:r>
        <w:fldChar w:fldCharType="begin"/>
      </w:r>
      <w:r>
        <w:instrText xml:space="preserve"> REF _Ref522961697 \h </w:instrText>
      </w:r>
      <w:r>
        <w:fldChar w:fldCharType="separate"/>
      </w:r>
      <w:r w:rsidR="006928F1">
        <w:t>Figure 5</w:t>
      </w:r>
      <w:r w:rsidR="006928F1">
        <w:noBreakHyphen/>
        <w:t>2</w:t>
      </w:r>
      <w:r>
        <w:fldChar w:fldCharType="end"/>
      </w:r>
      <w:r>
        <w:t xml:space="preserve"> and </w:t>
      </w:r>
      <w:r>
        <w:fldChar w:fldCharType="begin"/>
      </w:r>
      <w:r>
        <w:instrText xml:space="preserve"> REF _Ref522960647 \h </w:instrText>
      </w:r>
      <w:r>
        <w:fldChar w:fldCharType="separate"/>
      </w:r>
      <w:r w:rsidR="006928F1">
        <w:t>Figure 5</w:t>
      </w:r>
      <w:r w:rsidR="006928F1">
        <w:noBreakHyphen/>
        <w:t>3</w:t>
      </w:r>
      <w:r>
        <w:fldChar w:fldCharType="end"/>
      </w:r>
      <w:r>
        <w:t xml:space="preserve"> show that Singapore and Global </w:t>
      </w:r>
      <w:r w:rsidR="00902438">
        <w:t>t</w:t>
      </w:r>
      <w:r>
        <w:t xml:space="preserve">emperature are progressively increasing </w:t>
      </w:r>
      <w:r w:rsidR="00563C1F">
        <w:t>over</w:t>
      </w:r>
      <w:r>
        <w:t xml:space="preserve"> this monitoring period</w:t>
      </w:r>
      <w:r w:rsidR="007C006D">
        <w:t>.</w:t>
      </w:r>
    </w:p>
    <w:p w14:paraId="3DF86583" w14:textId="0AF9EA45" w:rsidR="00902438" w:rsidRDefault="006C7AEB" w:rsidP="00B756AD">
      <w:pPr>
        <w:pStyle w:val="BodyText"/>
        <w:numPr>
          <w:ilvl w:val="0"/>
          <w:numId w:val="48"/>
        </w:numPr>
      </w:pPr>
      <w:r>
        <w:t>Singapore and Global t</w:t>
      </w:r>
      <w:r w:rsidR="00902438">
        <w:t>emperature change</w:t>
      </w:r>
      <w:r>
        <w:t>s</w:t>
      </w:r>
      <w:r w:rsidR="00902438">
        <w:t xml:space="preserve"> recorded</w:t>
      </w:r>
      <w:r>
        <w:t xml:space="preserve"> during this monitoring period are </w:t>
      </w:r>
      <w:r w:rsidR="00C87C12">
        <w:t xml:space="preserve">generally </w:t>
      </w:r>
      <w:r>
        <w:t xml:space="preserve">comparable. </w:t>
      </w:r>
      <w:r w:rsidR="00C87C12">
        <w:t>Both</w:t>
      </w:r>
      <w:r>
        <w:t xml:space="preserve"> changes are </w:t>
      </w:r>
      <w:r w:rsidR="007C006D">
        <w:t xml:space="preserve">approximately </w:t>
      </w:r>
      <w:r w:rsidR="00A56D88">
        <w:t xml:space="preserve">1.5 </w:t>
      </w:r>
      <w:r w:rsidR="007C006D">
        <w:t>celcius.</w:t>
      </w:r>
    </w:p>
    <w:p w14:paraId="04B9FDF5" w14:textId="6A4E6212" w:rsidR="007C006D" w:rsidRDefault="007E6EE3" w:rsidP="00C87C12">
      <w:pPr>
        <w:pStyle w:val="BodyText"/>
        <w:numPr>
          <w:ilvl w:val="0"/>
          <w:numId w:val="48"/>
        </w:numPr>
      </w:pPr>
      <w:r>
        <w:t xml:space="preserve">Based on </w:t>
      </w:r>
      <w:r w:rsidR="00C87C12">
        <w:t xml:space="preserve">all </w:t>
      </w:r>
      <w:r w:rsidR="00305CE3">
        <w:t>line charts</w:t>
      </w:r>
      <w:r>
        <w:t xml:space="preserve"> below, we could notice that overall temperature</w:t>
      </w:r>
      <w:r w:rsidR="00305CE3">
        <w:t xml:space="preserve"> trend</w:t>
      </w:r>
      <w:r>
        <w:t xml:space="preserve"> of wor</w:t>
      </w:r>
      <w:r w:rsidR="00C87C12">
        <w:t>l</w:t>
      </w:r>
      <w:r>
        <w:t xml:space="preserve">d is progressively increasing. Therefore, </w:t>
      </w:r>
      <w:r w:rsidR="00305CE3">
        <w:t>both datasets provide conclusive proof that the wor</w:t>
      </w:r>
      <w:r w:rsidR="00563C1F">
        <w:t>l</w:t>
      </w:r>
      <w:r w:rsidR="00305CE3">
        <w:t xml:space="preserve">d is getting hotter. </w:t>
      </w:r>
      <w:r w:rsidR="00C87C12">
        <w:t>In general</w:t>
      </w:r>
      <w:r w:rsidR="00305CE3">
        <w:t>, overall wor</w:t>
      </w:r>
      <w:r w:rsidR="00231B85">
        <w:t>l</w:t>
      </w:r>
      <w:r w:rsidR="00305CE3">
        <w:t>d temperature increasing trend is consistent over 188 years (from 1825 to 2013)</w:t>
      </w:r>
    </w:p>
    <w:p w14:paraId="4DC1247A" w14:textId="3A4207FB" w:rsidR="00317001" w:rsidRDefault="009B4C06" w:rsidP="00317001">
      <w:pPr>
        <w:pStyle w:val="BodyText"/>
        <w:ind w:left="1134"/>
      </w:pPr>
      <w:r>
        <w:lastRenderedPageBreak/>
        <w:drawing>
          <wp:inline distT="0" distB="0" distL="0" distR="0" wp14:anchorId="2FEA2548" wp14:editId="37B1F58D">
            <wp:extent cx="5400000" cy="3585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492" r="6978"/>
                    <a:stretch/>
                  </pic:blipFill>
                  <pic:spPr bwMode="auto">
                    <a:xfrm>
                      <a:off x="0" y="0"/>
                      <a:ext cx="5400000" cy="3585951"/>
                    </a:xfrm>
                    <a:prstGeom prst="rect">
                      <a:avLst/>
                    </a:prstGeom>
                    <a:noFill/>
                    <a:ln>
                      <a:noFill/>
                    </a:ln>
                    <a:extLst>
                      <a:ext uri="{53640926-AAD7-44D8-BBD7-CCE9431645EC}">
                        <a14:shadowObscured xmlns:a14="http://schemas.microsoft.com/office/drawing/2010/main"/>
                      </a:ext>
                    </a:extLst>
                  </pic:spPr>
                </pic:pic>
              </a:graphicData>
            </a:graphic>
          </wp:inline>
        </w:drawing>
      </w:r>
    </w:p>
    <w:p w14:paraId="5C7E9C38" w14:textId="2F687480" w:rsidR="00F97F03" w:rsidRPr="00902438" w:rsidRDefault="00317001" w:rsidP="00902438">
      <w:pPr>
        <w:pStyle w:val="Caption"/>
        <w:spacing w:before="0"/>
      </w:pPr>
      <w:bookmarkStart w:id="21" w:name="_Ref522836065"/>
      <w:bookmarkStart w:id="22" w:name="_Toc522983978"/>
      <w:r>
        <w:t xml:space="preserve">Figure </w:t>
      </w:r>
      <w:r w:rsidR="00F97F03">
        <w:fldChar w:fldCharType="begin"/>
      </w:r>
      <w:r w:rsidR="00F97F03">
        <w:instrText xml:space="preserve"> STYLEREF 1 \s </w:instrText>
      </w:r>
      <w:r w:rsidR="00F97F03">
        <w:fldChar w:fldCharType="separate"/>
      </w:r>
      <w:r w:rsidR="006928F1">
        <w:rPr>
          <w:noProof/>
        </w:rPr>
        <w:t>5</w:t>
      </w:r>
      <w:r w:rsidR="00F97F03">
        <w:fldChar w:fldCharType="end"/>
      </w:r>
      <w:r w:rsidR="00F97F03">
        <w:noBreakHyphen/>
      </w:r>
      <w:r w:rsidR="00F97F03">
        <w:fldChar w:fldCharType="begin"/>
      </w:r>
      <w:r w:rsidR="00F97F03">
        <w:instrText xml:space="preserve"> SEQ Figure \* ARABIC \s 1 </w:instrText>
      </w:r>
      <w:r w:rsidR="00F97F03">
        <w:fldChar w:fldCharType="separate"/>
      </w:r>
      <w:r w:rsidR="006928F1">
        <w:rPr>
          <w:noProof/>
        </w:rPr>
        <w:t>1</w:t>
      </w:r>
      <w:r w:rsidR="00F97F03">
        <w:fldChar w:fldCharType="end"/>
      </w:r>
      <w:bookmarkEnd w:id="21"/>
      <w:r>
        <w:tab/>
        <w:t>10 Years Moving Average Temperature Data of Singapore and Global</w:t>
      </w:r>
      <w:bookmarkEnd w:id="22"/>
    </w:p>
    <w:p w14:paraId="3D9592E7" w14:textId="28E9E5F2" w:rsidR="00317001" w:rsidRDefault="009B4C06" w:rsidP="00317001">
      <w:pPr>
        <w:pStyle w:val="BodyText"/>
        <w:ind w:left="1134"/>
      </w:pPr>
      <w:r>
        <w:drawing>
          <wp:inline distT="0" distB="0" distL="0" distR="0" wp14:anchorId="7437AF28" wp14:editId="10B6CE97">
            <wp:extent cx="5400000" cy="3589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685" r="6873"/>
                    <a:stretch/>
                  </pic:blipFill>
                  <pic:spPr bwMode="auto">
                    <a:xfrm>
                      <a:off x="0" y="0"/>
                      <a:ext cx="5400000" cy="3589631"/>
                    </a:xfrm>
                    <a:prstGeom prst="rect">
                      <a:avLst/>
                    </a:prstGeom>
                    <a:noFill/>
                    <a:ln>
                      <a:noFill/>
                    </a:ln>
                    <a:extLst>
                      <a:ext uri="{53640926-AAD7-44D8-BBD7-CCE9431645EC}">
                        <a14:shadowObscured xmlns:a14="http://schemas.microsoft.com/office/drawing/2010/main"/>
                      </a:ext>
                    </a:extLst>
                  </pic:spPr>
                </pic:pic>
              </a:graphicData>
            </a:graphic>
          </wp:inline>
        </w:drawing>
      </w:r>
    </w:p>
    <w:p w14:paraId="0B2F12E5" w14:textId="17AB6A5B" w:rsidR="00317001" w:rsidRDefault="00F97F03" w:rsidP="00F955F3">
      <w:pPr>
        <w:pStyle w:val="Caption"/>
        <w:spacing w:before="0"/>
      </w:pPr>
      <w:bookmarkStart w:id="23" w:name="_Ref522961697"/>
      <w:bookmarkStart w:id="24" w:name="_Toc522983979"/>
      <w:r>
        <w:t xml:space="preserve">Figure </w:t>
      </w:r>
      <w:r>
        <w:fldChar w:fldCharType="begin"/>
      </w:r>
      <w:r>
        <w:instrText xml:space="preserve"> STYLEREF 1 \s </w:instrText>
      </w:r>
      <w:r>
        <w:fldChar w:fldCharType="separate"/>
      </w:r>
      <w:r w:rsidR="006928F1">
        <w:rPr>
          <w:noProof/>
        </w:rPr>
        <w:t>5</w:t>
      </w:r>
      <w:r>
        <w:fldChar w:fldCharType="end"/>
      </w:r>
      <w:r>
        <w:noBreakHyphen/>
      </w:r>
      <w:r>
        <w:fldChar w:fldCharType="begin"/>
      </w:r>
      <w:r>
        <w:instrText xml:space="preserve"> SEQ Figure \* ARABIC \s 1 </w:instrText>
      </w:r>
      <w:r>
        <w:fldChar w:fldCharType="separate"/>
      </w:r>
      <w:r w:rsidR="006928F1">
        <w:rPr>
          <w:noProof/>
        </w:rPr>
        <w:t>2</w:t>
      </w:r>
      <w:r>
        <w:fldChar w:fldCharType="end"/>
      </w:r>
      <w:bookmarkEnd w:id="23"/>
      <w:r>
        <w:tab/>
        <w:t>10 Years Moving Average Temperature Data of Singapore</w:t>
      </w:r>
      <w:bookmarkEnd w:id="24"/>
    </w:p>
    <w:p w14:paraId="325E6F46" w14:textId="6A89E674" w:rsidR="00F97F03" w:rsidRDefault="009B4C06" w:rsidP="00F97F03">
      <w:pPr>
        <w:pStyle w:val="BodyText"/>
        <w:ind w:left="1134"/>
      </w:pPr>
      <w:r>
        <w:lastRenderedPageBreak/>
        <w:drawing>
          <wp:inline distT="0" distB="0" distL="0" distR="0" wp14:anchorId="3A0F3700" wp14:editId="0B17FFF6">
            <wp:extent cx="5400000" cy="357759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685" r="6583"/>
                    <a:stretch/>
                  </pic:blipFill>
                  <pic:spPr bwMode="auto">
                    <a:xfrm>
                      <a:off x="0" y="0"/>
                      <a:ext cx="5400000" cy="3577599"/>
                    </a:xfrm>
                    <a:prstGeom prst="rect">
                      <a:avLst/>
                    </a:prstGeom>
                    <a:noFill/>
                    <a:ln>
                      <a:noFill/>
                    </a:ln>
                    <a:extLst>
                      <a:ext uri="{53640926-AAD7-44D8-BBD7-CCE9431645EC}">
                        <a14:shadowObscured xmlns:a14="http://schemas.microsoft.com/office/drawing/2010/main"/>
                      </a:ext>
                    </a:extLst>
                  </pic:spPr>
                </pic:pic>
              </a:graphicData>
            </a:graphic>
          </wp:inline>
        </w:drawing>
      </w:r>
    </w:p>
    <w:p w14:paraId="6BDF9A02" w14:textId="27FE8D98" w:rsidR="00F97F03" w:rsidRDefault="00F97F03" w:rsidP="00F955F3">
      <w:pPr>
        <w:pStyle w:val="Caption"/>
        <w:spacing w:before="0"/>
      </w:pPr>
      <w:bookmarkStart w:id="25" w:name="_Ref522960647"/>
      <w:bookmarkStart w:id="26" w:name="_Toc522983980"/>
      <w:r>
        <w:t xml:space="preserve">Figure </w:t>
      </w:r>
      <w:r>
        <w:fldChar w:fldCharType="begin"/>
      </w:r>
      <w:r>
        <w:instrText xml:space="preserve"> STYLEREF 1 \s </w:instrText>
      </w:r>
      <w:r>
        <w:fldChar w:fldCharType="separate"/>
      </w:r>
      <w:r w:rsidR="006928F1">
        <w:rPr>
          <w:noProof/>
        </w:rPr>
        <w:t>5</w:t>
      </w:r>
      <w:r>
        <w:fldChar w:fldCharType="end"/>
      </w:r>
      <w:r>
        <w:noBreakHyphen/>
      </w:r>
      <w:r>
        <w:fldChar w:fldCharType="begin"/>
      </w:r>
      <w:r>
        <w:instrText xml:space="preserve"> SEQ Figure \* ARABIC \s 1 </w:instrText>
      </w:r>
      <w:r>
        <w:fldChar w:fldCharType="separate"/>
      </w:r>
      <w:r w:rsidR="006928F1">
        <w:rPr>
          <w:noProof/>
        </w:rPr>
        <w:t>3</w:t>
      </w:r>
      <w:r>
        <w:fldChar w:fldCharType="end"/>
      </w:r>
      <w:bookmarkEnd w:id="25"/>
      <w:r>
        <w:tab/>
        <w:t>10 Years Moving Average Temperature Data of Global</w:t>
      </w:r>
      <w:bookmarkEnd w:id="26"/>
    </w:p>
    <w:p w14:paraId="22ADBB7A" w14:textId="162788F4" w:rsidR="00464D45" w:rsidRDefault="00B22FAA" w:rsidP="00CF1E87">
      <w:pPr>
        <w:pStyle w:val="Heading1"/>
      </w:pPr>
      <w:bookmarkStart w:id="27" w:name="_Toc316630299"/>
      <w:bookmarkStart w:id="28" w:name="_Toc316642193"/>
      <w:bookmarkStart w:id="29" w:name="_Toc316655488"/>
      <w:bookmarkStart w:id="30" w:name="_Toc522983975"/>
      <w:bookmarkEnd w:id="27"/>
      <w:bookmarkEnd w:id="28"/>
      <w:bookmarkEnd w:id="29"/>
      <w:r w:rsidRPr="00CF1E87">
        <w:t>Conclusions</w:t>
      </w:r>
      <w:bookmarkStart w:id="31" w:name="_Toc118457378"/>
      <w:bookmarkStart w:id="32" w:name="_Toc119826569"/>
      <w:bookmarkStart w:id="33" w:name="_Toc287951517"/>
      <w:bookmarkStart w:id="34" w:name="_Toc299115796"/>
      <w:bookmarkEnd w:id="30"/>
    </w:p>
    <w:p w14:paraId="62641988" w14:textId="095643C5" w:rsidR="001619FD" w:rsidRDefault="00C87C12" w:rsidP="001619FD">
      <w:pPr>
        <w:pStyle w:val="BodyText"/>
        <w:ind w:left="1134"/>
      </w:pPr>
      <w:r>
        <w:t xml:space="preserve">Based on </w:t>
      </w:r>
      <w:r w:rsidR="001619FD">
        <w:t>observation</w:t>
      </w:r>
      <w:r>
        <w:t xml:space="preserve"> above, </w:t>
      </w:r>
      <w:r w:rsidR="001619FD">
        <w:t>there is sufficient evidence that temperature have risen during the last few hundred years.</w:t>
      </w:r>
      <w:r w:rsidR="00F46205">
        <w:t xml:space="preserve"> Due to high temperature, heat waves</w:t>
      </w:r>
      <w:r w:rsidR="00AA00D3">
        <w:t xml:space="preserve"> </w:t>
      </w:r>
      <w:r w:rsidR="00F46205">
        <w:t>will arises at whole world</w:t>
      </w:r>
      <w:r w:rsidR="00AA00D3">
        <w:t>. Besides that, a chain reaction of other changes around the world are likely to happens, due to higher temperature.</w:t>
      </w:r>
    </w:p>
    <w:p w14:paraId="24223241" w14:textId="73C20953" w:rsidR="00AA00D3" w:rsidRDefault="00AA00D3" w:rsidP="001619FD">
      <w:pPr>
        <w:pStyle w:val="BodyText"/>
        <w:ind w:left="1134"/>
      </w:pPr>
    </w:p>
    <w:p w14:paraId="75ECA731" w14:textId="42A47B2E" w:rsidR="00AA00D3" w:rsidRPr="00C87C12" w:rsidRDefault="00AA00D3" w:rsidP="001619FD">
      <w:pPr>
        <w:pStyle w:val="BodyText"/>
        <w:ind w:left="1134"/>
      </w:pPr>
      <w:r>
        <w:t xml:space="preserve">Therefore, we shall make big changes for this problem. For example, we can </w:t>
      </w:r>
      <w:r w:rsidR="003D6C50">
        <w:t>substitute</w:t>
      </w:r>
      <w:r>
        <w:t xml:space="preserve"> fossil fuels needed for our daily energy uses by using renewable resources.</w:t>
      </w:r>
    </w:p>
    <w:p w14:paraId="045C0DD3" w14:textId="77777777" w:rsidR="00B22FAA" w:rsidRDefault="00B22FAA" w:rsidP="00464D45">
      <w:pPr>
        <w:spacing w:line="240" w:lineRule="auto"/>
      </w:pPr>
      <w:bookmarkStart w:id="35" w:name="_Toc299115896"/>
      <w:bookmarkEnd w:id="31"/>
      <w:bookmarkEnd w:id="32"/>
      <w:bookmarkEnd w:id="33"/>
      <w:bookmarkEnd w:id="34"/>
    </w:p>
    <w:p w14:paraId="5A8B08BB" w14:textId="77777777" w:rsidR="00B22FAA" w:rsidRDefault="00B22FAA" w:rsidP="00464D45">
      <w:pPr>
        <w:spacing w:line="240" w:lineRule="auto"/>
        <w:sectPr w:rsidR="00B22FAA" w:rsidSect="00704F28">
          <w:footerReference w:type="even" r:id="rId27"/>
          <w:endnotePr>
            <w:numFmt w:val="decimal"/>
          </w:endnotePr>
          <w:pgSz w:w="11906" w:h="16838" w:code="9"/>
          <w:pgMar w:top="1985" w:right="765" w:bottom="1134" w:left="1134" w:header="567" w:footer="397" w:gutter="340"/>
          <w:cols w:space="708"/>
          <w:noEndnote/>
          <w:docGrid w:linePitch="272"/>
        </w:sectPr>
      </w:pPr>
    </w:p>
    <w:bookmarkEnd w:id="35"/>
    <w:p w14:paraId="22DAC6CD" w14:textId="77777777" w:rsidR="002142C6" w:rsidRDefault="001012C7" w:rsidP="006F61BE">
      <w:pPr>
        <w:jc w:val="both"/>
        <w:rPr>
          <w:color w:val="005A8C"/>
          <w:sz w:val="32"/>
        </w:rPr>
      </w:pPr>
      <w:r>
        <w:rPr>
          <w:color w:val="005A8C"/>
          <w:sz w:val="32"/>
        </w:rPr>
        <w:lastRenderedPageBreak/>
        <w:t>Appendices</w:t>
      </w:r>
    </w:p>
    <w:p w14:paraId="3E096A49" w14:textId="77777777" w:rsidR="00070B87" w:rsidRDefault="00070B87" w:rsidP="006F61BE">
      <w:pPr>
        <w:jc w:val="both"/>
        <w:rPr>
          <w:color w:val="005A8C"/>
          <w:sz w:val="32"/>
        </w:rPr>
      </w:pPr>
    </w:p>
    <w:p w14:paraId="0A3F34C2" w14:textId="3171D791" w:rsidR="00070B87" w:rsidRDefault="00070B87" w:rsidP="00070B87">
      <w:pPr>
        <w:tabs>
          <w:tab w:val="clear" w:pos="851"/>
          <w:tab w:val="clear" w:pos="2835"/>
          <w:tab w:val="clear" w:pos="3119"/>
          <w:tab w:val="clear" w:pos="3827"/>
        </w:tabs>
        <w:spacing w:line="240" w:lineRule="auto"/>
        <w:jc w:val="both"/>
        <w:rPr>
          <w:color w:val="005A8C"/>
          <w:sz w:val="28"/>
        </w:rPr>
      </w:pPr>
      <w:r w:rsidRPr="00DC4115">
        <w:rPr>
          <w:color w:val="005A8C"/>
          <w:sz w:val="28"/>
        </w:rPr>
        <w:t xml:space="preserve">Appendix A: </w:t>
      </w:r>
      <w:r w:rsidR="00ED0FD6">
        <w:rPr>
          <w:color w:val="005A8C"/>
          <w:sz w:val="28"/>
        </w:rPr>
        <w:t>Singapore and Global Temperature Data</w:t>
      </w:r>
    </w:p>
    <w:p w14:paraId="7767B030" w14:textId="77777777" w:rsidR="00FB291B" w:rsidRPr="00070B87" w:rsidRDefault="00FB291B" w:rsidP="00070B87">
      <w:pPr>
        <w:tabs>
          <w:tab w:val="clear" w:pos="851"/>
          <w:tab w:val="clear" w:pos="2835"/>
          <w:tab w:val="clear" w:pos="3119"/>
          <w:tab w:val="clear" w:pos="3827"/>
        </w:tabs>
        <w:spacing w:line="240" w:lineRule="auto"/>
        <w:jc w:val="both"/>
        <w:rPr>
          <w:color w:val="005A8C"/>
          <w:sz w:val="28"/>
        </w:rPr>
      </w:pPr>
    </w:p>
    <w:tbl>
      <w:tblPr>
        <w:tblStyle w:val="LightList-Accent112"/>
        <w:tblW w:w="4451" w:type="dxa"/>
        <w:tblLook w:val="04A0" w:firstRow="1" w:lastRow="0" w:firstColumn="1" w:lastColumn="0" w:noHBand="0" w:noVBand="1"/>
      </w:tblPr>
      <w:tblGrid>
        <w:gridCol w:w="960"/>
        <w:gridCol w:w="1794"/>
        <w:gridCol w:w="2135"/>
      </w:tblGrid>
      <w:tr w:rsidR="00AF6CD2" w:rsidRPr="00AF6CD2" w14:paraId="332352B3" w14:textId="77777777" w:rsidTr="00AF6C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0F92E8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year</w:t>
            </w:r>
          </w:p>
        </w:tc>
        <w:tc>
          <w:tcPr>
            <w:tcW w:w="1580" w:type="dxa"/>
            <w:noWrap/>
            <w:vAlign w:val="center"/>
            <w:hideMark/>
          </w:tcPr>
          <w:p w14:paraId="027B09AD" w14:textId="77777777" w:rsidR="00AF6CD2" w:rsidRPr="00AF6CD2" w:rsidRDefault="00AF6CD2" w:rsidP="00AF6CD2">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roofErr w:type="spellStart"/>
            <w:r w:rsidRPr="00AF6CD2">
              <w:rPr>
                <w:rFonts w:ascii="Calibri" w:eastAsia="Times New Roman" w:hAnsi="Calibri" w:cs="Calibri"/>
                <w:color w:val="000000"/>
                <w:lang w:val="en-SG" w:eastAsia="zh-CN"/>
              </w:rPr>
              <w:t>global_avg_temp</w:t>
            </w:r>
            <w:proofErr w:type="spellEnd"/>
          </w:p>
        </w:tc>
        <w:tc>
          <w:tcPr>
            <w:tcW w:w="1911" w:type="dxa"/>
            <w:noWrap/>
            <w:vAlign w:val="center"/>
            <w:hideMark/>
          </w:tcPr>
          <w:p w14:paraId="452EE566" w14:textId="77777777" w:rsidR="00AF6CD2" w:rsidRPr="00AF6CD2" w:rsidRDefault="00AF6CD2" w:rsidP="00AF6CD2">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roofErr w:type="spellStart"/>
            <w:r w:rsidRPr="00AF6CD2">
              <w:rPr>
                <w:rFonts w:ascii="Calibri" w:eastAsia="Times New Roman" w:hAnsi="Calibri" w:cs="Calibri"/>
                <w:color w:val="000000"/>
                <w:lang w:val="en-SG" w:eastAsia="zh-CN"/>
              </w:rPr>
              <w:t>singapore_avg_temp</w:t>
            </w:r>
            <w:proofErr w:type="spellEnd"/>
          </w:p>
        </w:tc>
      </w:tr>
      <w:tr w:rsidR="00AF6CD2" w:rsidRPr="00AF6CD2" w14:paraId="0883A801"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D2862E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1825</w:t>
            </w:r>
          </w:p>
        </w:tc>
        <w:tc>
          <w:tcPr>
            <w:tcW w:w="1580" w:type="dxa"/>
            <w:noWrap/>
            <w:vAlign w:val="center"/>
            <w:hideMark/>
          </w:tcPr>
          <w:p w14:paraId="416856B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8.39</w:t>
            </w:r>
          </w:p>
        </w:tc>
        <w:tc>
          <w:tcPr>
            <w:tcW w:w="1911" w:type="dxa"/>
            <w:noWrap/>
            <w:vAlign w:val="center"/>
            <w:hideMark/>
          </w:tcPr>
          <w:p w14:paraId="5AD3C04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26.43</w:t>
            </w:r>
          </w:p>
        </w:tc>
      </w:tr>
      <w:tr w:rsidR="00AF6CD2" w:rsidRPr="00AF6CD2" w14:paraId="49A6C212"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DD0E3C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1826</w:t>
            </w:r>
          </w:p>
        </w:tc>
        <w:tc>
          <w:tcPr>
            <w:tcW w:w="1580" w:type="dxa"/>
            <w:noWrap/>
            <w:vAlign w:val="center"/>
            <w:hideMark/>
          </w:tcPr>
          <w:p w14:paraId="11BF836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8.36</w:t>
            </w:r>
          </w:p>
        </w:tc>
        <w:tc>
          <w:tcPr>
            <w:tcW w:w="1911" w:type="dxa"/>
            <w:noWrap/>
            <w:vAlign w:val="center"/>
            <w:hideMark/>
          </w:tcPr>
          <w:p w14:paraId="7B215AD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62743D86"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D700FF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1827</w:t>
            </w:r>
          </w:p>
        </w:tc>
        <w:tc>
          <w:tcPr>
            <w:tcW w:w="1580" w:type="dxa"/>
            <w:noWrap/>
            <w:vAlign w:val="center"/>
            <w:hideMark/>
          </w:tcPr>
          <w:p w14:paraId="6F21785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8.81</w:t>
            </w:r>
          </w:p>
        </w:tc>
        <w:tc>
          <w:tcPr>
            <w:tcW w:w="1911" w:type="dxa"/>
            <w:noWrap/>
            <w:vAlign w:val="center"/>
            <w:hideMark/>
          </w:tcPr>
          <w:p w14:paraId="72131E0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215C402B"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691A1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1828</w:t>
            </w:r>
          </w:p>
        </w:tc>
        <w:tc>
          <w:tcPr>
            <w:tcW w:w="1580" w:type="dxa"/>
            <w:noWrap/>
            <w:vAlign w:val="center"/>
            <w:hideMark/>
          </w:tcPr>
          <w:p w14:paraId="7B19D69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8.17</w:t>
            </w:r>
          </w:p>
        </w:tc>
        <w:tc>
          <w:tcPr>
            <w:tcW w:w="1911" w:type="dxa"/>
            <w:noWrap/>
            <w:vAlign w:val="center"/>
            <w:hideMark/>
          </w:tcPr>
          <w:p w14:paraId="294A459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7F09D4F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B167FB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1829</w:t>
            </w:r>
          </w:p>
        </w:tc>
        <w:tc>
          <w:tcPr>
            <w:tcW w:w="1580" w:type="dxa"/>
            <w:noWrap/>
            <w:vAlign w:val="center"/>
            <w:hideMark/>
          </w:tcPr>
          <w:p w14:paraId="592DB3D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7.94</w:t>
            </w:r>
          </w:p>
        </w:tc>
        <w:tc>
          <w:tcPr>
            <w:tcW w:w="1911" w:type="dxa"/>
            <w:noWrap/>
            <w:vAlign w:val="center"/>
            <w:hideMark/>
          </w:tcPr>
          <w:p w14:paraId="495939C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66E2A81A"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73AF8F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1830</w:t>
            </w:r>
          </w:p>
        </w:tc>
        <w:tc>
          <w:tcPr>
            <w:tcW w:w="1580" w:type="dxa"/>
            <w:noWrap/>
            <w:vAlign w:val="center"/>
            <w:hideMark/>
          </w:tcPr>
          <w:p w14:paraId="6C6F013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8.52</w:t>
            </w:r>
          </w:p>
        </w:tc>
        <w:tc>
          <w:tcPr>
            <w:tcW w:w="1911" w:type="dxa"/>
            <w:noWrap/>
            <w:vAlign w:val="center"/>
            <w:hideMark/>
          </w:tcPr>
          <w:p w14:paraId="798E65C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7507CA2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57EB8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1831</w:t>
            </w:r>
          </w:p>
        </w:tc>
        <w:tc>
          <w:tcPr>
            <w:tcW w:w="1580" w:type="dxa"/>
            <w:noWrap/>
            <w:vAlign w:val="center"/>
            <w:hideMark/>
          </w:tcPr>
          <w:p w14:paraId="67F44E9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7.64</w:t>
            </w:r>
          </w:p>
        </w:tc>
        <w:tc>
          <w:tcPr>
            <w:tcW w:w="1911" w:type="dxa"/>
            <w:noWrap/>
            <w:vAlign w:val="center"/>
            <w:hideMark/>
          </w:tcPr>
          <w:p w14:paraId="22781D4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450C661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6E38EE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1832</w:t>
            </w:r>
          </w:p>
        </w:tc>
        <w:tc>
          <w:tcPr>
            <w:tcW w:w="1580" w:type="dxa"/>
            <w:noWrap/>
            <w:vAlign w:val="center"/>
            <w:hideMark/>
          </w:tcPr>
          <w:p w14:paraId="22ED8E6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7.45</w:t>
            </w:r>
          </w:p>
        </w:tc>
        <w:tc>
          <w:tcPr>
            <w:tcW w:w="1911" w:type="dxa"/>
            <w:noWrap/>
            <w:vAlign w:val="center"/>
            <w:hideMark/>
          </w:tcPr>
          <w:p w14:paraId="0E7BF90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683DF99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7B477B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1833</w:t>
            </w:r>
          </w:p>
        </w:tc>
        <w:tc>
          <w:tcPr>
            <w:tcW w:w="1580" w:type="dxa"/>
            <w:noWrap/>
            <w:vAlign w:val="center"/>
            <w:hideMark/>
          </w:tcPr>
          <w:p w14:paraId="316068C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8.01</w:t>
            </w:r>
          </w:p>
        </w:tc>
        <w:tc>
          <w:tcPr>
            <w:tcW w:w="1911" w:type="dxa"/>
            <w:noWrap/>
            <w:vAlign w:val="center"/>
            <w:hideMark/>
          </w:tcPr>
          <w:p w14:paraId="5AA0DCA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2F8B06F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C9DDB0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1834</w:t>
            </w:r>
          </w:p>
        </w:tc>
        <w:tc>
          <w:tcPr>
            <w:tcW w:w="1580" w:type="dxa"/>
            <w:noWrap/>
            <w:vAlign w:val="center"/>
            <w:hideMark/>
          </w:tcPr>
          <w:p w14:paraId="3EE91B2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8.15</w:t>
            </w:r>
          </w:p>
        </w:tc>
        <w:tc>
          <w:tcPr>
            <w:tcW w:w="1911" w:type="dxa"/>
            <w:noWrap/>
            <w:vAlign w:val="center"/>
            <w:hideMark/>
          </w:tcPr>
          <w:p w14:paraId="0FC2643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431C747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97170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1835</w:t>
            </w:r>
          </w:p>
        </w:tc>
        <w:tc>
          <w:tcPr>
            <w:tcW w:w="1580" w:type="dxa"/>
            <w:noWrap/>
            <w:vAlign w:val="center"/>
            <w:hideMark/>
          </w:tcPr>
          <w:p w14:paraId="565B7DE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7.39</w:t>
            </w:r>
          </w:p>
        </w:tc>
        <w:tc>
          <w:tcPr>
            <w:tcW w:w="1911" w:type="dxa"/>
            <w:noWrap/>
            <w:vAlign w:val="center"/>
            <w:hideMark/>
          </w:tcPr>
          <w:p w14:paraId="0EFAB5C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4944879E"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5AD365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1836</w:t>
            </w:r>
          </w:p>
        </w:tc>
        <w:tc>
          <w:tcPr>
            <w:tcW w:w="1580" w:type="dxa"/>
            <w:noWrap/>
            <w:vAlign w:val="center"/>
            <w:hideMark/>
          </w:tcPr>
          <w:p w14:paraId="510ADFD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7.70</w:t>
            </w:r>
          </w:p>
        </w:tc>
        <w:tc>
          <w:tcPr>
            <w:tcW w:w="1911" w:type="dxa"/>
            <w:noWrap/>
            <w:vAlign w:val="center"/>
            <w:hideMark/>
          </w:tcPr>
          <w:p w14:paraId="293AA12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01620F0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513924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1837</w:t>
            </w:r>
          </w:p>
        </w:tc>
        <w:tc>
          <w:tcPr>
            <w:tcW w:w="1580" w:type="dxa"/>
            <w:noWrap/>
            <w:vAlign w:val="center"/>
            <w:hideMark/>
          </w:tcPr>
          <w:p w14:paraId="3AE0DFB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7.38</w:t>
            </w:r>
          </w:p>
        </w:tc>
        <w:tc>
          <w:tcPr>
            <w:tcW w:w="1911" w:type="dxa"/>
            <w:noWrap/>
            <w:vAlign w:val="center"/>
            <w:hideMark/>
          </w:tcPr>
          <w:p w14:paraId="5FF2D1A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5EF4E88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9E614D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1838</w:t>
            </w:r>
          </w:p>
        </w:tc>
        <w:tc>
          <w:tcPr>
            <w:tcW w:w="1580" w:type="dxa"/>
            <w:noWrap/>
            <w:vAlign w:val="center"/>
            <w:hideMark/>
          </w:tcPr>
          <w:p w14:paraId="7ABB666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7.51</w:t>
            </w:r>
          </w:p>
        </w:tc>
        <w:tc>
          <w:tcPr>
            <w:tcW w:w="1911" w:type="dxa"/>
            <w:noWrap/>
            <w:vAlign w:val="center"/>
            <w:hideMark/>
          </w:tcPr>
          <w:p w14:paraId="0253ABD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5A65847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48908B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1839</w:t>
            </w:r>
          </w:p>
        </w:tc>
        <w:tc>
          <w:tcPr>
            <w:tcW w:w="1580" w:type="dxa"/>
            <w:noWrap/>
            <w:vAlign w:val="center"/>
            <w:hideMark/>
          </w:tcPr>
          <w:p w14:paraId="4821240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7.63</w:t>
            </w:r>
          </w:p>
        </w:tc>
        <w:tc>
          <w:tcPr>
            <w:tcW w:w="1911" w:type="dxa"/>
            <w:noWrap/>
            <w:vAlign w:val="center"/>
            <w:hideMark/>
          </w:tcPr>
          <w:p w14:paraId="3A6F498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25.79</w:t>
            </w:r>
          </w:p>
        </w:tc>
      </w:tr>
      <w:tr w:rsidR="00AF6CD2" w:rsidRPr="00AF6CD2" w14:paraId="54C9EE8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984FD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1840</w:t>
            </w:r>
          </w:p>
        </w:tc>
        <w:tc>
          <w:tcPr>
            <w:tcW w:w="1580" w:type="dxa"/>
            <w:noWrap/>
            <w:vAlign w:val="center"/>
            <w:hideMark/>
          </w:tcPr>
          <w:p w14:paraId="053C50F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7.80</w:t>
            </w:r>
          </w:p>
        </w:tc>
        <w:tc>
          <w:tcPr>
            <w:tcW w:w="1911" w:type="dxa"/>
            <w:noWrap/>
            <w:vAlign w:val="center"/>
            <w:hideMark/>
          </w:tcPr>
          <w:p w14:paraId="75FBB7D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25.89</w:t>
            </w:r>
          </w:p>
        </w:tc>
      </w:tr>
      <w:tr w:rsidR="00AF6CD2" w:rsidRPr="00AF6CD2" w14:paraId="057F64F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1D0AF7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1841</w:t>
            </w:r>
          </w:p>
        </w:tc>
        <w:tc>
          <w:tcPr>
            <w:tcW w:w="1580" w:type="dxa"/>
            <w:noWrap/>
            <w:vAlign w:val="center"/>
            <w:hideMark/>
          </w:tcPr>
          <w:p w14:paraId="1DE792A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7.69</w:t>
            </w:r>
          </w:p>
        </w:tc>
        <w:tc>
          <w:tcPr>
            <w:tcW w:w="1911" w:type="dxa"/>
            <w:noWrap/>
            <w:vAlign w:val="center"/>
            <w:hideMark/>
          </w:tcPr>
          <w:p w14:paraId="57F24CF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25.98</w:t>
            </w:r>
          </w:p>
        </w:tc>
      </w:tr>
      <w:tr w:rsidR="00AF6CD2" w:rsidRPr="00AF6CD2" w14:paraId="73C9096B"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512B4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1842</w:t>
            </w:r>
          </w:p>
        </w:tc>
        <w:tc>
          <w:tcPr>
            <w:tcW w:w="1580" w:type="dxa"/>
            <w:noWrap/>
            <w:vAlign w:val="center"/>
            <w:hideMark/>
          </w:tcPr>
          <w:p w14:paraId="5BF60A9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8.02</w:t>
            </w:r>
          </w:p>
        </w:tc>
        <w:tc>
          <w:tcPr>
            <w:tcW w:w="1911" w:type="dxa"/>
            <w:noWrap/>
            <w:vAlign w:val="center"/>
            <w:hideMark/>
          </w:tcPr>
          <w:p w14:paraId="090083B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26.14</w:t>
            </w:r>
          </w:p>
        </w:tc>
      </w:tr>
      <w:tr w:rsidR="00AF6CD2" w:rsidRPr="00AF6CD2" w14:paraId="072FBFE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27B523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1843</w:t>
            </w:r>
          </w:p>
        </w:tc>
        <w:tc>
          <w:tcPr>
            <w:tcW w:w="1580" w:type="dxa"/>
            <w:noWrap/>
            <w:vAlign w:val="center"/>
            <w:hideMark/>
          </w:tcPr>
          <w:p w14:paraId="500D199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8.17</w:t>
            </w:r>
          </w:p>
        </w:tc>
        <w:tc>
          <w:tcPr>
            <w:tcW w:w="1911" w:type="dxa"/>
            <w:noWrap/>
            <w:vAlign w:val="center"/>
            <w:hideMark/>
          </w:tcPr>
          <w:p w14:paraId="219C608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26.22</w:t>
            </w:r>
          </w:p>
        </w:tc>
      </w:tr>
      <w:tr w:rsidR="00AF6CD2" w:rsidRPr="00AF6CD2" w14:paraId="390F5F67"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DE20F3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1844</w:t>
            </w:r>
          </w:p>
        </w:tc>
        <w:tc>
          <w:tcPr>
            <w:tcW w:w="1580" w:type="dxa"/>
            <w:noWrap/>
            <w:vAlign w:val="center"/>
            <w:hideMark/>
          </w:tcPr>
          <w:p w14:paraId="746E3B9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7.65</w:t>
            </w:r>
          </w:p>
        </w:tc>
        <w:tc>
          <w:tcPr>
            <w:tcW w:w="1911" w:type="dxa"/>
            <w:noWrap/>
            <w:vAlign w:val="center"/>
            <w:hideMark/>
          </w:tcPr>
          <w:p w14:paraId="43F214A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25.73</w:t>
            </w:r>
          </w:p>
        </w:tc>
      </w:tr>
      <w:tr w:rsidR="00AF6CD2" w:rsidRPr="00AF6CD2" w14:paraId="2876AAD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DCBBB4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1845</w:t>
            </w:r>
          </w:p>
        </w:tc>
        <w:tc>
          <w:tcPr>
            <w:tcW w:w="1580" w:type="dxa"/>
            <w:noWrap/>
            <w:vAlign w:val="center"/>
            <w:hideMark/>
          </w:tcPr>
          <w:p w14:paraId="2BDB4F0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7.85</w:t>
            </w:r>
          </w:p>
        </w:tc>
        <w:tc>
          <w:tcPr>
            <w:tcW w:w="1911" w:type="dxa"/>
            <w:noWrap/>
            <w:vAlign w:val="center"/>
            <w:hideMark/>
          </w:tcPr>
          <w:p w14:paraId="1772C18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25.62</w:t>
            </w:r>
          </w:p>
        </w:tc>
      </w:tr>
      <w:tr w:rsidR="00AF6CD2" w:rsidRPr="00AF6CD2" w14:paraId="53CCD72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B85A5D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1846</w:t>
            </w:r>
          </w:p>
        </w:tc>
        <w:tc>
          <w:tcPr>
            <w:tcW w:w="1580" w:type="dxa"/>
            <w:noWrap/>
            <w:vAlign w:val="center"/>
            <w:hideMark/>
          </w:tcPr>
          <w:p w14:paraId="0137325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8.55</w:t>
            </w:r>
          </w:p>
        </w:tc>
        <w:tc>
          <w:tcPr>
            <w:tcW w:w="1911" w:type="dxa"/>
            <w:noWrap/>
            <w:vAlign w:val="center"/>
            <w:hideMark/>
          </w:tcPr>
          <w:p w14:paraId="3D9337B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26.45</w:t>
            </w:r>
          </w:p>
        </w:tc>
      </w:tr>
      <w:tr w:rsidR="00AF6CD2" w:rsidRPr="00AF6CD2" w14:paraId="6BC555A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4669B2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1847</w:t>
            </w:r>
          </w:p>
        </w:tc>
        <w:tc>
          <w:tcPr>
            <w:tcW w:w="1580" w:type="dxa"/>
            <w:noWrap/>
            <w:vAlign w:val="center"/>
            <w:hideMark/>
          </w:tcPr>
          <w:p w14:paraId="1F5C0D6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8.09</w:t>
            </w:r>
          </w:p>
        </w:tc>
        <w:tc>
          <w:tcPr>
            <w:tcW w:w="1911" w:type="dxa"/>
            <w:noWrap/>
            <w:vAlign w:val="center"/>
            <w:hideMark/>
          </w:tcPr>
          <w:p w14:paraId="297AEC3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25.88</w:t>
            </w:r>
          </w:p>
        </w:tc>
      </w:tr>
      <w:tr w:rsidR="00AF6CD2" w:rsidRPr="00AF6CD2" w14:paraId="2D97178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C7470D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1848</w:t>
            </w:r>
          </w:p>
        </w:tc>
        <w:tc>
          <w:tcPr>
            <w:tcW w:w="1580" w:type="dxa"/>
            <w:noWrap/>
            <w:vAlign w:val="center"/>
            <w:hideMark/>
          </w:tcPr>
          <w:p w14:paraId="6A19BB5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7.98</w:t>
            </w:r>
          </w:p>
        </w:tc>
        <w:tc>
          <w:tcPr>
            <w:tcW w:w="1911" w:type="dxa"/>
            <w:noWrap/>
            <w:vAlign w:val="center"/>
            <w:hideMark/>
          </w:tcPr>
          <w:p w14:paraId="78353DF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44CFDB7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86D839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1849</w:t>
            </w:r>
          </w:p>
        </w:tc>
        <w:tc>
          <w:tcPr>
            <w:tcW w:w="1580" w:type="dxa"/>
            <w:noWrap/>
            <w:vAlign w:val="center"/>
            <w:hideMark/>
          </w:tcPr>
          <w:p w14:paraId="3C5CDAA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7.98</w:t>
            </w:r>
          </w:p>
        </w:tc>
        <w:tc>
          <w:tcPr>
            <w:tcW w:w="1911" w:type="dxa"/>
            <w:noWrap/>
            <w:vAlign w:val="center"/>
            <w:hideMark/>
          </w:tcPr>
          <w:p w14:paraId="513DA42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4B65A17A"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242A6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1850</w:t>
            </w:r>
          </w:p>
        </w:tc>
        <w:tc>
          <w:tcPr>
            <w:tcW w:w="1580" w:type="dxa"/>
            <w:noWrap/>
            <w:vAlign w:val="center"/>
            <w:hideMark/>
          </w:tcPr>
          <w:p w14:paraId="077B325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7.90</w:t>
            </w:r>
          </w:p>
        </w:tc>
        <w:tc>
          <w:tcPr>
            <w:tcW w:w="1911" w:type="dxa"/>
            <w:noWrap/>
            <w:vAlign w:val="center"/>
            <w:hideMark/>
          </w:tcPr>
          <w:p w14:paraId="1C462E2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26.01</w:t>
            </w:r>
          </w:p>
        </w:tc>
      </w:tr>
      <w:tr w:rsidR="00AF6CD2" w:rsidRPr="00AF6CD2" w14:paraId="081C4A6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4F0A33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1851</w:t>
            </w:r>
          </w:p>
        </w:tc>
        <w:tc>
          <w:tcPr>
            <w:tcW w:w="1580" w:type="dxa"/>
            <w:noWrap/>
            <w:vAlign w:val="center"/>
            <w:hideMark/>
          </w:tcPr>
          <w:p w14:paraId="6EB1F29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8.18</w:t>
            </w:r>
          </w:p>
        </w:tc>
        <w:tc>
          <w:tcPr>
            <w:tcW w:w="1911" w:type="dxa"/>
            <w:noWrap/>
            <w:vAlign w:val="center"/>
            <w:hideMark/>
          </w:tcPr>
          <w:p w14:paraId="3BB41F2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26.09</w:t>
            </w:r>
          </w:p>
        </w:tc>
      </w:tr>
      <w:tr w:rsidR="00AF6CD2" w:rsidRPr="00AF6CD2" w14:paraId="543A33F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0600BF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1852</w:t>
            </w:r>
          </w:p>
        </w:tc>
        <w:tc>
          <w:tcPr>
            <w:tcW w:w="1580" w:type="dxa"/>
            <w:noWrap/>
            <w:vAlign w:val="center"/>
            <w:hideMark/>
          </w:tcPr>
          <w:p w14:paraId="3FB7F0C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8.10</w:t>
            </w:r>
          </w:p>
        </w:tc>
        <w:tc>
          <w:tcPr>
            <w:tcW w:w="1911" w:type="dxa"/>
            <w:noWrap/>
            <w:vAlign w:val="center"/>
            <w:hideMark/>
          </w:tcPr>
          <w:p w14:paraId="0E9DBBC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25.97</w:t>
            </w:r>
          </w:p>
        </w:tc>
      </w:tr>
      <w:tr w:rsidR="00AF6CD2" w:rsidRPr="00AF6CD2" w14:paraId="07BADC36"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E9313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1853</w:t>
            </w:r>
          </w:p>
        </w:tc>
        <w:tc>
          <w:tcPr>
            <w:tcW w:w="1580" w:type="dxa"/>
            <w:noWrap/>
            <w:vAlign w:val="center"/>
            <w:hideMark/>
          </w:tcPr>
          <w:p w14:paraId="2811458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8.04</w:t>
            </w:r>
          </w:p>
        </w:tc>
        <w:tc>
          <w:tcPr>
            <w:tcW w:w="1911" w:type="dxa"/>
            <w:noWrap/>
            <w:vAlign w:val="center"/>
            <w:hideMark/>
          </w:tcPr>
          <w:p w14:paraId="39A4F0E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26.18</w:t>
            </w:r>
          </w:p>
        </w:tc>
      </w:tr>
      <w:tr w:rsidR="00AF6CD2" w:rsidRPr="00AF6CD2" w14:paraId="3243386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69EB49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1854</w:t>
            </w:r>
          </w:p>
        </w:tc>
        <w:tc>
          <w:tcPr>
            <w:tcW w:w="1580" w:type="dxa"/>
            <w:noWrap/>
            <w:vAlign w:val="center"/>
            <w:hideMark/>
          </w:tcPr>
          <w:p w14:paraId="318409A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8.21</w:t>
            </w:r>
          </w:p>
        </w:tc>
        <w:tc>
          <w:tcPr>
            <w:tcW w:w="1911" w:type="dxa"/>
            <w:noWrap/>
            <w:vAlign w:val="center"/>
            <w:hideMark/>
          </w:tcPr>
          <w:p w14:paraId="3173605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25.95</w:t>
            </w:r>
          </w:p>
        </w:tc>
      </w:tr>
      <w:tr w:rsidR="00AF6CD2" w:rsidRPr="00AF6CD2" w14:paraId="36704FE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D6AE1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1855</w:t>
            </w:r>
          </w:p>
        </w:tc>
        <w:tc>
          <w:tcPr>
            <w:tcW w:w="1580" w:type="dxa"/>
            <w:noWrap/>
            <w:vAlign w:val="center"/>
            <w:hideMark/>
          </w:tcPr>
          <w:p w14:paraId="61E2764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8.11</w:t>
            </w:r>
          </w:p>
        </w:tc>
        <w:tc>
          <w:tcPr>
            <w:tcW w:w="1911" w:type="dxa"/>
            <w:noWrap/>
            <w:vAlign w:val="center"/>
            <w:hideMark/>
          </w:tcPr>
          <w:p w14:paraId="47E1A47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26.08</w:t>
            </w:r>
          </w:p>
        </w:tc>
      </w:tr>
      <w:tr w:rsidR="00AF6CD2" w:rsidRPr="00AF6CD2" w14:paraId="56B0D65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DB68B3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1856</w:t>
            </w:r>
          </w:p>
        </w:tc>
        <w:tc>
          <w:tcPr>
            <w:tcW w:w="1580" w:type="dxa"/>
            <w:noWrap/>
            <w:vAlign w:val="center"/>
            <w:hideMark/>
          </w:tcPr>
          <w:p w14:paraId="2F069FB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8.00</w:t>
            </w:r>
          </w:p>
        </w:tc>
        <w:tc>
          <w:tcPr>
            <w:tcW w:w="1911" w:type="dxa"/>
            <w:noWrap/>
            <w:vAlign w:val="center"/>
            <w:hideMark/>
          </w:tcPr>
          <w:p w14:paraId="2C29B27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26.17</w:t>
            </w:r>
          </w:p>
        </w:tc>
      </w:tr>
      <w:tr w:rsidR="00AF6CD2" w:rsidRPr="00AF6CD2" w14:paraId="7FE1E55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1C00F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1857</w:t>
            </w:r>
          </w:p>
        </w:tc>
        <w:tc>
          <w:tcPr>
            <w:tcW w:w="1580" w:type="dxa"/>
            <w:noWrap/>
            <w:vAlign w:val="center"/>
            <w:hideMark/>
          </w:tcPr>
          <w:p w14:paraId="225E5F3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7.76</w:t>
            </w:r>
          </w:p>
        </w:tc>
        <w:tc>
          <w:tcPr>
            <w:tcW w:w="1911" w:type="dxa"/>
            <w:noWrap/>
            <w:vAlign w:val="center"/>
            <w:hideMark/>
          </w:tcPr>
          <w:p w14:paraId="1976DBF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5EA5AA7E"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8289E3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1858</w:t>
            </w:r>
          </w:p>
        </w:tc>
        <w:tc>
          <w:tcPr>
            <w:tcW w:w="1580" w:type="dxa"/>
            <w:noWrap/>
            <w:vAlign w:val="center"/>
            <w:hideMark/>
          </w:tcPr>
          <w:p w14:paraId="694B5D6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8.10</w:t>
            </w:r>
          </w:p>
        </w:tc>
        <w:tc>
          <w:tcPr>
            <w:tcW w:w="1911" w:type="dxa"/>
            <w:noWrap/>
            <w:vAlign w:val="center"/>
            <w:hideMark/>
          </w:tcPr>
          <w:p w14:paraId="0B4B310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26.15</w:t>
            </w:r>
          </w:p>
        </w:tc>
      </w:tr>
      <w:tr w:rsidR="00AF6CD2" w:rsidRPr="00AF6CD2" w14:paraId="5A4DBEA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48A9DC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1859</w:t>
            </w:r>
          </w:p>
        </w:tc>
        <w:tc>
          <w:tcPr>
            <w:tcW w:w="1580" w:type="dxa"/>
            <w:noWrap/>
            <w:vAlign w:val="center"/>
            <w:hideMark/>
          </w:tcPr>
          <w:p w14:paraId="24D2EA3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8.25</w:t>
            </w:r>
          </w:p>
        </w:tc>
        <w:tc>
          <w:tcPr>
            <w:tcW w:w="1911" w:type="dxa"/>
            <w:noWrap/>
            <w:vAlign w:val="center"/>
            <w:hideMark/>
          </w:tcPr>
          <w:p w14:paraId="4A70893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26.24</w:t>
            </w:r>
          </w:p>
        </w:tc>
      </w:tr>
      <w:tr w:rsidR="00AF6CD2" w:rsidRPr="00AF6CD2" w14:paraId="02D7962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397F02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1860</w:t>
            </w:r>
          </w:p>
        </w:tc>
        <w:tc>
          <w:tcPr>
            <w:tcW w:w="1580" w:type="dxa"/>
            <w:noWrap/>
            <w:vAlign w:val="center"/>
            <w:hideMark/>
          </w:tcPr>
          <w:p w14:paraId="26E5AA3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7.96</w:t>
            </w:r>
          </w:p>
        </w:tc>
        <w:tc>
          <w:tcPr>
            <w:tcW w:w="1911" w:type="dxa"/>
            <w:noWrap/>
            <w:vAlign w:val="center"/>
            <w:hideMark/>
          </w:tcPr>
          <w:p w14:paraId="53BFDEE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25.93</w:t>
            </w:r>
          </w:p>
        </w:tc>
      </w:tr>
      <w:tr w:rsidR="00AF6CD2" w:rsidRPr="00AF6CD2" w14:paraId="6747125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3A8BD5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1861</w:t>
            </w:r>
          </w:p>
        </w:tc>
        <w:tc>
          <w:tcPr>
            <w:tcW w:w="1580" w:type="dxa"/>
            <w:noWrap/>
            <w:vAlign w:val="center"/>
            <w:hideMark/>
          </w:tcPr>
          <w:p w14:paraId="1B73DA7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7.85</w:t>
            </w:r>
          </w:p>
        </w:tc>
        <w:tc>
          <w:tcPr>
            <w:tcW w:w="1911" w:type="dxa"/>
            <w:noWrap/>
            <w:vAlign w:val="center"/>
            <w:hideMark/>
          </w:tcPr>
          <w:p w14:paraId="4691ED3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25.89</w:t>
            </w:r>
          </w:p>
        </w:tc>
      </w:tr>
      <w:tr w:rsidR="00AF6CD2" w:rsidRPr="00AF6CD2" w14:paraId="50AAECD2"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C97F4B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lastRenderedPageBreak/>
              <w:t>1862</w:t>
            </w:r>
          </w:p>
        </w:tc>
        <w:tc>
          <w:tcPr>
            <w:tcW w:w="1580" w:type="dxa"/>
            <w:noWrap/>
            <w:vAlign w:val="center"/>
            <w:hideMark/>
          </w:tcPr>
          <w:p w14:paraId="5C92F6A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7.56</w:t>
            </w:r>
          </w:p>
        </w:tc>
        <w:tc>
          <w:tcPr>
            <w:tcW w:w="1911" w:type="dxa"/>
            <w:noWrap/>
            <w:vAlign w:val="center"/>
            <w:hideMark/>
          </w:tcPr>
          <w:p w14:paraId="0D0D420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
        </w:tc>
      </w:tr>
      <w:tr w:rsidR="00AF6CD2" w:rsidRPr="00AF6CD2" w14:paraId="75A893F5"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4C0BC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1863</w:t>
            </w:r>
          </w:p>
        </w:tc>
        <w:tc>
          <w:tcPr>
            <w:tcW w:w="1580" w:type="dxa"/>
            <w:noWrap/>
            <w:vAlign w:val="center"/>
            <w:hideMark/>
          </w:tcPr>
          <w:p w14:paraId="286DBDA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8.11</w:t>
            </w:r>
          </w:p>
        </w:tc>
        <w:tc>
          <w:tcPr>
            <w:tcW w:w="1911" w:type="dxa"/>
            <w:noWrap/>
            <w:vAlign w:val="center"/>
            <w:hideMark/>
          </w:tcPr>
          <w:p w14:paraId="15122F2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26.09</w:t>
            </w:r>
          </w:p>
        </w:tc>
      </w:tr>
      <w:tr w:rsidR="00AF6CD2" w:rsidRPr="00AF6CD2" w14:paraId="03239480"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F410A3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1864</w:t>
            </w:r>
          </w:p>
        </w:tc>
        <w:tc>
          <w:tcPr>
            <w:tcW w:w="1580" w:type="dxa"/>
            <w:noWrap/>
            <w:vAlign w:val="center"/>
            <w:hideMark/>
          </w:tcPr>
          <w:p w14:paraId="5D312B7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7.98</w:t>
            </w:r>
          </w:p>
        </w:tc>
        <w:tc>
          <w:tcPr>
            <w:tcW w:w="1911" w:type="dxa"/>
            <w:noWrap/>
            <w:vAlign w:val="center"/>
            <w:hideMark/>
          </w:tcPr>
          <w:p w14:paraId="425CF4A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25.92</w:t>
            </w:r>
          </w:p>
        </w:tc>
      </w:tr>
      <w:tr w:rsidR="00AF6CD2" w:rsidRPr="00AF6CD2" w14:paraId="1432C493"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704AB7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1865</w:t>
            </w:r>
          </w:p>
        </w:tc>
        <w:tc>
          <w:tcPr>
            <w:tcW w:w="1580" w:type="dxa"/>
            <w:noWrap/>
            <w:vAlign w:val="center"/>
            <w:hideMark/>
          </w:tcPr>
          <w:p w14:paraId="5932100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8.18</w:t>
            </w:r>
          </w:p>
        </w:tc>
        <w:tc>
          <w:tcPr>
            <w:tcW w:w="1911" w:type="dxa"/>
            <w:noWrap/>
            <w:vAlign w:val="center"/>
            <w:hideMark/>
          </w:tcPr>
          <w:p w14:paraId="709EB92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26.15</w:t>
            </w:r>
          </w:p>
        </w:tc>
      </w:tr>
      <w:tr w:rsidR="00AF6CD2" w:rsidRPr="00AF6CD2" w14:paraId="5221233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AABEAF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1866</w:t>
            </w:r>
          </w:p>
        </w:tc>
        <w:tc>
          <w:tcPr>
            <w:tcW w:w="1580" w:type="dxa"/>
            <w:noWrap/>
            <w:vAlign w:val="center"/>
            <w:hideMark/>
          </w:tcPr>
          <w:p w14:paraId="3062862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8.29</w:t>
            </w:r>
          </w:p>
        </w:tc>
        <w:tc>
          <w:tcPr>
            <w:tcW w:w="1911" w:type="dxa"/>
            <w:noWrap/>
            <w:vAlign w:val="center"/>
            <w:hideMark/>
          </w:tcPr>
          <w:p w14:paraId="4EC0B65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26.12</w:t>
            </w:r>
          </w:p>
        </w:tc>
      </w:tr>
      <w:tr w:rsidR="00AF6CD2" w:rsidRPr="00AF6CD2" w14:paraId="43DF9AA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C4FEFF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1867</w:t>
            </w:r>
          </w:p>
        </w:tc>
        <w:tc>
          <w:tcPr>
            <w:tcW w:w="1580" w:type="dxa"/>
            <w:noWrap/>
            <w:vAlign w:val="center"/>
            <w:hideMark/>
          </w:tcPr>
          <w:p w14:paraId="01B6609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8.44</w:t>
            </w:r>
          </w:p>
        </w:tc>
        <w:tc>
          <w:tcPr>
            <w:tcW w:w="1911" w:type="dxa"/>
            <w:noWrap/>
            <w:vAlign w:val="center"/>
            <w:hideMark/>
          </w:tcPr>
          <w:p w14:paraId="4CA3D2E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26.04</w:t>
            </w:r>
          </w:p>
        </w:tc>
      </w:tr>
      <w:tr w:rsidR="00AF6CD2" w:rsidRPr="00AF6CD2" w14:paraId="5BD01F7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43DC1C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1868</w:t>
            </w:r>
          </w:p>
        </w:tc>
        <w:tc>
          <w:tcPr>
            <w:tcW w:w="1580" w:type="dxa"/>
            <w:noWrap/>
            <w:vAlign w:val="center"/>
            <w:hideMark/>
          </w:tcPr>
          <w:p w14:paraId="003ED9F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8.25</w:t>
            </w:r>
          </w:p>
        </w:tc>
        <w:tc>
          <w:tcPr>
            <w:tcW w:w="1911" w:type="dxa"/>
            <w:noWrap/>
            <w:vAlign w:val="center"/>
            <w:hideMark/>
          </w:tcPr>
          <w:p w14:paraId="063C8BE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26.15</w:t>
            </w:r>
          </w:p>
        </w:tc>
      </w:tr>
      <w:tr w:rsidR="00AF6CD2" w:rsidRPr="00AF6CD2" w14:paraId="2AAA48A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A532A4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1869</w:t>
            </w:r>
          </w:p>
        </w:tc>
        <w:tc>
          <w:tcPr>
            <w:tcW w:w="1580" w:type="dxa"/>
            <w:noWrap/>
            <w:vAlign w:val="center"/>
            <w:hideMark/>
          </w:tcPr>
          <w:p w14:paraId="438A7D0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8.43</w:t>
            </w:r>
          </w:p>
        </w:tc>
        <w:tc>
          <w:tcPr>
            <w:tcW w:w="1911" w:type="dxa"/>
            <w:noWrap/>
            <w:vAlign w:val="center"/>
            <w:hideMark/>
          </w:tcPr>
          <w:p w14:paraId="32EC349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25.98</w:t>
            </w:r>
          </w:p>
        </w:tc>
      </w:tr>
      <w:tr w:rsidR="00AF6CD2" w:rsidRPr="00AF6CD2" w14:paraId="440DE58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1B28A5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1870</w:t>
            </w:r>
          </w:p>
        </w:tc>
        <w:tc>
          <w:tcPr>
            <w:tcW w:w="1580" w:type="dxa"/>
            <w:noWrap/>
            <w:vAlign w:val="center"/>
            <w:hideMark/>
          </w:tcPr>
          <w:p w14:paraId="1972B4C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8.20</w:t>
            </w:r>
          </w:p>
        </w:tc>
        <w:tc>
          <w:tcPr>
            <w:tcW w:w="1911" w:type="dxa"/>
            <w:noWrap/>
            <w:vAlign w:val="center"/>
            <w:hideMark/>
          </w:tcPr>
          <w:p w14:paraId="608E097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25.57</w:t>
            </w:r>
          </w:p>
        </w:tc>
      </w:tr>
      <w:tr w:rsidR="00AF6CD2" w:rsidRPr="00AF6CD2" w14:paraId="024899F6"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42B814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1871</w:t>
            </w:r>
          </w:p>
        </w:tc>
        <w:tc>
          <w:tcPr>
            <w:tcW w:w="1580" w:type="dxa"/>
            <w:noWrap/>
            <w:vAlign w:val="center"/>
            <w:hideMark/>
          </w:tcPr>
          <w:p w14:paraId="740C3A3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8.12</w:t>
            </w:r>
          </w:p>
        </w:tc>
        <w:tc>
          <w:tcPr>
            <w:tcW w:w="1911" w:type="dxa"/>
            <w:noWrap/>
            <w:vAlign w:val="center"/>
            <w:hideMark/>
          </w:tcPr>
          <w:p w14:paraId="1422489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25.58</w:t>
            </w:r>
          </w:p>
        </w:tc>
      </w:tr>
      <w:tr w:rsidR="00AF6CD2" w:rsidRPr="00AF6CD2" w14:paraId="2350760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6472D9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1872</w:t>
            </w:r>
          </w:p>
        </w:tc>
        <w:tc>
          <w:tcPr>
            <w:tcW w:w="1580" w:type="dxa"/>
            <w:noWrap/>
            <w:vAlign w:val="center"/>
            <w:hideMark/>
          </w:tcPr>
          <w:p w14:paraId="63ABB3D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8.19</w:t>
            </w:r>
          </w:p>
        </w:tc>
        <w:tc>
          <w:tcPr>
            <w:tcW w:w="1911" w:type="dxa"/>
            <w:noWrap/>
            <w:vAlign w:val="center"/>
            <w:hideMark/>
          </w:tcPr>
          <w:p w14:paraId="4D1E6D3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26.17</w:t>
            </w:r>
          </w:p>
        </w:tc>
      </w:tr>
      <w:tr w:rsidR="00AF6CD2" w:rsidRPr="00AF6CD2" w14:paraId="4C64BF7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0CBBF7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1873</w:t>
            </w:r>
          </w:p>
        </w:tc>
        <w:tc>
          <w:tcPr>
            <w:tcW w:w="1580" w:type="dxa"/>
            <w:noWrap/>
            <w:vAlign w:val="center"/>
            <w:hideMark/>
          </w:tcPr>
          <w:p w14:paraId="037DB79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8.35</w:t>
            </w:r>
          </w:p>
        </w:tc>
        <w:tc>
          <w:tcPr>
            <w:tcW w:w="1911" w:type="dxa"/>
            <w:noWrap/>
            <w:vAlign w:val="center"/>
            <w:hideMark/>
          </w:tcPr>
          <w:p w14:paraId="08F8D08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26.40</w:t>
            </w:r>
          </w:p>
        </w:tc>
      </w:tr>
      <w:tr w:rsidR="00AF6CD2" w:rsidRPr="00AF6CD2" w14:paraId="6B208146"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012B5D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1874</w:t>
            </w:r>
          </w:p>
        </w:tc>
        <w:tc>
          <w:tcPr>
            <w:tcW w:w="1580" w:type="dxa"/>
            <w:noWrap/>
            <w:vAlign w:val="center"/>
            <w:hideMark/>
          </w:tcPr>
          <w:p w14:paraId="78D7B38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8.43</w:t>
            </w:r>
          </w:p>
        </w:tc>
        <w:tc>
          <w:tcPr>
            <w:tcW w:w="1911" w:type="dxa"/>
            <w:noWrap/>
            <w:vAlign w:val="center"/>
            <w:hideMark/>
          </w:tcPr>
          <w:p w14:paraId="060E3C0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26.09</w:t>
            </w:r>
          </w:p>
        </w:tc>
      </w:tr>
      <w:tr w:rsidR="00AF6CD2" w:rsidRPr="00AF6CD2" w14:paraId="41077BF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0C39E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1875</w:t>
            </w:r>
          </w:p>
        </w:tc>
        <w:tc>
          <w:tcPr>
            <w:tcW w:w="1580" w:type="dxa"/>
            <w:noWrap/>
            <w:vAlign w:val="center"/>
            <w:hideMark/>
          </w:tcPr>
          <w:p w14:paraId="4515A33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7.86</w:t>
            </w:r>
          </w:p>
        </w:tc>
        <w:tc>
          <w:tcPr>
            <w:tcW w:w="1911" w:type="dxa"/>
            <w:noWrap/>
            <w:vAlign w:val="center"/>
            <w:hideMark/>
          </w:tcPr>
          <w:p w14:paraId="6A224D9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25.47</w:t>
            </w:r>
          </w:p>
        </w:tc>
      </w:tr>
      <w:tr w:rsidR="00AF6CD2" w:rsidRPr="00AF6CD2" w14:paraId="0F52EB9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2A771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1876</w:t>
            </w:r>
          </w:p>
        </w:tc>
        <w:tc>
          <w:tcPr>
            <w:tcW w:w="1580" w:type="dxa"/>
            <w:noWrap/>
            <w:vAlign w:val="center"/>
            <w:hideMark/>
          </w:tcPr>
          <w:p w14:paraId="13284D9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8.08</w:t>
            </w:r>
          </w:p>
        </w:tc>
        <w:tc>
          <w:tcPr>
            <w:tcW w:w="1911" w:type="dxa"/>
            <w:noWrap/>
            <w:vAlign w:val="center"/>
            <w:hideMark/>
          </w:tcPr>
          <w:p w14:paraId="0C36046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25.72</w:t>
            </w:r>
          </w:p>
        </w:tc>
      </w:tr>
      <w:tr w:rsidR="00AF6CD2" w:rsidRPr="00AF6CD2" w14:paraId="5C28550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B25888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1877</w:t>
            </w:r>
          </w:p>
        </w:tc>
        <w:tc>
          <w:tcPr>
            <w:tcW w:w="1580" w:type="dxa"/>
            <w:noWrap/>
            <w:vAlign w:val="center"/>
            <w:hideMark/>
          </w:tcPr>
          <w:p w14:paraId="69F2859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8.54</w:t>
            </w:r>
          </w:p>
        </w:tc>
        <w:tc>
          <w:tcPr>
            <w:tcW w:w="1911" w:type="dxa"/>
            <w:noWrap/>
            <w:vAlign w:val="center"/>
            <w:hideMark/>
          </w:tcPr>
          <w:p w14:paraId="17FCE6A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26.25</w:t>
            </w:r>
          </w:p>
        </w:tc>
      </w:tr>
      <w:tr w:rsidR="00AF6CD2" w:rsidRPr="00AF6CD2" w14:paraId="04651F8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251C8C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1878</w:t>
            </w:r>
          </w:p>
        </w:tc>
        <w:tc>
          <w:tcPr>
            <w:tcW w:w="1580" w:type="dxa"/>
            <w:noWrap/>
            <w:vAlign w:val="center"/>
            <w:hideMark/>
          </w:tcPr>
          <w:p w14:paraId="669043B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8.83</w:t>
            </w:r>
          </w:p>
        </w:tc>
        <w:tc>
          <w:tcPr>
            <w:tcW w:w="1911" w:type="dxa"/>
            <w:noWrap/>
            <w:vAlign w:val="center"/>
            <w:hideMark/>
          </w:tcPr>
          <w:p w14:paraId="4782EA5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26.57</w:t>
            </w:r>
          </w:p>
        </w:tc>
      </w:tr>
      <w:tr w:rsidR="00AF6CD2" w:rsidRPr="00AF6CD2" w14:paraId="77307DB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676D3D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1879</w:t>
            </w:r>
          </w:p>
        </w:tc>
        <w:tc>
          <w:tcPr>
            <w:tcW w:w="1580" w:type="dxa"/>
            <w:noWrap/>
            <w:vAlign w:val="center"/>
            <w:hideMark/>
          </w:tcPr>
          <w:p w14:paraId="07AA6EA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8.17</w:t>
            </w:r>
          </w:p>
        </w:tc>
        <w:tc>
          <w:tcPr>
            <w:tcW w:w="1911" w:type="dxa"/>
            <w:noWrap/>
            <w:vAlign w:val="center"/>
            <w:hideMark/>
          </w:tcPr>
          <w:p w14:paraId="306393F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25.75</w:t>
            </w:r>
          </w:p>
        </w:tc>
      </w:tr>
      <w:tr w:rsidR="00AF6CD2" w:rsidRPr="00AF6CD2" w14:paraId="153B585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A54A40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1880</w:t>
            </w:r>
          </w:p>
        </w:tc>
        <w:tc>
          <w:tcPr>
            <w:tcW w:w="1580" w:type="dxa"/>
            <w:noWrap/>
            <w:vAlign w:val="center"/>
            <w:hideMark/>
          </w:tcPr>
          <w:p w14:paraId="3C25C82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8.12</w:t>
            </w:r>
          </w:p>
        </w:tc>
        <w:tc>
          <w:tcPr>
            <w:tcW w:w="1911" w:type="dxa"/>
            <w:noWrap/>
            <w:vAlign w:val="center"/>
            <w:hideMark/>
          </w:tcPr>
          <w:p w14:paraId="107C8D0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26.12</w:t>
            </w:r>
          </w:p>
        </w:tc>
      </w:tr>
      <w:tr w:rsidR="00AF6CD2" w:rsidRPr="00AF6CD2" w14:paraId="39F8BC25"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B861F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1881</w:t>
            </w:r>
          </w:p>
        </w:tc>
        <w:tc>
          <w:tcPr>
            <w:tcW w:w="1580" w:type="dxa"/>
            <w:noWrap/>
            <w:vAlign w:val="center"/>
            <w:hideMark/>
          </w:tcPr>
          <w:p w14:paraId="5C93E7B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8.27</w:t>
            </w:r>
          </w:p>
        </w:tc>
        <w:tc>
          <w:tcPr>
            <w:tcW w:w="1911" w:type="dxa"/>
            <w:noWrap/>
            <w:vAlign w:val="center"/>
            <w:hideMark/>
          </w:tcPr>
          <w:p w14:paraId="312D829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26.55</w:t>
            </w:r>
          </w:p>
        </w:tc>
      </w:tr>
      <w:tr w:rsidR="00AF6CD2" w:rsidRPr="00AF6CD2" w14:paraId="4590676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6569BA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1882</w:t>
            </w:r>
          </w:p>
        </w:tc>
        <w:tc>
          <w:tcPr>
            <w:tcW w:w="1580" w:type="dxa"/>
            <w:noWrap/>
            <w:vAlign w:val="center"/>
            <w:hideMark/>
          </w:tcPr>
          <w:p w14:paraId="139D2E3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8.13</w:t>
            </w:r>
          </w:p>
        </w:tc>
        <w:tc>
          <w:tcPr>
            <w:tcW w:w="1911" w:type="dxa"/>
            <w:noWrap/>
            <w:vAlign w:val="center"/>
            <w:hideMark/>
          </w:tcPr>
          <w:p w14:paraId="10025C0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26.10</w:t>
            </w:r>
          </w:p>
        </w:tc>
      </w:tr>
      <w:tr w:rsidR="00AF6CD2" w:rsidRPr="00AF6CD2" w14:paraId="5F0FB98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FDBE0D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1883</w:t>
            </w:r>
          </w:p>
        </w:tc>
        <w:tc>
          <w:tcPr>
            <w:tcW w:w="1580" w:type="dxa"/>
            <w:noWrap/>
            <w:vAlign w:val="center"/>
            <w:hideMark/>
          </w:tcPr>
          <w:p w14:paraId="414D6CB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7.98</w:t>
            </w:r>
          </w:p>
        </w:tc>
        <w:tc>
          <w:tcPr>
            <w:tcW w:w="1911" w:type="dxa"/>
            <w:noWrap/>
            <w:vAlign w:val="center"/>
            <w:hideMark/>
          </w:tcPr>
          <w:p w14:paraId="524FEBA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26.00</w:t>
            </w:r>
          </w:p>
        </w:tc>
      </w:tr>
      <w:tr w:rsidR="00AF6CD2" w:rsidRPr="00AF6CD2" w14:paraId="5C081DF0"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94D972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1884</w:t>
            </w:r>
          </w:p>
        </w:tc>
        <w:tc>
          <w:tcPr>
            <w:tcW w:w="1580" w:type="dxa"/>
            <w:noWrap/>
            <w:vAlign w:val="center"/>
            <w:hideMark/>
          </w:tcPr>
          <w:p w14:paraId="30ABCF7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7.77</w:t>
            </w:r>
          </w:p>
        </w:tc>
        <w:tc>
          <w:tcPr>
            <w:tcW w:w="1911" w:type="dxa"/>
            <w:noWrap/>
            <w:vAlign w:val="center"/>
            <w:hideMark/>
          </w:tcPr>
          <w:p w14:paraId="4A41DEA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25.86</w:t>
            </w:r>
          </w:p>
        </w:tc>
      </w:tr>
      <w:tr w:rsidR="00AF6CD2" w:rsidRPr="00AF6CD2" w14:paraId="5E9BA99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E71558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1885</w:t>
            </w:r>
          </w:p>
        </w:tc>
        <w:tc>
          <w:tcPr>
            <w:tcW w:w="1580" w:type="dxa"/>
            <w:noWrap/>
            <w:vAlign w:val="center"/>
            <w:hideMark/>
          </w:tcPr>
          <w:p w14:paraId="1CEB17F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7.92</w:t>
            </w:r>
          </w:p>
        </w:tc>
        <w:tc>
          <w:tcPr>
            <w:tcW w:w="1911" w:type="dxa"/>
            <w:noWrap/>
            <w:vAlign w:val="center"/>
            <w:hideMark/>
          </w:tcPr>
          <w:p w14:paraId="020395E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26.22</w:t>
            </w:r>
          </w:p>
        </w:tc>
      </w:tr>
      <w:tr w:rsidR="00AF6CD2" w:rsidRPr="00AF6CD2" w14:paraId="3D492E07"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4C5254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1886</w:t>
            </w:r>
          </w:p>
        </w:tc>
        <w:tc>
          <w:tcPr>
            <w:tcW w:w="1580" w:type="dxa"/>
            <w:noWrap/>
            <w:vAlign w:val="center"/>
            <w:hideMark/>
          </w:tcPr>
          <w:p w14:paraId="6A33DA1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7.95</w:t>
            </w:r>
          </w:p>
        </w:tc>
        <w:tc>
          <w:tcPr>
            <w:tcW w:w="1911" w:type="dxa"/>
            <w:noWrap/>
            <w:vAlign w:val="center"/>
            <w:hideMark/>
          </w:tcPr>
          <w:p w14:paraId="6242F1F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26.40</w:t>
            </w:r>
          </w:p>
        </w:tc>
      </w:tr>
      <w:tr w:rsidR="00AF6CD2" w:rsidRPr="00AF6CD2" w14:paraId="12BD4BBF"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B779D3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1887</w:t>
            </w:r>
          </w:p>
        </w:tc>
        <w:tc>
          <w:tcPr>
            <w:tcW w:w="1580" w:type="dxa"/>
            <w:noWrap/>
            <w:vAlign w:val="center"/>
            <w:hideMark/>
          </w:tcPr>
          <w:p w14:paraId="76D6CBD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7.91</w:t>
            </w:r>
          </w:p>
        </w:tc>
        <w:tc>
          <w:tcPr>
            <w:tcW w:w="1911" w:type="dxa"/>
            <w:noWrap/>
            <w:vAlign w:val="center"/>
            <w:hideMark/>
          </w:tcPr>
          <w:p w14:paraId="29573C9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25.60</w:t>
            </w:r>
          </w:p>
        </w:tc>
      </w:tr>
      <w:tr w:rsidR="00AF6CD2" w:rsidRPr="00AF6CD2" w14:paraId="40AEC49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0FA9C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1888</w:t>
            </w:r>
          </w:p>
        </w:tc>
        <w:tc>
          <w:tcPr>
            <w:tcW w:w="1580" w:type="dxa"/>
            <w:noWrap/>
            <w:vAlign w:val="center"/>
            <w:hideMark/>
          </w:tcPr>
          <w:p w14:paraId="0AF093B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8.09</w:t>
            </w:r>
          </w:p>
        </w:tc>
        <w:tc>
          <w:tcPr>
            <w:tcW w:w="1911" w:type="dxa"/>
            <w:noWrap/>
            <w:vAlign w:val="center"/>
            <w:hideMark/>
          </w:tcPr>
          <w:p w14:paraId="4A5F2F8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26.26</w:t>
            </w:r>
          </w:p>
        </w:tc>
      </w:tr>
      <w:tr w:rsidR="00AF6CD2" w:rsidRPr="00AF6CD2" w14:paraId="65145F4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BB8CA1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1889</w:t>
            </w:r>
          </w:p>
        </w:tc>
        <w:tc>
          <w:tcPr>
            <w:tcW w:w="1580" w:type="dxa"/>
            <w:noWrap/>
            <w:vAlign w:val="center"/>
            <w:hideMark/>
          </w:tcPr>
          <w:p w14:paraId="4B2EC50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8.32</w:t>
            </w:r>
          </w:p>
        </w:tc>
        <w:tc>
          <w:tcPr>
            <w:tcW w:w="1911" w:type="dxa"/>
            <w:noWrap/>
            <w:vAlign w:val="center"/>
            <w:hideMark/>
          </w:tcPr>
          <w:p w14:paraId="5C48849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26.46</w:t>
            </w:r>
          </w:p>
        </w:tc>
      </w:tr>
      <w:tr w:rsidR="00AF6CD2" w:rsidRPr="00AF6CD2" w14:paraId="7968A9D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98751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1890</w:t>
            </w:r>
          </w:p>
        </w:tc>
        <w:tc>
          <w:tcPr>
            <w:tcW w:w="1580" w:type="dxa"/>
            <w:noWrap/>
            <w:vAlign w:val="center"/>
            <w:hideMark/>
          </w:tcPr>
          <w:p w14:paraId="48D00F8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7.97</w:t>
            </w:r>
          </w:p>
        </w:tc>
        <w:tc>
          <w:tcPr>
            <w:tcW w:w="1911" w:type="dxa"/>
            <w:noWrap/>
            <w:vAlign w:val="center"/>
            <w:hideMark/>
          </w:tcPr>
          <w:p w14:paraId="70F1702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25.84</w:t>
            </w:r>
          </w:p>
        </w:tc>
      </w:tr>
      <w:tr w:rsidR="00AF6CD2" w:rsidRPr="00AF6CD2" w14:paraId="78A0F5A4"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F495C8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1891</w:t>
            </w:r>
          </w:p>
        </w:tc>
        <w:tc>
          <w:tcPr>
            <w:tcW w:w="1580" w:type="dxa"/>
            <w:noWrap/>
            <w:vAlign w:val="center"/>
            <w:hideMark/>
          </w:tcPr>
          <w:p w14:paraId="7C6F676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8.02</w:t>
            </w:r>
          </w:p>
        </w:tc>
        <w:tc>
          <w:tcPr>
            <w:tcW w:w="1911" w:type="dxa"/>
            <w:noWrap/>
            <w:vAlign w:val="center"/>
            <w:hideMark/>
          </w:tcPr>
          <w:p w14:paraId="58DEDBB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26.14</w:t>
            </w:r>
          </w:p>
        </w:tc>
      </w:tr>
      <w:tr w:rsidR="00AF6CD2" w:rsidRPr="00AF6CD2" w14:paraId="6B178C5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1FC8AD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1892</w:t>
            </w:r>
          </w:p>
        </w:tc>
        <w:tc>
          <w:tcPr>
            <w:tcW w:w="1580" w:type="dxa"/>
            <w:noWrap/>
            <w:vAlign w:val="center"/>
            <w:hideMark/>
          </w:tcPr>
          <w:p w14:paraId="60663FA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8.07</w:t>
            </w:r>
          </w:p>
        </w:tc>
        <w:tc>
          <w:tcPr>
            <w:tcW w:w="1911" w:type="dxa"/>
            <w:noWrap/>
            <w:vAlign w:val="center"/>
            <w:hideMark/>
          </w:tcPr>
          <w:p w14:paraId="4DA5C23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26.04</w:t>
            </w:r>
          </w:p>
        </w:tc>
      </w:tr>
      <w:tr w:rsidR="00AF6CD2" w:rsidRPr="00AF6CD2" w14:paraId="6896CED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16EFA5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1893</w:t>
            </w:r>
          </w:p>
        </w:tc>
        <w:tc>
          <w:tcPr>
            <w:tcW w:w="1580" w:type="dxa"/>
            <w:noWrap/>
            <w:vAlign w:val="center"/>
            <w:hideMark/>
          </w:tcPr>
          <w:p w14:paraId="19857E5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8.06</w:t>
            </w:r>
          </w:p>
        </w:tc>
        <w:tc>
          <w:tcPr>
            <w:tcW w:w="1911" w:type="dxa"/>
            <w:noWrap/>
            <w:vAlign w:val="center"/>
            <w:hideMark/>
          </w:tcPr>
          <w:p w14:paraId="314CC10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25.80</w:t>
            </w:r>
          </w:p>
        </w:tc>
      </w:tr>
      <w:tr w:rsidR="00AF6CD2" w:rsidRPr="00AF6CD2" w14:paraId="4362CD4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C8A491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1894</w:t>
            </w:r>
          </w:p>
        </w:tc>
        <w:tc>
          <w:tcPr>
            <w:tcW w:w="1580" w:type="dxa"/>
            <w:noWrap/>
            <w:vAlign w:val="center"/>
            <w:hideMark/>
          </w:tcPr>
          <w:p w14:paraId="6022C8E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8.16</w:t>
            </w:r>
          </w:p>
        </w:tc>
        <w:tc>
          <w:tcPr>
            <w:tcW w:w="1911" w:type="dxa"/>
            <w:noWrap/>
            <w:vAlign w:val="center"/>
            <w:hideMark/>
          </w:tcPr>
          <w:p w14:paraId="31812B3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25.99</w:t>
            </w:r>
          </w:p>
        </w:tc>
      </w:tr>
      <w:tr w:rsidR="00AF6CD2" w:rsidRPr="00AF6CD2" w14:paraId="022CC4F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0699B1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1895</w:t>
            </w:r>
          </w:p>
        </w:tc>
        <w:tc>
          <w:tcPr>
            <w:tcW w:w="1580" w:type="dxa"/>
            <w:noWrap/>
            <w:vAlign w:val="center"/>
            <w:hideMark/>
          </w:tcPr>
          <w:p w14:paraId="2E6ED49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8.15</w:t>
            </w:r>
          </w:p>
        </w:tc>
        <w:tc>
          <w:tcPr>
            <w:tcW w:w="1911" w:type="dxa"/>
            <w:noWrap/>
            <w:vAlign w:val="center"/>
            <w:hideMark/>
          </w:tcPr>
          <w:p w14:paraId="6CDD55A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26.09</w:t>
            </w:r>
          </w:p>
        </w:tc>
      </w:tr>
      <w:tr w:rsidR="00AF6CD2" w:rsidRPr="00AF6CD2" w14:paraId="55F4B38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A8DCA3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1896</w:t>
            </w:r>
          </w:p>
        </w:tc>
        <w:tc>
          <w:tcPr>
            <w:tcW w:w="1580" w:type="dxa"/>
            <w:noWrap/>
            <w:vAlign w:val="center"/>
            <w:hideMark/>
          </w:tcPr>
          <w:p w14:paraId="7C92A10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8.21</w:t>
            </w:r>
          </w:p>
        </w:tc>
        <w:tc>
          <w:tcPr>
            <w:tcW w:w="1911" w:type="dxa"/>
            <w:noWrap/>
            <w:vAlign w:val="center"/>
            <w:hideMark/>
          </w:tcPr>
          <w:p w14:paraId="20396C1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26.46</w:t>
            </w:r>
          </w:p>
        </w:tc>
      </w:tr>
      <w:tr w:rsidR="00AF6CD2" w:rsidRPr="00AF6CD2" w14:paraId="7629E0F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7972D1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1897</w:t>
            </w:r>
          </w:p>
        </w:tc>
        <w:tc>
          <w:tcPr>
            <w:tcW w:w="1580" w:type="dxa"/>
            <w:noWrap/>
            <w:vAlign w:val="center"/>
            <w:hideMark/>
          </w:tcPr>
          <w:p w14:paraId="6DA97AE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8.29</w:t>
            </w:r>
          </w:p>
        </w:tc>
        <w:tc>
          <w:tcPr>
            <w:tcW w:w="1911" w:type="dxa"/>
            <w:noWrap/>
            <w:vAlign w:val="center"/>
            <w:hideMark/>
          </w:tcPr>
          <w:p w14:paraId="19DE09C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26.58</w:t>
            </w:r>
          </w:p>
        </w:tc>
      </w:tr>
      <w:tr w:rsidR="00AF6CD2" w:rsidRPr="00AF6CD2" w14:paraId="22ADF58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FA792F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1898</w:t>
            </w:r>
          </w:p>
        </w:tc>
        <w:tc>
          <w:tcPr>
            <w:tcW w:w="1580" w:type="dxa"/>
            <w:noWrap/>
            <w:vAlign w:val="center"/>
            <w:hideMark/>
          </w:tcPr>
          <w:p w14:paraId="1ABDA25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8.18</w:t>
            </w:r>
          </w:p>
        </w:tc>
        <w:tc>
          <w:tcPr>
            <w:tcW w:w="1911" w:type="dxa"/>
            <w:noWrap/>
            <w:vAlign w:val="center"/>
            <w:hideMark/>
          </w:tcPr>
          <w:p w14:paraId="7809953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26.30</w:t>
            </w:r>
          </w:p>
        </w:tc>
      </w:tr>
      <w:tr w:rsidR="00AF6CD2" w:rsidRPr="00AF6CD2" w14:paraId="7FC606FC"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6B1562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1899</w:t>
            </w:r>
          </w:p>
        </w:tc>
        <w:tc>
          <w:tcPr>
            <w:tcW w:w="1580" w:type="dxa"/>
            <w:noWrap/>
            <w:vAlign w:val="center"/>
            <w:hideMark/>
          </w:tcPr>
          <w:p w14:paraId="5C43A1C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8.40</w:t>
            </w:r>
          </w:p>
        </w:tc>
        <w:tc>
          <w:tcPr>
            <w:tcW w:w="1911" w:type="dxa"/>
            <w:noWrap/>
            <w:vAlign w:val="center"/>
            <w:hideMark/>
          </w:tcPr>
          <w:p w14:paraId="29A37B8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26.22</w:t>
            </w:r>
          </w:p>
        </w:tc>
      </w:tr>
      <w:tr w:rsidR="00AF6CD2" w:rsidRPr="00AF6CD2" w14:paraId="300A90BB"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B06ECC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1900</w:t>
            </w:r>
          </w:p>
        </w:tc>
        <w:tc>
          <w:tcPr>
            <w:tcW w:w="1580" w:type="dxa"/>
            <w:noWrap/>
            <w:vAlign w:val="center"/>
            <w:hideMark/>
          </w:tcPr>
          <w:p w14:paraId="03B76D0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8.50</w:t>
            </w:r>
          </w:p>
        </w:tc>
        <w:tc>
          <w:tcPr>
            <w:tcW w:w="1911" w:type="dxa"/>
            <w:noWrap/>
            <w:vAlign w:val="center"/>
            <w:hideMark/>
          </w:tcPr>
          <w:p w14:paraId="2EDEAFC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26.53</w:t>
            </w:r>
          </w:p>
        </w:tc>
      </w:tr>
      <w:tr w:rsidR="00AF6CD2" w:rsidRPr="00AF6CD2" w14:paraId="4F8CB05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5F203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1901</w:t>
            </w:r>
          </w:p>
        </w:tc>
        <w:tc>
          <w:tcPr>
            <w:tcW w:w="1580" w:type="dxa"/>
            <w:noWrap/>
            <w:vAlign w:val="center"/>
            <w:hideMark/>
          </w:tcPr>
          <w:p w14:paraId="7C62AB7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8.54</w:t>
            </w:r>
          </w:p>
        </w:tc>
        <w:tc>
          <w:tcPr>
            <w:tcW w:w="1911" w:type="dxa"/>
            <w:noWrap/>
            <w:vAlign w:val="center"/>
            <w:hideMark/>
          </w:tcPr>
          <w:p w14:paraId="705A341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26.06</w:t>
            </w:r>
          </w:p>
        </w:tc>
      </w:tr>
      <w:tr w:rsidR="00AF6CD2" w:rsidRPr="00AF6CD2" w14:paraId="07ADDA3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356DC8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1902</w:t>
            </w:r>
          </w:p>
        </w:tc>
        <w:tc>
          <w:tcPr>
            <w:tcW w:w="1580" w:type="dxa"/>
            <w:noWrap/>
            <w:vAlign w:val="center"/>
            <w:hideMark/>
          </w:tcPr>
          <w:p w14:paraId="1657848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8.30</w:t>
            </w:r>
          </w:p>
        </w:tc>
        <w:tc>
          <w:tcPr>
            <w:tcW w:w="1911" w:type="dxa"/>
            <w:noWrap/>
            <w:vAlign w:val="center"/>
            <w:hideMark/>
          </w:tcPr>
          <w:p w14:paraId="36842C8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25.98</w:t>
            </w:r>
          </w:p>
        </w:tc>
      </w:tr>
      <w:tr w:rsidR="00AF6CD2" w:rsidRPr="00AF6CD2" w14:paraId="55DE8DB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399444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1903</w:t>
            </w:r>
          </w:p>
        </w:tc>
        <w:tc>
          <w:tcPr>
            <w:tcW w:w="1580" w:type="dxa"/>
            <w:noWrap/>
            <w:vAlign w:val="center"/>
            <w:hideMark/>
          </w:tcPr>
          <w:p w14:paraId="19DD188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8.22</w:t>
            </w:r>
          </w:p>
        </w:tc>
        <w:tc>
          <w:tcPr>
            <w:tcW w:w="1911" w:type="dxa"/>
            <w:noWrap/>
            <w:vAlign w:val="center"/>
            <w:hideMark/>
          </w:tcPr>
          <w:p w14:paraId="5202F0D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26.15</w:t>
            </w:r>
          </w:p>
        </w:tc>
      </w:tr>
      <w:tr w:rsidR="00AF6CD2" w:rsidRPr="00AF6CD2" w14:paraId="3BC30D53"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5EECFD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lastRenderedPageBreak/>
              <w:t>1904</w:t>
            </w:r>
          </w:p>
        </w:tc>
        <w:tc>
          <w:tcPr>
            <w:tcW w:w="1580" w:type="dxa"/>
            <w:noWrap/>
            <w:vAlign w:val="center"/>
            <w:hideMark/>
          </w:tcPr>
          <w:p w14:paraId="45A82D5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8.09</w:t>
            </w:r>
          </w:p>
        </w:tc>
        <w:tc>
          <w:tcPr>
            <w:tcW w:w="1911" w:type="dxa"/>
            <w:noWrap/>
            <w:vAlign w:val="center"/>
            <w:hideMark/>
          </w:tcPr>
          <w:p w14:paraId="5FE0525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25.85</w:t>
            </w:r>
          </w:p>
        </w:tc>
      </w:tr>
      <w:tr w:rsidR="00AF6CD2" w:rsidRPr="00AF6CD2" w14:paraId="6877F33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4E2F47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1905</w:t>
            </w:r>
          </w:p>
        </w:tc>
        <w:tc>
          <w:tcPr>
            <w:tcW w:w="1580" w:type="dxa"/>
            <w:noWrap/>
            <w:vAlign w:val="center"/>
            <w:hideMark/>
          </w:tcPr>
          <w:p w14:paraId="51C8F50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8.23</w:t>
            </w:r>
          </w:p>
        </w:tc>
        <w:tc>
          <w:tcPr>
            <w:tcW w:w="1911" w:type="dxa"/>
            <w:noWrap/>
            <w:vAlign w:val="center"/>
            <w:hideMark/>
          </w:tcPr>
          <w:p w14:paraId="256D2D8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26.61</w:t>
            </w:r>
          </w:p>
        </w:tc>
      </w:tr>
      <w:tr w:rsidR="00AF6CD2" w:rsidRPr="00AF6CD2" w14:paraId="599AC32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CBABC7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1906</w:t>
            </w:r>
          </w:p>
        </w:tc>
        <w:tc>
          <w:tcPr>
            <w:tcW w:w="1580" w:type="dxa"/>
            <w:noWrap/>
            <w:vAlign w:val="center"/>
            <w:hideMark/>
          </w:tcPr>
          <w:p w14:paraId="02DD8E4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8.38</w:t>
            </w:r>
          </w:p>
        </w:tc>
        <w:tc>
          <w:tcPr>
            <w:tcW w:w="1911" w:type="dxa"/>
            <w:noWrap/>
            <w:vAlign w:val="center"/>
            <w:hideMark/>
          </w:tcPr>
          <w:p w14:paraId="08A9151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26.33</w:t>
            </w:r>
          </w:p>
        </w:tc>
      </w:tr>
      <w:tr w:rsidR="00AF6CD2" w:rsidRPr="00AF6CD2" w14:paraId="00C7590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13DE86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1907</w:t>
            </w:r>
          </w:p>
        </w:tc>
        <w:tc>
          <w:tcPr>
            <w:tcW w:w="1580" w:type="dxa"/>
            <w:noWrap/>
            <w:vAlign w:val="center"/>
            <w:hideMark/>
          </w:tcPr>
          <w:p w14:paraId="5F08C2C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7.95</w:t>
            </w:r>
          </w:p>
        </w:tc>
        <w:tc>
          <w:tcPr>
            <w:tcW w:w="1911" w:type="dxa"/>
            <w:noWrap/>
            <w:vAlign w:val="center"/>
            <w:hideMark/>
          </w:tcPr>
          <w:p w14:paraId="6E24471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26.30</w:t>
            </w:r>
          </w:p>
        </w:tc>
      </w:tr>
      <w:tr w:rsidR="00AF6CD2" w:rsidRPr="00AF6CD2" w14:paraId="42B42A4B"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AAF332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1908</w:t>
            </w:r>
          </w:p>
        </w:tc>
        <w:tc>
          <w:tcPr>
            <w:tcW w:w="1580" w:type="dxa"/>
            <w:noWrap/>
            <w:vAlign w:val="center"/>
            <w:hideMark/>
          </w:tcPr>
          <w:p w14:paraId="2E49BE8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8.19</w:t>
            </w:r>
          </w:p>
        </w:tc>
        <w:tc>
          <w:tcPr>
            <w:tcW w:w="1911" w:type="dxa"/>
            <w:noWrap/>
            <w:vAlign w:val="center"/>
            <w:hideMark/>
          </w:tcPr>
          <w:p w14:paraId="5E1E126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26.22</w:t>
            </w:r>
          </w:p>
        </w:tc>
      </w:tr>
      <w:tr w:rsidR="00AF6CD2" w:rsidRPr="00AF6CD2" w14:paraId="2D6B3C7F"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4C7604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1909</w:t>
            </w:r>
          </w:p>
        </w:tc>
        <w:tc>
          <w:tcPr>
            <w:tcW w:w="1580" w:type="dxa"/>
            <w:noWrap/>
            <w:vAlign w:val="center"/>
            <w:hideMark/>
          </w:tcPr>
          <w:p w14:paraId="3FC5664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8.18</w:t>
            </w:r>
          </w:p>
        </w:tc>
        <w:tc>
          <w:tcPr>
            <w:tcW w:w="1911" w:type="dxa"/>
            <w:noWrap/>
            <w:vAlign w:val="center"/>
            <w:hideMark/>
          </w:tcPr>
          <w:p w14:paraId="12F072A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26.29</w:t>
            </w:r>
          </w:p>
        </w:tc>
      </w:tr>
      <w:tr w:rsidR="00AF6CD2" w:rsidRPr="00AF6CD2" w14:paraId="49A91ED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5FCA71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1910</w:t>
            </w:r>
          </w:p>
        </w:tc>
        <w:tc>
          <w:tcPr>
            <w:tcW w:w="1580" w:type="dxa"/>
            <w:noWrap/>
            <w:vAlign w:val="center"/>
            <w:hideMark/>
          </w:tcPr>
          <w:p w14:paraId="48A2AD6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8.22</w:t>
            </w:r>
          </w:p>
        </w:tc>
        <w:tc>
          <w:tcPr>
            <w:tcW w:w="1911" w:type="dxa"/>
            <w:noWrap/>
            <w:vAlign w:val="center"/>
            <w:hideMark/>
          </w:tcPr>
          <w:p w14:paraId="23E2AA3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26.11</w:t>
            </w:r>
          </w:p>
        </w:tc>
      </w:tr>
      <w:tr w:rsidR="00AF6CD2" w:rsidRPr="00AF6CD2" w14:paraId="5EBE33B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81087D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1911</w:t>
            </w:r>
          </w:p>
        </w:tc>
        <w:tc>
          <w:tcPr>
            <w:tcW w:w="1580" w:type="dxa"/>
            <w:noWrap/>
            <w:vAlign w:val="center"/>
            <w:hideMark/>
          </w:tcPr>
          <w:p w14:paraId="2D38920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8.18</w:t>
            </w:r>
          </w:p>
        </w:tc>
        <w:tc>
          <w:tcPr>
            <w:tcW w:w="1911" w:type="dxa"/>
            <w:noWrap/>
            <w:vAlign w:val="center"/>
            <w:hideMark/>
          </w:tcPr>
          <w:p w14:paraId="6E48179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26.35</w:t>
            </w:r>
          </w:p>
        </w:tc>
      </w:tr>
      <w:tr w:rsidR="00AF6CD2" w:rsidRPr="00AF6CD2" w14:paraId="1EA2D38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1D35D2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1912</w:t>
            </w:r>
          </w:p>
        </w:tc>
        <w:tc>
          <w:tcPr>
            <w:tcW w:w="1580" w:type="dxa"/>
            <w:noWrap/>
            <w:vAlign w:val="center"/>
            <w:hideMark/>
          </w:tcPr>
          <w:p w14:paraId="64AA9C2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8.17</w:t>
            </w:r>
          </w:p>
        </w:tc>
        <w:tc>
          <w:tcPr>
            <w:tcW w:w="1911" w:type="dxa"/>
            <w:noWrap/>
            <w:vAlign w:val="center"/>
            <w:hideMark/>
          </w:tcPr>
          <w:p w14:paraId="00357A5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26.52</w:t>
            </w:r>
          </w:p>
        </w:tc>
      </w:tr>
      <w:tr w:rsidR="00AF6CD2" w:rsidRPr="00AF6CD2" w14:paraId="42F7AA93"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799311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1913</w:t>
            </w:r>
          </w:p>
        </w:tc>
        <w:tc>
          <w:tcPr>
            <w:tcW w:w="1580" w:type="dxa"/>
            <w:noWrap/>
            <w:vAlign w:val="center"/>
            <w:hideMark/>
          </w:tcPr>
          <w:p w14:paraId="7AFE1CA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8.30</w:t>
            </w:r>
          </w:p>
        </w:tc>
        <w:tc>
          <w:tcPr>
            <w:tcW w:w="1911" w:type="dxa"/>
            <w:noWrap/>
            <w:vAlign w:val="center"/>
            <w:hideMark/>
          </w:tcPr>
          <w:p w14:paraId="019EC4F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26.26</w:t>
            </w:r>
          </w:p>
        </w:tc>
      </w:tr>
      <w:tr w:rsidR="00AF6CD2" w:rsidRPr="00AF6CD2" w14:paraId="266695A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25797A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1914</w:t>
            </w:r>
          </w:p>
        </w:tc>
        <w:tc>
          <w:tcPr>
            <w:tcW w:w="1580" w:type="dxa"/>
            <w:noWrap/>
            <w:vAlign w:val="center"/>
            <w:hideMark/>
          </w:tcPr>
          <w:p w14:paraId="6560D2B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8.59</w:t>
            </w:r>
          </w:p>
        </w:tc>
        <w:tc>
          <w:tcPr>
            <w:tcW w:w="1911" w:type="dxa"/>
            <w:noWrap/>
            <w:vAlign w:val="center"/>
            <w:hideMark/>
          </w:tcPr>
          <w:p w14:paraId="4E802DB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26.65</w:t>
            </w:r>
          </w:p>
        </w:tc>
      </w:tr>
      <w:tr w:rsidR="00AF6CD2" w:rsidRPr="00AF6CD2" w14:paraId="3069D80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880F2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1915</w:t>
            </w:r>
          </w:p>
        </w:tc>
        <w:tc>
          <w:tcPr>
            <w:tcW w:w="1580" w:type="dxa"/>
            <w:noWrap/>
            <w:vAlign w:val="center"/>
            <w:hideMark/>
          </w:tcPr>
          <w:p w14:paraId="26B9D25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8.59</w:t>
            </w:r>
          </w:p>
        </w:tc>
        <w:tc>
          <w:tcPr>
            <w:tcW w:w="1911" w:type="dxa"/>
            <w:noWrap/>
            <w:vAlign w:val="center"/>
            <w:hideMark/>
          </w:tcPr>
          <w:p w14:paraId="41C7FE0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26.68</w:t>
            </w:r>
          </w:p>
        </w:tc>
      </w:tr>
      <w:tr w:rsidR="00AF6CD2" w:rsidRPr="00AF6CD2" w14:paraId="35B45B13"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791F4F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1916</w:t>
            </w:r>
          </w:p>
        </w:tc>
        <w:tc>
          <w:tcPr>
            <w:tcW w:w="1580" w:type="dxa"/>
            <w:noWrap/>
            <w:vAlign w:val="center"/>
            <w:hideMark/>
          </w:tcPr>
          <w:p w14:paraId="6570635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8.23</w:t>
            </w:r>
          </w:p>
        </w:tc>
        <w:tc>
          <w:tcPr>
            <w:tcW w:w="1911" w:type="dxa"/>
            <w:noWrap/>
            <w:vAlign w:val="center"/>
            <w:hideMark/>
          </w:tcPr>
          <w:p w14:paraId="239F6A0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26.29</w:t>
            </w:r>
          </w:p>
        </w:tc>
      </w:tr>
      <w:tr w:rsidR="00AF6CD2" w:rsidRPr="00AF6CD2" w14:paraId="7110E0F4"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316C66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1917</w:t>
            </w:r>
          </w:p>
        </w:tc>
        <w:tc>
          <w:tcPr>
            <w:tcW w:w="1580" w:type="dxa"/>
            <w:noWrap/>
            <w:vAlign w:val="center"/>
            <w:hideMark/>
          </w:tcPr>
          <w:p w14:paraId="7BC59FA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8.02</w:t>
            </w:r>
          </w:p>
        </w:tc>
        <w:tc>
          <w:tcPr>
            <w:tcW w:w="1911" w:type="dxa"/>
            <w:noWrap/>
            <w:vAlign w:val="center"/>
            <w:hideMark/>
          </w:tcPr>
          <w:p w14:paraId="678B964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25.92</w:t>
            </w:r>
          </w:p>
        </w:tc>
      </w:tr>
      <w:tr w:rsidR="00AF6CD2" w:rsidRPr="00AF6CD2" w14:paraId="5E91405F"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F92F59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1918</w:t>
            </w:r>
          </w:p>
        </w:tc>
        <w:tc>
          <w:tcPr>
            <w:tcW w:w="1580" w:type="dxa"/>
            <w:noWrap/>
            <w:vAlign w:val="center"/>
            <w:hideMark/>
          </w:tcPr>
          <w:p w14:paraId="33E3782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8.13</w:t>
            </w:r>
          </w:p>
        </w:tc>
        <w:tc>
          <w:tcPr>
            <w:tcW w:w="1911" w:type="dxa"/>
            <w:noWrap/>
            <w:vAlign w:val="center"/>
            <w:hideMark/>
          </w:tcPr>
          <w:p w14:paraId="3884ED5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25.90</w:t>
            </w:r>
          </w:p>
        </w:tc>
      </w:tr>
      <w:tr w:rsidR="00AF6CD2" w:rsidRPr="00AF6CD2" w14:paraId="0C55A59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55F77B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1919</w:t>
            </w:r>
          </w:p>
        </w:tc>
        <w:tc>
          <w:tcPr>
            <w:tcW w:w="1580" w:type="dxa"/>
            <w:noWrap/>
            <w:vAlign w:val="center"/>
            <w:hideMark/>
          </w:tcPr>
          <w:p w14:paraId="3A7FB2D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8.38</w:t>
            </w:r>
          </w:p>
        </w:tc>
        <w:tc>
          <w:tcPr>
            <w:tcW w:w="1911" w:type="dxa"/>
            <w:noWrap/>
            <w:vAlign w:val="center"/>
            <w:hideMark/>
          </w:tcPr>
          <w:p w14:paraId="4FFBDCE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26.55</w:t>
            </w:r>
          </w:p>
        </w:tc>
      </w:tr>
      <w:tr w:rsidR="00AF6CD2" w:rsidRPr="00AF6CD2" w14:paraId="47A79F92"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CBE636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1920</w:t>
            </w:r>
          </w:p>
        </w:tc>
        <w:tc>
          <w:tcPr>
            <w:tcW w:w="1580" w:type="dxa"/>
            <w:noWrap/>
            <w:vAlign w:val="center"/>
            <w:hideMark/>
          </w:tcPr>
          <w:p w14:paraId="3EF74BB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8.36</w:t>
            </w:r>
          </w:p>
        </w:tc>
        <w:tc>
          <w:tcPr>
            <w:tcW w:w="1911" w:type="dxa"/>
            <w:noWrap/>
            <w:vAlign w:val="center"/>
            <w:hideMark/>
          </w:tcPr>
          <w:p w14:paraId="301F9BC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26.44</w:t>
            </w:r>
          </w:p>
        </w:tc>
      </w:tr>
      <w:tr w:rsidR="00AF6CD2" w:rsidRPr="00AF6CD2" w14:paraId="37FEF68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A1771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1921</w:t>
            </w:r>
          </w:p>
        </w:tc>
        <w:tc>
          <w:tcPr>
            <w:tcW w:w="1580" w:type="dxa"/>
            <w:noWrap/>
            <w:vAlign w:val="center"/>
            <w:hideMark/>
          </w:tcPr>
          <w:p w14:paraId="41615E2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8.57</w:t>
            </w:r>
          </w:p>
        </w:tc>
        <w:tc>
          <w:tcPr>
            <w:tcW w:w="1911" w:type="dxa"/>
            <w:noWrap/>
            <w:vAlign w:val="center"/>
            <w:hideMark/>
          </w:tcPr>
          <w:p w14:paraId="4F66DB7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26.23</w:t>
            </w:r>
          </w:p>
        </w:tc>
      </w:tr>
      <w:tr w:rsidR="00AF6CD2" w:rsidRPr="00AF6CD2" w14:paraId="5BF577D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B450BC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1922</w:t>
            </w:r>
          </w:p>
        </w:tc>
        <w:tc>
          <w:tcPr>
            <w:tcW w:w="1580" w:type="dxa"/>
            <w:noWrap/>
            <w:vAlign w:val="center"/>
            <w:hideMark/>
          </w:tcPr>
          <w:p w14:paraId="32E2F1D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8.41</w:t>
            </w:r>
          </w:p>
        </w:tc>
        <w:tc>
          <w:tcPr>
            <w:tcW w:w="1911" w:type="dxa"/>
            <w:noWrap/>
            <w:vAlign w:val="center"/>
            <w:hideMark/>
          </w:tcPr>
          <w:p w14:paraId="4763D52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26.28</w:t>
            </w:r>
          </w:p>
        </w:tc>
      </w:tr>
      <w:tr w:rsidR="00AF6CD2" w:rsidRPr="00AF6CD2" w14:paraId="38FDDFF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304175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1923</w:t>
            </w:r>
          </w:p>
        </w:tc>
        <w:tc>
          <w:tcPr>
            <w:tcW w:w="1580" w:type="dxa"/>
            <w:noWrap/>
            <w:vAlign w:val="center"/>
            <w:hideMark/>
          </w:tcPr>
          <w:p w14:paraId="7EFFB44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8.42</w:t>
            </w:r>
          </w:p>
        </w:tc>
        <w:tc>
          <w:tcPr>
            <w:tcW w:w="1911" w:type="dxa"/>
            <w:noWrap/>
            <w:vAlign w:val="center"/>
            <w:hideMark/>
          </w:tcPr>
          <w:p w14:paraId="32B3DBA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26.26</w:t>
            </w:r>
          </w:p>
        </w:tc>
      </w:tr>
      <w:tr w:rsidR="00AF6CD2" w:rsidRPr="00AF6CD2" w14:paraId="4C619EB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E8517A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1924</w:t>
            </w:r>
          </w:p>
        </w:tc>
        <w:tc>
          <w:tcPr>
            <w:tcW w:w="1580" w:type="dxa"/>
            <w:noWrap/>
            <w:vAlign w:val="center"/>
            <w:hideMark/>
          </w:tcPr>
          <w:p w14:paraId="52EA8D6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8.51</w:t>
            </w:r>
          </w:p>
        </w:tc>
        <w:tc>
          <w:tcPr>
            <w:tcW w:w="1911" w:type="dxa"/>
            <w:noWrap/>
            <w:vAlign w:val="center"/>
            <w:hideMark/>
          </w:tcPr>
          <w:p w14:paraId="0B40B4B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26.38</w:t>
            </w:r>
          </w:p>
        </w:tc>
      </w:tr>
      <w:tr w:rsidR="00AF6CD2" w:rsidRPr="00AF6CD2" w14:paraId="6774F37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812518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1925</w:t>
            </w:r>
          </w:p>
        </w:tc>
        <w:tc>
          <w:tcPr>
            <w:tcW w:w="1580" w:type="dxa"/>
            <w:noWrap/>
            <w:vAlign w:val="center"/>
            <w:hideMark/>
          </w:tcPr>
          <w:p w14:paraId="51CDB43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8.53</w:t>
            </w:r>
          </w:p>
        </w:tc>
        <w:tc>
          <w:tcPr>
            <w:tcW w:w="1911" w:type="dxa"/>
            <w:noWrap/>
            <w:vAlign w:val="center"/>
            <w:hideMark/>
          </w:tcPr>
          <w:p w14:paraId="5B870FC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26.22</w:t>
            </w:r>
          </w:p>
        </w:tc>
      </w:tr>
      <w:tr w:rsidR="00AF6CD2" w:rsidRPr="00AF6CD2" w14:paraId="436EEF5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CAC586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1926</w:t>
            </w:r>
          </w:p>
        </w:tc>
        <w:tc>
          <w:tcPr>
            <w:tcW w:w="1580" w:type="dxa"/>
            <w:noWrap/>
            <w:vAlign w:val="center"/>
            <w:hideMark/>
          </w:tcPr>
          <w:p w14:paraId="4AC8F25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8.73</w:t>
            </w:r>
          </w:p>
        </w:tc>
        <w:tc>
          <w:tcPr>
            <w:tcW w:w="1911" w:type="dxa"/>
            <w:noWrap/>
            <w:vAlign w:val="center"/>
            <w:hideMark/>
          </w:tcPr>
          <w:p w14:paraId="1A04C10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26.60</w:t>
            </w:r>
          </w:p>
        </w:tc>
      </w:tr>
      <w:tr w:rsidR="00AF6CD2" w:rsidRPr="00AF6CD2" w14:paraId="463AB4AC"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1E0610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1927</w:t>
            </w:r>
          </w:p>
        </w:tc>
        <w:tc>
          <w:tcPr>
            <w:tcW w:w="1580" w:type="dxa"/>
            <w:noWrap/>
            <w:vAlign w:val="center"/>
            <w:hideMark/>
          </w:tcPr>
          <w:p w14:paraId="67F7188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8.52</w:t>
            </w:r>
          </w:p>
        </w:tc>
        <w:tc>
          <w:tcPr>
            <w:tcW w:w="1911" w:type="dxa"/>
            <w:noWrap/>
            <w:vAlign w:val="center"/>
            <w:hideMark/>
          </w:tcPr>
          <w:p w14:paraId="0D746B0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26.45</w:t>
            </w:r>
          </w:p>
        </w:tc>
      </w:tr>
      <w:tr w:rsidR="00AF6CD2" w:rsidRPr="00AF6CD2" w14:paraId="62DE467E"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5320F1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1928</w:t>
            </w:r>
          </w:p>
        </w:tc>
        <w:tc>
          <w:tcPr>
            <w:tcW w:w="1580" w:type="dxa"/>
            <w:noWrap/>
            <w:vAlign w:val="center"/>
            <w:hideMark/>
          </w:tcPr>
          <w:p w14:paraId="7C7AA33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8.63</w:t>
            </w:r>
          </w:p>
        </w:tc>
        <w:tc>
          <w:tcPr>
            <w:tcW w:w="1911" w:type="dxa"/>
            <w:noWrap/>
            <w:vAlign w:val="center"/>
            <w:hideMark/>
          </w:tcPr>
          <w:p w14:paraId="07D3C94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26.58</w:t>
            </w:r>
          </w:p>
        </w:tc>
      </w:tr>
      <w:tr w:rsidR="00AF6CD2" w:rsidRPr="00AF6CD2" w14:paraId="7A524182"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43407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1929</w:t>
            </w:r>
          </w:p>
        </w:tc>
        <w:tc>
          <w:tcPr>
            <w:tcW w:w="1580" w:type="dxa"/>
            <w:noWrap/>
            <w:vAlign w:val="center"/>
            <w:hideMark/>
          </w:tcPr>
          <w:p w14:paraId="230CF64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8.24</w:t>
            </w:r>
          </w:p>
        </w:tc>
        <w:tc>
          <w:tcPr>
            <w:tcW w:w="1911" w:type="dxa"/>
            <w:noWrap/>
            <w:vAlign w:val="center"/>
            <w:hideMark/>
          </w:tcPr>
          <w:p w14:paraId="43504AC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26.46</w:t>
            </w:r>
          </w:p>
        </w:tc>
      </w:tr>
      <w:tr w:rsidR="00AF6CD2" w:rsidRPr="00AF6CD2" w14:paraId="4E770FD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0A80A6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1930</w:t>
            </w:r>
          </w:p>
        </w:tc>
        <w:tc>
          <w:tcPr>
            <w:tcW w:w="1580" w:type="dxa"/>
            <w:noWrap/>
            <w:vAlign w:val="center"/>
            <w:hideMark/>
          </w:tcPr>
          <w:p w14:paraId="09A47DD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8.63</w:t>
            </w:r>
          </w:p>
        </w:tc>
        <w:tc>
          <w:tcPr>
            <w:tcW w:w="1911" w:type="dxa"/>
            <w:noWrap/>
            <w:vAlign w:val="center"/>
            <w:hideMark/>
          </w:tcPr>
          <w:p w14:paraId="067B97B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26.72</w:t>
            </w:r>
          </w:p>
        </w:tc>
      </w:tr>
      <w:tr w:rsidR="00AF6CD2" w:rsidRPr="00AF6CD2" w14:paraId="07D0CFD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A7308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1931</w:t>
            </w:r>
          </w:p>
        </w:tc>
        <w:tc>
          <w:tcPr>
            <w:tcW w:w="1580" w:type="dxa"/>
            <w:noWrap/>
            <w:vAlign w:val="center"/>
            <w:hideMark/>
          </w:tcPr>
          <w:p w14:paraId="50FC7B5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8.72</w:t>
            </w:r>
          </w:p>
        </w:tc>
        <w:tc>
          <w:tcPr>
            <w:tcW w:w="1911" w:type="dxa"/>
            <w:noWrap/>
            <w:vAlign w:val="center"/>
            <w:hideMark/>
          </w:tcPr>
          <w:p w14:paraId="01146E1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26.88</w:t>
            </w:r>
          </w:p>
        </w:tc>
      </w:tr>
      <w:tr w:rsidR="00AF6CD2" w:rsidRPr="00AF6CD2" w14:paraId="69EF4CF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0C1156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1932</w:t>
            </w:r>
          </w:p>
        </w:tc>
        <w:tc>
          <w:tcPr>
            <w:tcW w:w="1580" w:type="dxa"/>
            <w:noWrap/>
            <w:vAlign w:val="center"/>
            <w:hideMark/>
          </w:tcPr>
          <w:p w14:paraId="3A5F40F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8.71</w:t>
            </w:r>
          </w:p>
        </w:tc>
        <w:tc>
          <w:tcPr>
            <w:tcW w:w="1911" w:type="dxa"/>
            <w:noWrap/>
            <w:vAlign w:val="center"/>
            <w:hideMark/>
          </w:tcPr>
          <w:p w14:paraId="734CF21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26.53</w:t>
            </w:r>
          </w:p>
        </w:tc>
      </w:tr>
      <w:tr w:rsidR="00AF6CD2" w:rsidRPr="00AF6CD2" w14:paraId="3F3C603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C67A09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1933</w:t>
            </w:r>
          </w:p>
        </w:tc>
        <w:tc>
          <w:tcPr>
            <w:tcW w:w="1580" w:type="dxa"/>
            <w:noWrap/>
            <w:vAlign w:val="center"/>
            <w:hideMark/>
          </w:tcPr>
          <w:p w14:paraId="4E881E3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8.34</w:t>
            </w:r>
          </w:p>
        </w:tc>
        <w:tc>
          <w:tcPr>
            <w:tcW w:w="1911" w:type="dxa"/>
            <w:noWrap/>
            <w:vAlign w:val="center"/>
            <w:hideMark/>
          </w:tcPr>
          <w:p w14:paraId="56FCE72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26.37</w:t>
            </w:r>
          </w:p>
        </w:tc>
      </w:tr>
      <w:tr w:rsidR="00AF6CD2" w:rsidRPr="00AF6CD2" w14:paraId="75B20312"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A44F04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1934</w:t>
            </w:r>
          </w:p>
        </w:tc>
        <w:tc>
          <w:tcPr>
            <w:tcW w:w="1580" w:type="dxa"/>
            <w:noWrap/>
            <w:vAlign w:val="center"/>
            <w:hideMark/>
          </w:tcPr>
          <w:p w14:paraId="11C2D81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8.63</w:t>
            </w:r>
          </w:p>
        </w:tc>
        <w:tc>
          <w:tcPr>
            <w:tcW w:w="1911" w:type="dxa"/>
            <w:noWrap/>
            <w:vAlign w:val="center"/>
            <w:hideMark/>
          </w:tcPr>
          <w:p w14:paraId="7AE9C83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26.25</w:t>
            </w:r>
          </w:p>
        </w:tc>
      </w:tr>
      <w:tr w:rsidR="00AF6CD2" w:rsidRPr="00AF6CD2" w14:paraId="6B4F9E8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92CD2B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1935</w:t>
            </w:r>
          </w:p>
        </w:tc>
        <w:tc>
          <w:tcPr>
            <w:tcW w:w="1580" w:type="dxa"/>
            <w:noWrap/>
            <w:vAlign w:val="center"/>
            <w:hideMark/>
          </w:tcPr>
          <w:p w14:paraId="579D404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8.52</w:t>
            </w:r>
          </w:p>
        </w:tc>
        <w:tc>
          <w:tcPr>
            <w:tcW w:w="1911" w:type="dxa"/>
            <w:noWrap/>
            <w:vAlign w:val="center"/>
            <w:hideMark/>
          </w:tcPr>
          <w:p w14:paraId="46B6BBC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26.55</w:t>
            </w:r>
          </w:p>
        </w:tc>
      </w:tr>
      <w:tr w:rsidR="00AF6CD2" w:rsidRPr="00AF6CD2" w14:paraId="244C2AEC"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881B94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1936</w:t>
            </w:r>
          </w:p>
        </w:tc>
        <w:tc>
          <w:tcPr>
            <w:tcW w:w="1580" w:type="dxa"/>
            <w:noWrap/>
            <w:vAlign w:val="center"/>
            <w:hideMark/>
          </w:tcPr>
          <w:p w14:paraId="53AE760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8.55</w:t>
            </w:r>
          </w:p>
        </w:tc>
        <w:tc>
          <w:tcPr>
            <w:tcW w:w="1911" w:type="dxa"/>
            <w:noWrap/>
            <w:vAlign w:val="center"/>
            <w:hideMark/>
          </w:tcPr>
          <w:p w14:paraId="66F3713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26.60</w:t>
            </w:r>
          </w:p>
        </w:tc>
      </w:tr>
      <w:tr w:rsidR="00AF6CD2" w:rsidRPr="00AF6CD2" w14:paraId="427CACE4"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917599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1937</w:t>
            </w:r>
          </w:p>
        </w:tc>
        <w:tc>
          <w:tcPr>
            <w:tcW w:w="1580" w:type="dxa"/>
            <w:noWrap/>
            <w:vAlign w:val="center"/>
            <w:hideMark/>
          </w:tcPr>
          <w:p w14:paraId="2FD4654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8.70</w:t>
            </w:r>
          </w:p>
        </w:tc>
        <w:tc>
          <w:tcPr>
            <w:tcW w:w="1911" w:type="dxa"/>
            <w:noWrap/>
            <w:vAlign w:val="center"/>
            <w:hideMark/>
          </w:tcPr>
          <w:p w14:paraId="023EE8F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26.73</w:t>
            </w:r>
          </w:p>
        </w:tc>
      </w:tr>
      <w:tr w:rsidR="00AF6CD2" w:rsidRPr="00AF6CD2" w14:paraId="072D11BD"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4017A2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1938</w:t>
            </w:r>
          </w:p>
        </w:tc>
        <w:tc>
          <w:tcPr>
            <w:tcW w:w="1580" w:type="dxa"/>
            <w:noWrap/>
            <w:vAlign w:val="center"/>
            <w:hideMark/>
          </w:tcPr>
          <w:p w14:paraId="07B7F40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8.86</w:t>
            </w:r>
          </w:p>
        </w:tc>
        <w:tc>
          <w:tcPr>
            <w:tcW w:w="1911" w:type="dxa"/>
            <w:noWrap/>
            <w:vAlign w:val="center"/>
            <w:hideMark/>
          </w:tcPr>
          <w:p w14:paraId="371A4DF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26.64</w:t>
            </w:r>
          </w:p>
        </w:tc>
      </w:tr>
      <w:tr w:rsidR="00AF6CD2" w:rsidRPr="00AF6CD2" w14:paraId="34D32B8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70E247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1939</w:t>
            </w:r>
          </w:p>
        </w:tc>
        <w:tc>
          <w:tcPr>
            <w:tcW w:w="1580" w:type="dxa"/>
            <w:noWrap/>
            <w:vAlign w:val="center"/>
            <w:hideMark/>
          </w:tcPr>
          <w:p w14:paraId="249930B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8.76</w:t>
            </w:r>
          </w:p>
        </w:tc>
        <w:tc>
          <w:tcPr>
            <w:tcW w:w="1911" w:type="dxa"/>
            <w:noWrap/>
            <w:vAlign w:val="center"/>
            <w:hideMark/>
          </w:tcPr>
          <w:p w14:paraId="23EF77C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26.58</w:t>
            </w:r>
          </w:p>
        </w:tc>
      </w:tr>
      <w:tr w:rsidR="00AF6CD2" w:rsidRPr="00AF6CD2" w14:paraId="6461C75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43A3EF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1940</w:t>
            </w:r>
          </w:p>
        </w:tc>
        <w:tc>
          <w:tcPr>
            <w:tcW w:w="1580" w:type="dxa"/>
            <w:noWrap/>
            <w:vAlign w:val="center"/>
            <w:hideMark/>
          </w:tcPr>
          <w:p w14:paraId="698DC6B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8.76</w:t>
            </w:r>
          </w:p>
        </w:tc>
        <w:tc>
          <w:tcPr>
            <w:tcW w:w="1911" w:type="dxa"/>
            <w:noWrap/>
            <w:vAlign w:val="center"/>
            <w:hideMark/>
          </w:tcPr>
          <w:p w14:paraId="7F0E586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26.86</w:t>
            </w:r>
          </w:p>
        </w:tc>
      </w:tr>
      <w:tr w:rsidR="00AF6CD2" w:rsidRPr="00AF6CD2" w14:paraId="75D45E3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629851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1941</w:t>
            </w:r>
          </w:p>
        </w:tc>
        <w:tc>
          <w:tcPr>
            <w:tcW w:w="1580" w:type="dxa"/>
            <w:noWrap/>
            <w:vAlign w:val="center"/>
            <w:hideMark/>
          </w:tcPr>
          <w:p w14:paraId="51E2879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8.77</w:t>
            </w:r>
          </w:p>
        </w:tc>
        <w:tc>
          <w:tcPr>
            <w:tcW w:w="1911" w:type="dxa"/>
            <w:noWrap/>
            <w:vAlign w:val="center"/>
            <w:hideMark/>
          </w:tcPr>
          <w:p w14:paraId="7A7857F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27.28</w:t>
            </w:r>
          </w:p>
        </w:tc>
      </w:tr>
      <w:tr w:rsidR="00AF6CD2" w:rsidRPr="00AF6CD2" w14:paraId="3CB84FA0"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F2F9E5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1942</w:t>
            </w:r>
          </w:p>
        </w:tc>
        <w:tc>
          <w:tcPr>
            <w:tcW w:w="1580" w:type="dxa"/>
            <w:noWrap/>
            <w:vAlign w:val="center"/>
            <w:hideMark/>
          </w:tcPr>
          <w:p w14:paraId="10D9CC7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8.73</w:t>
            </w:r>
          </w:p>
        </w:tc>
        <w:tc>
          <w:tcPr>
            <w:tcW w:w="1911" w:type="dxa"/>
            <w:noWrap/>
            <w:vAlign w:val="center"/>
            <w:hideMark/>
          </w:tcPr>
          <w:p w14:paraId="0E85C3E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26.92</w:t>
            </w:r>
          </w:p>
        </w:tc>
      </w:tr>
      <w:tr w:rsidR="00AF6CD2" w:rsidRPr="00AF6CD2" w14:paraId="023D15A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5D3928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1943</w:t>
            </w:r>
          </w:p>
        </w:tc>
        <w:tc>
          <w:tcPr>
            <w:tcW w:w="1580" w:type="dxa"/>
            <w:noWrap/>
            <w:vAlign w:val="center"/>
            <w:hideMark/>
          </w:tcPr>
          <w:p w14:paraId="20A82F7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8.76</w:t>
            </w:r>
          </w:p>
        </w:tc>
        <w:tc>
          <w:tcPr>
            <w:tcW w:w="1911" w:type="dxa"/>
            <w:noWrap/>
            <w:vAlign w:val="center"/>
            <w:hideMark/>
          </w:tcPr>
          <w:p w14:paraId="6F3292F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26.49</w:t>
            </w:r>
          </w:p>
        </w:tc>
      </w:tr>
      <w:tr w:rsidR="00AF6CD2" w:rsidRPr="00AF6CD2" w14:paraId="56EC7766"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C746E5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1944</w:t>
            </w:r>
          </w:p>
        </w:tc>
        <w:tc>
          <w:tcPr>
            <w:tcW w:w="1580" w:type="dxa"/>
            <w:noWrap/>
            <w:vAlign w:val="center"/>
            <w:hideMark/>
          </w:tcPr>
          <w:p w14:paraId="19B94B0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8.85</w:t>
            </w:r>
          </w:p>
        </w:tc>
        <w:tc>
          <w:tcPr>
            <w:tcW w:w="1911" w:type="dxa"/>
            <w:noWrap/>
            <w:vAlign w:val="center"/>
            <w:hideMark/>
          </w:tcPr>
          <w:p w14:paraId="747F690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26.66</w:t>
            </w:r>
          </w:p>
        </w:tc>
      </w:tr>
      <w:tr w:rsidR="00AF6CD2" w:rsidRPr="00AF6CD2" w14:paraId="21D17DF1"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AD5FB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1945</w:t>
            </w:r>
          </w:p>
        </w:tc>
        <w:tc>
          <w:tcPr>
            <w:tcW w:w="1580" w:type="dxa"/>
            <w:noWrap/>
            <w:vAlign w:val="center"/>
            <w:hideMark/>
          </w:tcPr>
          <w:p w14:paraId="3E3CE8C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8.58</w:t>
            </w:r>
          </w:p>
        </w:tc>
        <w:tc>
          <w:tcPr>
            <w:tcW w:w="1911" w:type="dxa"/>
            <w:noWrap/>
            <w:vAlign w:val="center"/>
            <w:hideMark/>
          </w:tcPr>
          <w:p w14:paraId="41BA440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26.64</w:t>
            </w:r>
          </w:p>
        </w:tc>
      </w:tr>
      <w:tr w:rsidR="00AF6CD2" w:rsidRPr="00AF6CD2" w14:paraId="7920821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CD94A8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lastRenderedPageBreak/>
              <w:t>1946</w:t>
            </w:r>
          </w:p>
        </w:tc>
        <w:tc>
          <w:tcPr>
            <w:tcW w:w="1580" w:type="dxa"/>
            <w:noWrap/>
            <w:vAlign w:val="center"/>
            <w:hideMark/>
          </w:tcPr>
          <w:p w14:paraId="370C53C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8.68</w:t>
            </w:r>
          </w:p>
        </w:tc>
        <w:tc>
          <w:tcPr>
            <w:tcW w:w="1911" w:type="dxa"/>
            <w:noWrap/>
            <w:vAlign w:val="center"/>
            <w:hideMark/>
          </w:tcPr>
          <w:p w14:paraId="6EF6477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26.83</w:t>
            </w:r>
          </w:p>
        </w:tc>
      </w:tr>
      <w:tr w:rsidR="00AF6CD2" w:rsidRPr="00AF6CD2" w14:paraId="4A51241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F2B688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1947</w:t>
            </w:r>
          </w:p>
        </w:tc>
        <w:tc>
          <w:tcPr>
            <w:tcW w:w="1580" w:type="dxa"/>
            <w:noWrap/>
            <w:vAlign w:val="center"/>
            <w:hideMark/>
          </w:tcPr>
          <w:p w14:paraId="6F55B11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8.80</w:t>
            </w:r>
          </w:p>
        </w:tc>
        <w:tc>
          <w:tcPr>
            <w:tcW w:w="1911" w:type="dxa"/>
            <w:noWrap/>
            <w:vAlign w:val="center"/>
            <w:hideMark/>
          </w:tcPr>
          <w:p w14:paraId="4578E76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26.93</w:t>
            </w:r>
          </w:p>
        </w:tc>
      </w:tr>
      <w:tr w:rsidR="00AF6CD2" w:rsidRPr="00AF6CD2" w14:paraId="2FC7FA6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E36F5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1948</w:t>
            </w:r>
          </w:p>
        </w:tc>
        <w:tc>
          <w:tcPr>
            <w:tcW w:w="1580" w:type="dxa"/>
            <w:noWrap/>
            <w:vAlign w:val="center"/>
            <w:hideMark/>
          </w:tcPr>
          <w:p w14:paraId="2133FBC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8.75</w:t>
            </w:r>
          </w:p>
        </w:tc>
        <w:tc>
          <w:tcPr>
            <w:tcW w:w="1911" w:type="dxa"/>
            <w:noWrap/>
            <w:vAlign w:val="center"/>
            <w:hideMark/>
          </w:tcPr>
          <w:p w14:paraId="624FF07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26.80</w:t>
            </w:r>
          </w:p>
        </w:tc>
      </w:tr>
      <w:tr w:rsidR="00AF6CD2" w:rsidRPr="00AF6CD2" w14:paraId="0ACB103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DD91E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1949</w:t>
            </w:r>
          </w:p>
        </w:tc>
        <w:tc>
          <w:tcPr>
            <w:tcW w:w="1580" w:type="dxa"/>
            <w:noWrap/>
            <w:vAlign w:val="center"/>
            <w:hideMark/>
          </w:tcPr>
          <w:p w14:paraId="403391B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8.59</w:t>
            </w:r>
          </w:p>
        </w:tc>
        <w:tc>
          <w:tcPr>
            <w:tcW w:w="1911" w:type="dxa"/>
            <w:noWrap/>
            <w:vAlign w:val="center"/>
            <w:hideMark/>
          </w:tcPr>
          <w:p w14:paraId="15697C1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26.74</w:t>
            </w:r>
          </w:p>
        </w:tc>
      </w:tr>
      <w:tr w:rsidR="00AF6CD2" w:rsidRPr="00AF6CD2" w14:paraId="3F549FC6"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B3A0A37"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1950</w:t>
            </w:r>
          </w:p>
        </w:tc>
        <w:tc>
          <w:tcPr>
            <w:tcW w:w="1580" w:type="dxa"/>
            <w:noWrap/>
            <w:vAlign w:val="center"/>
            <w:hideMark/>
          </w:tcPr>
          <w:p w14:paraId="6CA6999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8.37</w:t>
            </w:r>
          </w:p>
        </w:tc>
        <w:tc>
          <w:tcPr>
            <w:tcW w:w="1911" w:type="dxa"/>
            <w:noWrap/>
            <w:vAlign w:val="center"/>
            <w:hideMark/>
          </w:tcPr>
          <w:p w14:paraId="4E5F769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26.56</w:t>
            </w:r>
          </w:p>
        </w:tc>
      </w:tr>
      <w:tr w:rsidR="00AF6CD2" w:rsidRPr="00AF6CD2" w14:paraId="64550B56"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C82358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1951</w:t>
            </w:r>
          </w:p>
        </w:tc>
        <w:tc>
          <w:tcPr>
            <w:tcW w:w="1580" w:type="dxa"/>
            <w:noWrap/>
            <w:vAlign w:val="center"/>
            <w:hideMark/>
          </w:tcPr>
          <w:p w14:paraId="1A4BC07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8.63</w:t>
            </w:r>
          </w:p>
        </w:tc>
        <w:tc>
          <w:tcPr>
            <w:tcW w:w="1911" w:type="dxa"/>
            <w:noWrap/>
            <w:vAlign w:val="center"/>
            <w:hideMark/>
          </w:tcPr>
          <w:p w14:paraId="6723D2A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26.84</w:t>
            </w:r>
          </w:p>
        </w:tc>
      </w:tr>
      <w:tr w:rsidR="00AF6CD2" w:rsidRPr="00AF6CD2" w14:paraId="49D8575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DA0C4B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1952</w:t>
            </w:r>
          </w:p>
        </w:tc>
        <w:tc>
          <w:tcPr>
            <w:tcW w:w="1580" w:type="dxa"/>
            <w:noWrap/>
            <w:vAlign w:val="center"/>
            <w:hideMark/>
          </w:tcPr>
          <w:p w14:paraId="0BA6D46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8.64</w:t>
            </w:r>
          </w:p>
        </w:tc>
        <w:tc>
          <w:tcPr>
            <w:tcW w:w="1911" w:type="dxa"/>
            <w:noWrap/>
            <w:vAlign w:val="center"/>
            <w:hideMark/>
          </w:tcPr>
          <w:p w14:paraId="1A304BC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26.89</w:t>
            </w:r>
          </w:p>
        </w:tc>
      </w:tr>
      <w:tr w:rsidR="00AF6CD2" w:rsidRPr="00AF6CD2" w14:paraId="51B4C44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B9B0E4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1953</w:t>
            </w:r>
          </w:p>
        </w:tc>
        <w:tc>
          <w:tcPr>
            <w:tcW w:w="1580" w:type="dxa"/>
            <w:noWrap/>
            <w:vAlign w:val="center"/>
            <w:hideMark/>
          </w:tcPr>
          <w:p w14:paraId="567F8EB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8.87</w:t>
            </w:r>
          </w:p>
        </w:tc>
        <w:tc>
          <w:tcPr>
            <w:tcW w:w="1911" w:type="dxa"/>
            <w:noWrap/>
            <w:vAlign w:val="center"/>
            <w:hideMark/>
          </w:tcPr>
          <w:p w14:paraId="7691C80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26.93</w:t>
            </w:r>
          </w:p>
        </w:tc>
      </w:tr>
      <w:tr w:rsidR="00AF6CD2" w:rsidRPr="00AF6CD2" w14:paraId="5958D913"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EDB007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1954</w:t>
            </w:r>
          </w:p>
        </w:tc>
        <w:tc>
          <w:tcPr>
            <w:tcW w:w="1580" w:type="dxa"/>
            <w:noWrap/>
            <w:vAlign w:val="center"/>
            <w:hideMark/>
          </w:tcPr>
          <w:p w14:paraId="52AD5D7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8.56</w:t>
            </w:r>
          </w:p>
        </w:tc>
        <w:tc>
          <w:tcPr>
            <w:tcW w:w="1911" w:type="dxa"/>
            <w:noWrap/>
            <w:vAlign w:val="center"/>
            <w:hideMark/>
          </w:tcPr>
          <w:p w14:paraId="5FE7C40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26.65</w:t>
            </w:r>
          </w:p>
        </w:tc>
      </w:tr>
      <w:tr w:rsidR="00AF6CD2" w:rsidRPr="00AF6CD2" w14:paraId="161C58C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08C8A2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1955</w:t>
            </w:r>
          </w:p>
        </w:tc>
        <w:tc>
          <w:tcPr>
            <w:tcW w:w="1580" w:type="dxa"/>
            <w:noWrap/>
            <w:vAlign w:val="center"/>
            <w:hideMark/>
          </w:tcPr>
          <w:p w14:paraId="6A9C518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8.63</w:t>
            </w:r>
          </w:p>
        </w:tc>
        <w:tc>
          <w:tcPr>
            <w:tcW w:w="1911" w:type="dxa"/>
            <w:noWrap/>
            <w:vAlign w:val="center"/>
            <w:hideMark/>
          </w:tcPr>
          <w:p w14:paraId="09F1A38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26.64</w:t>
            </w:r>
          </w:p>
        </w:tc>
      </w:tr>
      <w:tr w:rsidR="00AF6CD2" w:rsidRPr="00AF6CD2" w14:paraId="32508F8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8877E9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1956</w:t>
            </w:r>
          </w:p>
        </w:tc>
        <w:tc>
          <w:tcPr>
            <w:tcW w:w="1580" w:type="dxa"/>
            <w:noWrap/>
            <w:vAlign w:val="center"/>
            <w:hideMark/>
          </w:tcPr>
          <w:p w14:paraId="611184E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8.28</w:t>
            </w:r>
          </w:p>
        </w:tc>
        <w:tc>
          <w:tcPr>
            <w:tcW w:w="1911" w:type="dxa"/>
            <w:noWrap/>
            <w:vAlign w:val="center"/>
            <w:hideMark/>
          </w:tcPr>
          <w:p w14:paraId="7824AEB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26.47</w:t>
            </w:r>
          </w:p>
        </w:tc>
      </w:tr>
      <w:tr w:rsidR="00AF6CD2" w:rsidRPr="00AF6CD2" w14:paraId="2B2FD5F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9F2C72"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1957</w:t>
            </w:r>
          </w:p>
        </w:tc>
        <w:tc>
          <w:tcPr>
            <w:tcW w:w="1580" w:type="dxa"/>
            <w:noWrap/>
            <w:vAlign w:val="center"/>
            <w:hideMark/>
          </w:tcPr>
          <w:p w14:paraId="1078FBA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8.73</w:t>
            </w:r>
          </w:p>
        </w:tc>
        <w:tc>
          <w:tcPr>
            <w:tcW w:w="1911" w:type="dxa"/>
            <w:noWrap/>
            <w:vAlign w:val="center"/>
            <w:hideMark/>
          </w:tcPr>
          <w:p w14:paraId="0C5B71F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26.79</w:t>
            </w:r>
          </w:p>
        </w:tc>
      </w:tr>
      <w:tr w:rsidR="00AF6CD2" w:rsidRPr="00AF6CD2" w14:paraId="564C336B"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530384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1958</w:t>
            </w:r>
          </w:p>
        </w:tc>
        <w:tc>
          <w:tcPr>
            <w:tcW w:w="1580" w:type="dxa"/>
            <w:noWrap/>
            <w:vAlign w:val="center"/>
            <w:hideMark/>
          </w:tcPr>
          <w:p w14:paraId="05EBC39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8.77</w:t>
            </w:r>
          </w:p>
        </w:tc>
        <w:tc>
          <w:tcPr>
            <w:tcW w:w="1911" w:type="dxa"/>
            <w:noWrap/>
            <w:vAlign w:val="center"/>
            <w:hideMark/>
          </w:tcPr>
          <w:p w14:paraId="40BAB8B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27.08</w:t>
            </w:r>
          </w:p>
        </w:tc>
      </w:tr>
      <w:tr w:rsidR="00AF6CD2" w:rsidRPr="00AF6CD2" w14:paraId="140F9FD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45D76E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1959</w:t>
            </w:r>
          </w:p>
        </w:tc>
        <w:tc>
          <w:tcPr>
            <w:tcW w:w="1580" w:type="dxa"/>
            <w:noWrap/>
            <w:vAlign w:val="center"/>
            <w:hideMark/>
          </w:tcPr>
          <w:p w14:paraId="50A7260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8.73</w:t>
            </w:r>
          </w:p>
        </w:tc>
        <w:tc>
          <w:tcPr>
            <w:tcW w:w="1911" w:type="dxa"/>
            <w:noWrap/>
            <w:vAlign w:val="center"/>
            <w:hideMark/>
          </w:tcPr>
          <w:p w14:paraId="376AB78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26.88</w:t>
            </w:r>
          </w:p>
        </w:tc>
      </w:tr>
      <w:tr w:rsidR="00AF6CD2" w:rsidRPr="00AF6CD2" w14:paraId="64FFE5CD"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673E73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1960</w:t>
            </w:r>
          </w:p>
        </w:tc>
        <w:tc>
          <w:tcPr>
            <w:tcW w:w="1580" w:type="dxa"/>
            <w:noWrap/>
            <w:vAlign w:val="center"/>
            <w:hideMark/>
          </w:tcPr>
          <w:p w14:paraId="177A7A08"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8.58</w:t>
            </w:r>
          </w:p>
        </w:tc>
        <w:tc>
          <w:tcPr>
            <w:tcW w:w="1911" w:type="dxa"/>
            <w:noWrap/>
            <w:vAlign w:val="center"/>
            <w:hideMark/>
          </w:tcPr>
          <w:p w14:paraId="50A8563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26.93</w:t>
            </w:r>
          </w:p>
        </w:tc>
      </w:tr>
      <w:tr w:rsidR="00AF6CD2" w:rsidRPr="00AF6CD2" w14:paraId="5618247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1FCC4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1961</w:t>
            </w:r>
          </w:p>
        </w:tc>
        <w:tc>
          <w:tcPr>
            <w:tcW w:w="1580" w:type="dxa"/>
            <w:noWrap/>
            <w:vAlign w:val="center"/>
            <w:hideMark/>
          </w:tcPr>
          <w:p w14:paraId="06ED963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8.80</w:t>
            </w:r>
          </w:p>
        </w:tc>
        <w:tc>
          <w:tcPr>
            <w:tcW w:w="1911" w:type="dxa"/>
            <w:noWrap/>
            <w:vAlign w:val="center"/>
            <w:hideMark/>
          </w:tcPr>
          <w:p w14:paraId="63A8999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26.73</w:t>
            </w:r>
          </w:p>
        </w:tc>
      </w:tr>
      <w:tr w:rsidR="00AF6CD2" w:rsidRPr="00AF6CD2" w14:paraId="392FB18F"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73CE74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1962</w:t>
            </w:r>
          </w:p>
        </w:tc>
        <w:tc>
          <w:tcPr>
            <w:tcW w:w="1580" w:type="dxa"/>
            <w:noWrap/>
            <w:vAlign w:val="center"/>
            <w:hideMark/>
          </w:tcPr>
          <w:p w14:paraId="7681E2D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8.75</w:t>
            </w:r>
          </w:p>
        </w:tc>
        <w:tc>
          <w:tcPr>
            <w:tcW w:w="1911" w:type="dxa"/>
            <w:noWrap/>
            <w:vAlign w:val="center"/>
            <w:hideMark/>
          </w:tcPr>
          <w:p w14:paraId="6FE82DB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26.56</w:t>
            </w:r>
          </w:p>
        </w:tc>
      </w:tr>
      <w:tr w:rsidR="00AF6CD2" w:rsidRPr="00AF6CD2" w14:paraId="1B97891D"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BB8533"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1963</w:t>
            </w:r>
          </w:p>
        </w:tc>
        <w:tc>
          <w:tcPr>
            <w:tcW w:w="1580" w:type="dxa"/>
            <w:noWrap/>
            <w:vAlign w:val="center"/>
            <w:hideMark/>
          </w:tcPr>
          <w:p w14:paraId="35F1F5F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8.86</w:t>
            </w:r>
          </w:p>
        </w:tc>
        <w:tc>
          <w:tcPr>
            <w:tcW w:w="1911" w:type="dxa"/>
            <w:noWrap/>
            <w:vAlign w:val="center"/>
            <w:hideMark/>
          </w:tcPr>
          <w:p w14:paraId="1E75785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26.77</w:t>
            </w:r>
          </w:p>
        </w:tc>
      </w:tr>
      <w:tr w:rsidR="00AF6CD2" w:rsidRPr="00AF6CD2" w14:paraId="384DBDC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F73E4A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1964</w:t>
            </w:r>
          </w:p>
        </w:tc>
        <w:tc>
          <w:tcPr>
            <w:tcW w:w="1580" w:type="dxa"/>
            <w:noWrap/>
            <w:vAlign w:val="center"/>
            <w:hideMark/>
          </w:tcPr>
          <w:p w14:paraId="3C174FE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8.41</w:t>
            </w:r>
          </w:p>
        </w:tc>
        <w:tc>
          <w:tcPr>
            <w:tcW w:w="1911" w:type="dxa"/>
            <w:noWrap/>
            <w:vAlign w:val="center"/>
            <w:hideMark/>
          </w:tcPr>
          <w:p w14:paraId="65603E9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26.66</w:t>
            </w:r>
          </w:p>
        </w:tc>
      </w:tr>
      <w:tr w:rsidR="00AF6CD2" w:rsidRPr="00AF6CD2" w14:paraId="7A7B3994"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97691D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1965</w:t>
            </w:r>
          </w:p>
        </w:tc>
        <w:tc>
          <w:tcPr>
            <w:tcW w:w="1580" w:type="dxa"/>
            <w:noWrap/>
            <w:vAlign w:val="center"/>
            <w:hideMark/>
          </w:tcPr>
          <w:p w14:paraId="74C5224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8.53</w:t>
            </w:r>
          </w:p>
        </w:tc>
        <w:tc>
          <w:tcPr>
            <w:tcW w:w="1911" w:type="dxa"/>
            <w:noWrap/>
            <w:vAlign w:val="center"/>
            <w:hideMark/>
          </w:tcPr>
          <w:p w14:paraId="49C08A0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26.63</w:t>
            </w:r>
          </w:p>
        </w:tc>
      </w:tr>
      <w:tr w:rsidR="00AF6CD2" w:rsidRPr="00AF6CD2" w14:paraId="5AB1760F"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45CCE3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1966</w:t>
            </w:r>
          </w:p>
        </w:tc>
        <w:tc>
          <w:tcPr>
            <w:tcW w:w="1580" w:type="dxa"/>
            <w:noWrap/>
            <w:vAlign w:val="center"/>
            <w:hideMark/>
          </w:tcPr>
          <w:p w14:paraId="575FD9B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8.60</w:t>
            </w:r>
          </w:p>
        </w:tc>
        <w:tc>
          <w:tcPr>
            <w:tcW w:w="1911" w:type="dxa"/>
            <w:noWrap/>
            <w:vAlign w:val="center"/>
            <w:hideMark/>
          </w:tcPr>
          <w:p w14:paraId="133105A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26.89</w:t>
            </w:r>
          </w:p>
        </w:tc>
      </w:tr>
      <w:tr w:rsidR="00AF6CD2" w:rsidRPr="00AF6CD2" w14:paraId="31CCB883"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50AFA5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1967</w:t>
            </w:r>
          </w:p>
        </w:tc>
        <w:tc>
          <w:tcPr>
            <w:tcW w:w="1580" w:type="dxa"/>
            <w:noWrap/>
            <w:vAlign w:val="center"/>
            <w:hideMark/>
          </w:tcPr>
          <w:p w14:paraId="71337E4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8.70</w:t>
            </w:r>
          </w:p>
        </w:tc>
        <w:tc>
          <w:tcPr>
            <w:tcW w:w="1911" w:type="dxa"/>
            <w:noWrap/>
            <w:vAlign w:val="center"/>
            <w:hideMark/>
          </w:tcPr>
          <w:p w14:paraId="5F7F4D7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26.68</w:t>
            </w:r>
          </w:p>
        </w:tc>
      </w:tr>
      <w:tr w:rsidR="00AF6CD2" w:rsidRPr="00AF6CD2" w14:paraId="17EAAD10"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5CF35F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1968</w:t>
            </w:r>
          </w:p>
        </w:tc>
        <w:tc>
          <w:tcPr>
            <w:tcW w:w="1580" w:type="dxa"/>
            <w:noWrap/>
            <w:vAlign w:val="center"/>
            <w:hideMark/>
          </w:tcPr>
          <w:p w14:paraId="4956C775"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8.52</w:t>
            </w:r>
          </w:p>
        </w:tc>
        <w:tc>
          <w:tcPr>
            <w:tcW w:w="1911" w:type="dxa"/>
            <w:noWrap/>
            <w:vAlign w:val="center"/>
            <w:hideMark/>
          </w:tcPr>
          <w:p w14:paraId="212EB53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26.75</w:t>
            </w:r>
          </w:p>
        </w:tc>
      </w:tr>
      <w:tr w:rsidR="00AF6CD2" w:rsidRPr="00AF6CD2" w14:paraId="38A080A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FE0D7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1969</w:t>
            </w:r>
          </w:p>
        </w:tc>
        <w:tc>
          <w:tcPr>
            <w:tcW w:w="1580" w:type="dxa"/>
            <w:noWrap/>
            <w:vAlign w:val="center"/>
            <w:hideMark/>
          </w:tcPr>
          <w:p w14:paraId="4D58439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8.60</w:t>
            </w:r>
          </w:p>
        </w:tc>
        <w:tc>
          <w:tcPr>
            <w:tcW w:w="1911" w:type="dxa"/>
            <w:noWrap/>
            <w:vAlign w:val="center"/>
            <w:hideMark/>
          </w:tcPr>
          <w:p w14:paraId="4E26914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27.06</w:t>
            </w:r>
          </w:p>
        </w:tc>
      </w:tr>
      <w:tr w:rsidR="00AF6CD2" w:rsidRPr="00AF6CD2" w14:paraId="5AC42210"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074461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1970</w:t>
            </w:r>
          </w:p>
        </w:tc>
        <w:tc>
          <w:tcPr>
            <w:tcW w:w="1580" w:type="dxa"/>
            <w:noWrap/>
            <w:vAlign w:val="center"/>
            <w:hideMark/>
          </w:tcPr>
          <w:p w14:paraId="07B07A8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8.70</w:t>
            </w:r>
          </w:p>
        </w:tc>
        <w:tc>
          <w:tcPr>
            <w:tcW w:w="1911" w:type="dxa"/>
            <w:noWrap/>
            <w:vAlign w:val="center"/>
            <w:hideMark/>
          </w:tcPr>
          <w:p w14:paraId="185A498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26.85</w:t>
            </w:r>
          </w:p>
        </w:tc>
      </w:tr>
      <w:tr w:rsidR="00AF6CD2" w:rsidRPr="00AF6CD2" w14:paraId="21F4B269"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15BA9B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1971</w:t>
            </w:r>
          </w:p>
        </w:tc>
        <w:tc>
          <w:tcPr>
            <w:tcW w:w="1580" w:type="dxa"/>
            <w:noWrap/>
            <w:vAlign w:val="center"/>
            <w:hideMark/>
          </w:tcPr>
          <w:p w14:paraId="248B019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8.60</w:t>
            </w:r>
          </w:p>
        </w:tc>
        <w:tc>
          <w:tcPr>
            <w:tcW w:w="1911" w:type="dxa"/>
            <w:noWrap/>
            <w:vAlign w:val="center"/>
            <w:hideMark/>
          </w:tcPr>
          <w:p w14:paraId="03C7C59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26.61</w:t>
            </w:r>
          </w:p>
        </w:tc>
      </w:tr>
      <w:tr w:rsidR="00AF6CD2" w:rsidRPr="00AF6CD2" w14:paraId="2476550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36D3D9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1972</w:t>
            </w:r>
          </w:p>
        </w:tc>
        <w:tc>
          <w:tcPr>
            <w:tcW w:w="1580" w:type="dxa"/>
            <w:noWrap/>
            <w:vAlign w:val="center"/>
            <w:hideMark/>
          </w:tcPr>
          <w:p w14:paraId="50E07C5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8.50</w:t>
            </w:r>
          </w:p>
        </w:tc>
        <w:tc>
          <w:tcPr>
            <w:tcW w:w="1911" w:type="dxa"/>
            <w:noWrap/>
            <w:vAlign w:val="center"/>
            <w:hideMark/>
          </w:tcPr>
          <w:p w14:paraId="4F0F993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26.94</w:t>
            </w:r>
          </w:p>
        </w:tc>
      </w:tr>
      <w:tr w:rsidR="00AF6CD2" w:rsidRPr="00AF6CD2" w14:paraId="10AF939E"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AA9039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1973</w:t>
            </w:r>
          </w:p>
        </w:tc>
        <w:tc>
          <w:tcPr>
            <w:tcW w:w="1580" w:type="dxa"/>
            <w:noWrap/>
            <w:vAlign w:val="center"/>
            <w:hideMark/>
          </w:tcPr>
          <w:p w14:paraId="70FCE44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8.95</w:t>
            </w:r>
          </w:p>
        </w:tc>
        <w:tc>
          <w:tcPr>
            <w:tcW w:w="1911" w:type="dxa"/>
            <w:noWrap/>
            <w:vAlign w:val="center"/>
            <w:hideMark/>
          </w:tcPr>
          <w:p w14:paraId="30CF02E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26.96</w:t>
            </w:r>
          </w:p>
        </w:tc>
      </w:tr>
      <w:tr w:rsidR="00AF6CD2" w:rsidRPr="00AF6CD2" w14:paraId="562BB3FD"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ABEC840"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1974</w:t>
            </w:r>
          </w:p>
        </w:tc>
        <w:tc>
          <w:tcPr>
            <w:tcW w:w="1580" w:type="dxa"/>
            <w:noWrap/>
            <w:vAlign w:val="center"/>
            <w:hideMark/>
          </w:tcPr>
          <w:p w14:paraId="44150D6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8.47</w:t>
            </w:r>
          </w:p>
        </w:tc>
        <w:tc>
          <w:tcPr>
            <w:tcW w:w="1911" w:type="dxa"/>
            <w:noWrap/>
            <w:vAlign w:val="center"/>
            <w:hideMark/>
          </w:tcPr>
          <w:p w14:paraId="76AFED3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26.67</w:t>
            </w:r>
          </w:p>
        </w:tc>
      </w:tr>
      <w:tr w:rsidR="00AF6CD2" w:rsidRPr="00AF6CD2" w14:paraId="55DF63AC"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5A4D17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1975</w:t>
            </w:r>
          </w:p>
        </w:tc>
        <w:tc>
          <w:tcPr>
            <w:tcW w:w="1580" w:type="dxa"/>
            <w:noWrap/>
            <w:vAlign w:val="center"/>
            <w:hideMark/>
          </w:tcPr>
          <w:p w14:paraId="7F05ADC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8.74</w:t>
            </w:r>
          </w:p>
        </w:tc>
        <w:tc>
          <w:tcPr>
            <w:tcW w:w="1911" w:type="dxa"/>
            <w:noWrap/>
            <w:vAlign w:val="center"/>
            <w:hideMark/>
          </w:tcPr>
          <w:p w14:paraId="17E8B7C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26.64</w:t>
            </w:r>
          </w:p>
        </w:tc>
      </w:tr>
      <w:tr w:rsidR="00AF6CD2" w:rsidRPr="00AF6CD2" w14:paraId="152C918D"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FFAC8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1976</w:t>
            </w:r>
          </w:p>
        </w:tc>
        <w:tc>
          <w:tcPr>
            <w:tcW w:w="1580" w:type="dxa"/>
            <w:noWrap/>
            <w:vAlign w:val="center"/>
            <w:hideMark/>
          </w:tcPr>
          <w:p w14:paraId="6C8A983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8.35</w:t>
            </w:r>
          </w:p>
        </w:tc>
        <w:tc>
          <w:tcPr>
            <w:tcW w:w="1911" w:type="dxa"/>
            <w:noWrap/>
            <w:vAlign w:val="center"/>
            <w:hideMark/>
          </w:tcPr>
          <w:p w14:paraId="1BFEB32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26.56</w:t>
            </w:r>
          </w:p>
        </w:tc>
      </w:tr>
      <w:tr w:rsidR="00AF6CD2" w:rsidRPr="00AF6CD2" w14:paraId="257577B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9D89DA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1977</w:t>
            </w:r>
          </w:p>
        </w:tc>
        <w:tc>
          <w:tcPr>
            <w:tcW w:w="1580" w:type="dxa"/>
            <w:noWrap/>
            <w:vAlign w:val="center"/>
            <w:hideMark/>
          </w:tcPr>
          <w:p w14:paraId="3624B17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8.85</w:t>
            </w:r>
          </w:p>
        </w:tc>
        <w:tc>
          <w:tcPr>
            <w:tcW w:w="1911" w:type="dxa"/>
            <w:noWrap/>
            <w:vAlign w:val="center"/>
            <w:hideMark/>
          </w:tcPr>
          <w:p w14:paraId="38B8D2A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26.82</w:t>
            </w:r>
          </w:p>
        </w:tc>
      </w:tr>
      <w:tr w:rsidR="00AF6CD2" w:rsidRPr="00AF6CD2" w14:paraId="3B10028F"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67F037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1978</w:t>
            </w:r>
          </w:p>
        </w:tc>
        <w:tc>
          <w:tcPr>
            <w:tcW w:w="1580" w:type="dxa"/>
            <w:noWrap/>
            <w:vAlign w:val="center"/>
            <w:hideMark/>
          </w:tcPr>
          <w:p w14:paraId="71B4F7D2"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8.69</w:t>
            </w:r>
          </w:p>
        </w:tc>
        <w:tc>
          <w:tcPr>
            <w:tcW w:w="1911" w:type="dxa"/>
            <w:noWrap/>
            <w:vAlign w:val="center"/>
            <w:hideMark/>
          </w:tcPr>
          <w:p w14:paraId="46941C5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26.90</w:t>
            </w:r>
          </w:p>
        </w:tc>
      </w:tr>
      <w:tr w:rsidR="00AF6CD2" w:rsidRPr="00AF6CD2" w14:paraId="31D9F52C"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03EF05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1979</w:t>
            </w:r>
          </w:p>
        </w:tc>
        <w:tc>
          <w:tcPr>
            <w:tcW w:w="1580" w:type="dxa"/>
            <w:noWrap/>
            <w:vAlign w:val="center"/>
            <w:hideMark/>
          </w:tcPr>
          <w:p w14:paraId="3996B23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8.73</w:t>
            </w:r>
          </w:p>
        </w:tc>
        <w:tc>
          <w:tcPr>
            <w:tcW w:w="1911" w:type="dxa"/>
            <w:noWrap/>
            <w:vAlign w:val="center"/>
            <w:hideMark/>
          </w:tcPr>
          <w:p w14:paraId="653EB60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26.96</w:t>
            </w:r>
          </w:p>
        </w:tc>
      </w:tr>
      <w:tr w:rsidR="00AF6CD2" w:rsidRPr="00AF6CD2" w14:paraId="36CA88CD"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19F6F8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1980</w:t>
            </w:r>
          </w:p>
        </w:tc>
        <w:tc>
          <w:tcPr>
            <w:tcW w:w="1580" w:type="dxa"/>
            <w:noWrap/>
            <w:vAlign w:val="center"/>
            <w:hideMark/>
          </w:tcPr>
          <w:p w14:paraId="2C86600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8.98</w:t>
            </w:r>
          </w:p>
        </w:tc>
        <w:tc>
          <w:tcPr>
            <w:tcW w:w="1911" w:type="dxa"/>
            <w:noWrap/>
            <w:vAlign w:val="center"/>
            <w:hideMark/>
          </w:tcPr>
          <w:p w14:paraId="3A1E485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26.96</w:t>
            </w:r>
          </w:p>
        </w:tc>
      </w:tr>
      <w:tr w:rsidR="00AF6CD2" w:rsidRPr="00AF6CD2" w14:paraId="4E41FD2C"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2EEEDBA"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1981</w:t>
            </w:r>
          </w:p>
        </w:tc>
        <w:tc>
          <w:tcPr>
            <w:tcW w:w="1580" w:type="dxa"/>
            <w:noWrap/>
            <w:vAlign w:val="center"/>
            <w:hideMark/>
          </w:tcPr>
          <w:p w14:paraId="7322B67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9.17</w:t>
            </w:r>
          </w:p>
        </w:tc>
        <w:tc>
          <w:tcPr>
            <w:tcW w:w="1911" w:type="dxa"/>
            <w:noWrap/>
            <w:vAlign w:val="center"/>
            <w:hideMark/>
          </w:tcPr>
          <w:p w14:paraId="15BEA80F"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26.98</w:t>
            </w:r>
          </w:p>
        </w:tc>
      </w:tr>
      <w:tr w:rsidR="00AF6CD2" w:rsidRPr="00AF6CD2" w14:paraId="6320C241"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49A63E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1982</w:t>
            </w:r>
          </w:p>
        </w:tc>
        <w:tc>
          <w:tcPr>
            <w:tcW w:w="1580" w:type="dxa"/>
            <w:noWrap/>
            <w:vAlign w:val="center"/>
            <w:hideMark/>
          </w:tcPr>
          <w:p w14:paraId="41F6F2A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8.64</w:t>
            </w:r>
          </w:p>
        </w:tc>
        <w:tc>
          <w:tcPr>
            <w:tcW w:w="1911" w:type="dxa"/>
            <w:noWrap/>
            <w:vAlign w:val="center"/>
            <w:hideMark/>
          </w:tcPr>
          <w:p w14:paraId="39C8B05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26.84</w:t>
            </w:r>
          </w:p>
        </w:tc>
      </w:tr>
      <w:tr w:rsidR="00AF6CD2" w:rsidRPr="00AF6CD2" w14:paraId="1B8C5948"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AC9259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1983</w:t>
            </w:r>
          </w:p>
        </w:tc>
        <w:tc>
          <w:tcPr>
            <w:tcW w:w="1580" w:type="dxa"/>
            <w:noWrap/>
            <w:vAlign w:val="center"/>
            <w:hideMark/>
          </w:tcPr>
          <w:p w14:paraId="11B49E0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9.03</w:t>
            </w:r>
          </w:p>
        </w:tc>
        <w:tc>
          <w:tcPr>
            <w:tcW w:w="1911" w:type="dxa"/>
            <w:noWrap/>
            <w:vAlign w:val="center"/>
            <w:hideMark/>
          </w:tcPr>
          <w:p w14:paraId="591F299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27.30</w:t>
            </w:r>
          </w:p>
        </w:tc>
      </w:tr>
      <w:tr w:rsidR="00AF6CD2" w:rsidRPr="00AF6CD2" w14:paraId="6EB05F2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249F28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1984</w:t>
            </w:r>
          </w:p>
        </w:tc>
        <w:tc>
          <w:tcPr>
            <w:tcW w:w="1580" w:type="dxa"/>
            <w:noWrap/>
            <w:vAlign w:val="center"/>
            <w:hideMark/>
          </w:tcPr>
          <w:p w14:paraId="19EAEB6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8.69</w:t>
            </w:r>
          </w:p>
        </w:tc>
        <w:tc>
          <w:tcPr>
            <w:tcW w:w="1911" w:type="dxa"/>
            <w:noWrap/>
            <w:vAlign w:val="center"/>
            <w:hideMark/>
          </w:tcPr>
          <w:p w14:paraId="6456BD7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26.48</w:t>
            </w:r>
          </w:p>
        </w:tc>
      </w:tr>
      <w:tr w:rsidR="00AF6CD2" w:rsidRPr="00AF6CD2" w14:paraId="1B5D7DB3"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F3ED62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1985</w:t>
            </w:r>
          </w:p>
        </w:tc>
        <w:tc>
          <w:tcPr>
            <w:tcW w:w="1580" w:type="dxa"/>
            <w:noWrap/>
            <w:vAlign w:val="center"/>
            <w:hideMark/>
          </w:tcPr>
          <w:p w14:paraId="28AA433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8.66</w:t>
            </w:r>
          </w:p>
        </w:tc>
        <w:tc>
          <w:tcPr>
            <w:tcW w:w="1911" w:type="dxa"/>
            <w:noWrap/>
            <w:vAlign w:val="center"/>
            <w:hideMark/>
          </w:tcPr>
          <w:p w14:paraId="26E0DBD0"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26.82</w:t>
            </w:r>
          </w:p>
        </w:tc>
      </w:tr>
      <w:tr w:rsidR="00AF6CD2" w:rsidRPr="00AF6CD2" w14:paraId="2E76BEBA"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CAC0C4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1986</w:t>
            </w:r>
          </w:p>
        </w:tc>
        <w:tc>
          <w:tcPr>
            <w:tcW w:w="1580" w:type="dxa"/>
            <w:noWrap/>
            <w:vAlign w:val="center"/>
            <w:hideMark/>
          </w:tcPr>
          <w:p w14:paraId="1F5FC7E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8.83</w:t>
            </w:r>
          </w:p>
        </w:tc>
        <w:tc>
          <w:tcPr>
            <w:tcW w:w="1911" w:type="dxa"/>
            <w:noWrap/>
            <w:vAlign w:val="center"/>
            <w:hideMark/>
          </w:tcPr>
          <w:p w14:paraId="3883AC5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26.85</w:t>
            </w:r>
          </w:p>
        </w:tc>
      </w:tr>
      <w:tr w:rsidR="00AF6CD2" w:rsidRPr="00AF6CD2" w14:paraId="64C38A45"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C7F9F7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1987</w:t>
            </w:r>
          </w:p>
        </w:tc>
        <w:tc>
          <w:tcPr>
            <w:tcW w:w="1580" w:type="dxa"/>
            <w:noWrap/>
            <w:vAlign w:val="center"/>
            <w:hideMark/>
          </w:tcPr>
          <w:p w14:paraId="671667E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8.99</w:t>
            </w:r>
          </w:p>
        </w:tc>
        <w:tc>
          <w:tcPr>
            <w:tcW w:w="1911" w:type="dxa"/>
            <w:noWrap/>
            <w:vAlign w:val="center"/>
            <w:hideMark/>
          </w:tcPr>
          <w:p w14:paraId="619D25E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27.18</w:t>
            </w:r>
          </w:p>
        </w:tc>
      </w:tr>
      <w:tr w:rsidR="00AF6CD2" w:rsidRPr="00AF6CD2" w14:paraId="39E686C7"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C9C6F3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lastRenderedPageBreak/>
              <w:t>1988</w:t>
            </w:r>
          </w:p>
        </w:tc>
        <w:tc>
          <w:tcPr>
            <w:tcW w:w="1580" w:type="dxa"/>
            <w:noWrap/>
            <w:vAlign w:val="center"/>
            <w:hideMark/>
          </w:tcPr>
          <w:p w14:paraId="5863EF11"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9.20</w:t>
            </w:r>
          </w:p>
        </w:tc>
        <w:tc>
          <w:tcPr>
            <w:tcW w:w="1911" w:type="dxa"/>
            <w:noWrap/>
            <w:vAlign w:val="center"/>
            <w:hideMark/>
          </w:tcPr>
          <w:p w14:paraId="0CD747B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27.07</w:t>
            </w:r>
          </w:p>
        </w:tc>
      </w:tr>
      <w:tr w:rsidR="00AF6CD2" w:rsidRPr="00AF6CD2" w14:paraId="017DE773"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BCD5795"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1989</w:t>
            </w:r>
          </w:p>
        </w:tc>
        <w:tc>
          <w:tcPr>
            <w:tcW w:w="1580" w:type="dxa"/>
            <w:noWrap/>
            <w:vAlign w:val="center"/>
            <w:hideMark/>
          </w:tcPr>
          <w:p w14:paraId="6FA5E06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8.92</w:t>
            </w:r>
          </w:p>
        </w:tc>
        <w:tc>
          <w:tcPr>
            <w:tcW w:w="1911" w:type="dxa"/>
            <w:noWrap/>
            <w:vAlign w:val="center"/>
            <w:hideMark/>
          </w:tcPr>
          <w:p w14:paraId="499F5B49"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26.79</w:t>
            </w:r>
          </w:p>
        </w:tc>
      </w:tr>
      <w:tr w:rsidR="00AF6CD2" w:rsidRPr="00AF6CD2" w14:paraId="53DCBC64"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624D7C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1990</w:t>
            </w:r>
          </w:p>
        </w:tc>
        <w:tc>
          <w:tcPr>
            <w:tcW w:w="1580" w:type="dxa"/>
            <w:noWrap/>
            <w:vAlign w:val="center"/>
            <w:hideMark/>
          </w:tcPr>
          <w:p w14:paraId="5E76E58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9.23</w:t>
            </w:r>
          </w:p>
        </w:tc>
        <w:tc>
          <w:tcPr>
            <w:tcW w:w="1911" w:type="dxa"/>
            <w:noWrap/>
            <w:vAlign w:val="center"/>
            <w:hideMark/>
          </w:tcPr>
          <w:p w14:paraId="12514BF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27.13</w:t>
            </w:r>
          </w:p>
        </w:tc>
      </w:tr>
      <w:tr w:rsidR="00AF6CD2" w:rsidRPr="00AF6CD2" w14:paraId="6BE8D5F5"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6342AD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1991</w:t>
            </w:r>
          </w:p>
        </w:tc>
        <w:tc>
          <w:tcPr>
            <w:tcW w:w="1580" w:type="dxa"/>
            <w:noWrap/>
            <w:vAlign w:val="center"/>
            <w:hideMark/>
          </w:tcPr>
          <w:p w14:paraId="2A5D0E4B"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9.18</w:t>
            </w:r>
          </w:p>
        </w:tc>
        <w:tc>
          <w:tcPr>
            <w:tcW w:w="1911" w:type="dxa"/>
            <w:noWrap/>
            <w:vAlign w:val="center"/>
            <w:hideMark/>
          </w:tcPr>
          <w:p w14:paraId="4EFA1AF4"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26.99</w:t>
            </w:r>
          </w:p>
        </w:tc>
      </w:tr>
      <w:tr w:rsidR="00AF6CD2" w:rsidRPr="00AF6CD2" w14:paraId="6CA304E7"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E65179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1992</w:t>
            </w:r>
          </w:p>
        </w:tc>
        <w:tc>
          <w:tcPr>
            <w:tcW w:w="1580" w:type="dxa"/>
            <w:noWrap/>
            <w:vAlign w:val="center"/>
            <w:hideMark/>
          </w:tcPr>
          <w:p w14:paraId="67477C09"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8.84</w:t>
            </w:r>
          </w:p>
        </w:tc>
        <w:tc>
          <w:tcPr>
            <w:tcW w:w="1911" w:type="dxa"/>
            <w:noWrap/>
            <w:vAlign w:val="center"/>
            <w:hideMark/>
          </w:tcPr>
          <w:p w14:paraId="3C6E403C"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27.00</w:t>
            </w:r>
          </w:p>
        </w:tc>
      </w:tr>
      <w:tr w:rsidR="00AF6CD2" w:rsidRPr="00AF6CD2" w14:paraId="04CADD8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4FFFA3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1993</w:t>
            </w:r>
          </w:p>
        </w:tc>
        <w:tc>
          <w:tcPr>
            <w:tcW w:w="1580" w:type="dxa"/>
            <w:noWrap/>
            <w:vAlign w:val="center"/>
            <w:hideMark/>
          </w:tcPr>
          <w:p w14:paraId="2B2F0A3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8.87</w:t>
            </w:r>
          </w:p>
        </w:tc>
        <w:tc>
          <w:tcPr>
            <w:tcW w:w="1911" w:type="dxa"/>
            <w:noWrap/>
            <w:vAlign w:val="center"/>
            <w:hideMark/>
          </w:tcPr>
          <w:p w14:paraId="46A6B718"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26.93</w:t>
            </w:r>
          </w:p>
        </w:tc>
      </w:tr>
      <w:tr w:rsidR="00AF6CD2" w:rsidRPr="00AF6CD2" w14:paraId="0683A05A"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A1344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1994</w:t>
            </w:r>
          </w:p>
        </w:tc>
        <w:tc>
          <w:tcPr>
            <w:tcW w:w="1580" w:type="dxa"/>
            <w:noWrap/>
            <w:vAlign w:val="center"/>
            <w:hideMark/>
          </w:tcPr>
          <w:p w14:paraId="4460208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9.04</w:t>
            </w:r>
          </w:p>
        </w:tc>
        <w:tc>
          <w:tcPr>
            <w:tcW w:w="1911" w:type="dxa"/>
            <w:noWrap/>
            <w:vAlign w:val="center"/>
            <w:hideMark/>
          </w:tcPr>
          <w:p w14:paraId="36CD8C1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27.09</w:t>
            </w:r>
          </w:p>
        </w:tc>
      </w:tr>
      <w:tr w:rsidR="00AF6CD2" w:rsidRPr="00AF6CD2" w14:paraId="7C901485"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2AB624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1995</w:t>
            </w:r>
          </w:p>
        </w:tc>
        <w:tc>
          <w:tcPr>
            <w:tcW w:w="1580" w:type="dxa"/>
            <w:noWrap/>
            <w:vAlign w:val="center"/>
            <w:hideMark/>
          </w:tcPr>
          <w:p w14:paraId="03E71A5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9.35</w:t>
            </w:r>
          </w:p>
        </w:tc>
        <w:tc>
          <w:tcPr>
            <w:tcW w:w="1911" w:type="dxa"/>
            <w:noWrap/>
            <w:vAlign w:val="center"/>
            <w:hideMark/>
          </w:tcPr>
          <w:p w14:paraId="53EB14F6"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27.07</w:t>
            </w:r>
          </w:p>
        </w:tc>
      </w:tr>
      <w:tr w:rsidR="00AF6CD2" w:rsidRPr="00AF6CD2" w14:paraId="275E59D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E702A3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1996</w:t>
            </w:r>
          </w:p>
        </w:tc>
        <w:tc>
          <w:tcPr>
            <w:tcW w:w="1580" w:type="dxa"/>
            <w:noWrap/>
            <w:vAlign w:val="center"/>
            <w:hideMark/>
          </w:tcPr>
          <w:p w14:paraId="700FD85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9.04</w:t>
            </w:r>
          </w:p>
        </w:tc>
        <w:tc>
          <w:tcPr>
            <w:tcW w:w="1911" w:type="dxa"/>
            <w:noWrap/>
            <w:vAlign w:val="center"/>
            <w:hideMark/>
          </w:tcPr>
          <w:p w14:paraId="2AEB7E7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27.04</w:t>
            </w:r>
          </w:p>
        </w:tc>
      </w:tr>
      <w:tr w:rsidR="00AF6CD2" w:rsidRPr="00AF6CD2" w14:paraId="29B1119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9A96E0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1997</w:t>
            </w:r>
          </w:p>
        </w:tc>
        <w:tc>
          <w:tcPr>
            <w:tcW w:w="1580" w:type="dxa"/>
            <w:noWrap/>
            <w:vAlign w:val="center"/>
            <w:hideMark/>
          </w:tcPr>
          <w:p w14:paraId="23F0374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9.20</w:t>
            </w:r>
          </w:p>
        </w:tc>
        <w:tc>
          <w:tcPr>
            <w:tcW w:w="1911" w:type="dxa"/>
            <w:noWrap/>
            <w:vAlign w:val="center"/>
            <w:hideMark/>
          </w:tcPr>
          <w:p w14:paraId="5186567E"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27.39</w:t>
            </w:r>
          </w:p>
        </w:tc>
      </w:tr>
      <w:tr w:rsidR="00AF6CD2" w:rsidRPr="00AF6CD2" w14:paraId="616B78F3"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8FCA45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1998</w:t>
            </w:r>
          </w:p>
        </w:tc>
        <w:tc>
          <w:tcPr>
            <w:tcW w:w="1580" w:type="dxa"/>
            <w:noWrap/>
            <w:vAlign w:val="center"/>
            <w:hideMark/>
          </w:tcPr>
          <w:p w14:paraId="5F38CF27"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9.52</w:t>
            </w:r>
          </w:p>
        </w:tc>
        <w:tc>
          <w:tcPr>
            <w:tcW w:w="1911" w:type="dxa"/>
            <w:noWrap/>
            <w:vAlign w:val="center"/>
            <w:hideMark/>
          </w:tcPr>
          <w:p w14:paraId="2170048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27.78</w:t>
            </w:r>
          </w:p>
        </w:tc>
      </w:tr>
      <w:tr w:rsidR="00AF6CD2" w:rsidRPr="00AF6CD2" w14:paraId="37AB575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30BF96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1999</w:t>
            </w:r>
          </w:p>
        </w:tc>
        <w:tc>
          <w:tcPr>
            <w:tcW w:w="1580" w:type="dxa"/>
            <w:noWrap/>
            <w:vAlign w:val="center"/>
            <w:hideMark/>
          </w:tcPr>
          <w:p w14:paraId="2D6C2A0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9.29</w:t>
            </w:r>
          </w:p>
        </w:tc>
        <w:tc>
          <w:tcPr>
            <w:tcW w:w="1911" w:type="dxa"/>
            <w:noWrap/>
            <w:vAlign w:val="center"/>
            <w:hideMark/>
          </w:tcPr>
          <w:p w14:paraId="299441C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27.02</w:t>
            </w:r>
          </w:p>
        </w:tc>
      </w:tr>
      <w:tr w:rsidR="00AF6CD2" w:rsidRPr="00AF6CD2" w14:paraId="3D2DDDB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342705C"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2000</w:t>
            </w:r>
          </w:p>
        </w:tc>
        <w:tc>
          <w:tcPr>
            <w:tcW w:w="1580" w:type="dxa"/>
            <w:noWrap/>
            <w:vAlign w:val="center"/>
            <w:hideMark/>
          </w:tcPr>
          <w:p w14:paraId="66DD456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9.20</w:t>
            </w:r>
          </w:p>
        </w:tc>
        <w:tc>
          <w:tcPr>
            <w:tcW w:w="1911" w:type="dxa"/>
            <w:noWrap/>
            <w:vAlign w:val="center"/>
            <w:hideMark/>
          </w:tcPr>
          <w:p w14:paraId="51BC3AF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27.10</w:t>
            </w:r>
          </w:p>
        </w:tc>
      </w:tr>
      <w:tr w:rsidR="00AF6CD2" w:rsidRPr="00AF6CD2" w14:paraId="3EE6BD3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39F3E6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2001</w:t>
            </w:r>
          </w:p>
        </w:tc>
        <w:tc>
          <w:tcPr>
            <w:tcW w:w="1580" w:type="dxa"/>
            <w:noWrap/>
            <w:vAlign w:val="center"/>
            <w:hideMark/>
          </w:tcPr>
          <w:p w14:paraId="2F299A2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9.41</w:t>
            </w:r>
          </w:p>
        </w:tc>
        <w:tc>
          <w:tcPr>
            <w:tcW w:w="1911" w:type="dxa"/>
            <w:noWrap/>
            <w:vAlign w:val="center"/>
            <w:hideMark/>
          </w:tcPr>
          <w:p w14:paraId="6A0AE45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27.19</w:t>
            </w:r>
          </w:p>
        </w:tc>
      </w:tr>
      <w:tr w:rsidR="00AF6CD2" w:rsidRPr="00AF6CD2" w14:paraId="241FB82F"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4F5B821"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2002</w:t>
            </w:r>
          </w:p>
        </w:tc>
        <w:tc>
          <w:tcPr>
            <w:tcW w:w="1580" w:type="dxa"/>
            <w:noWrap/>
            <w:vAlign w:val="center"/>
            <w:hideMark/>
          </w:tcPr>
          <w:p w14:paraId="51A598F6"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9.57</w:t>
            </w:r>
          </w:p>
        </w:tc>
        <w:tc>
          <w:tcPr>
            <w:tcW w:w="1911" w:type="dxa"/>
            <w:noWrap/>
            <w:vAlign w:val="center"/>
            <w:hideMark/>
          </w:tcPr>
          <w:p w14:paraId="58EA007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27.41</w:t>
            </w:r>
          </w:p>
        </w:tc>
      </w:tr>
      <w:tr w:rsidR="00AF6CD2" w:rsidRPr="00AF6CD2" w14:paraId="1085315F"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FE9A15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2003</w:t>
            </w:r>
          </w:p>
        </w:tc>
        <w:tc>
          <w:tcPr>
            <w:tcW w:w="1580" w:type="dxa"/>
            <w:noWrap/>
            <w:vAlign w:val="center"/>
            <w:hideMark/>
          </w:tcPr>
          <w:p w14:paraId="70DF5E45"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9.53</w:t>
            </w:r>
          </w:p>
        </w:tc>
        <w:tc>
          <w:tcPr>
            <w:tcW w:w="1911" w:type="dxa"/>
            <w:noWrap/>
            <w:vAlign w:val="center"/>
            <w:hideMark/>
          </w:tcPr>
          <w:p w14:paraId="44306AFC"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27.31</w:t>
            </w:r>
          </w:p>
        </w:tc>
      </w:tr>
      <w:tr w:rsidR="00AF6CD2" w:rsidRPr="00AF6CD2" w14:paraId="494DAC15"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0C3CB99"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2004</w:t>
            </w:r>
          </w:p>
        </w:tc>
        <w:tc>
          <w:tcPr>
            <w:tcW w:w="1580" w:type="dxa"/>
            <w:noWrap/>
            <w:vAlign w:val="center"/>
            <w:hideMark/>
          </w:tcPr>
          <w:p w14:paraId="52668E5D"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9.32</w:t>
            </w:r>
          </w:p>
        </w:tc>
        <w:tc>
          <w:tcPr>
            <w:tcW w:w="1911" w:type="dxa"/>
            <w:noWrap/>
            <w:vAlign w:val="center"/>
            <w:hideMark/>
          </w:tcPr>
          <w:p w14:paraId="4370613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27.33</w:t>
            </w:r>
          </w:p>
        </w:tc>
      </w:tr>
      <w:tr w:rsidR="00AF6CD2" w:rsidRPr="00AF6CD2" w14:paraId="61C1792A"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3CF713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2005</w:t>
            </w:r>
          </w:p>
        </w:tc>
        <w:tc>
          <w:tcPr>
            <w:tcW w:w="1580" w:type="dxa"/>
            <w:noWrap/>
            <w:vAlign w:val="center"/>
            <w:hideMark/>
          </w:tcPr>
          <w:p w14:paraId="0836ADF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9.70</w:t>
            </w:r>
          </w:p>
        </w:tc>
        <w:tc>
          <w:tcPr>
            <w:tcW w:w="1911" w:type="dxa"/>
            <w:noWrap/>
            <w:vAlign w:val="center"/>
            <w:hideMark/>
          </w:tcPr>
          <w:p w14:paraId="34BD6B1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27.49</w:t>
            </w:r>
          </w:p>
        </w:tc>
      </w:tr>
      <w:tr w:rsidR="00AF6CD2" w:rsidRPr="00AF6CD2" w14:paraId="39ABCBC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652221D"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2006</w:t>
            </w:r>
          </w:p>
        </w:tc>
        <w:tc>
          <w:tcPr>
            <w:tcW w:w="1580" w:type="dxa"/>
            <w:noWrap/>
            <w:vAlign w:val="center"/>
            <w:hideMark/>
          </w:tcPr>
          <w:p w14:paraId="27F394EB"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9.53</w:t>
            </w:r>
          </w:p>
        </w:tc>
        <w:tc>
          <w:tcPr>
            <w:tcW w:w="1911" w:type="dxa"/>
            <w:noWrap/>
            <w:vAlign w:val="center"/>
            <w:hideMark/>
          </w:tcPr>
          <w:p w14:paraId="46A4C1CE"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27.33</w:t>
            </w:r>
          </w:p>
        </w:tc>
      </w:tr>
      <w:tr w:rsidR="00AF6CD2" w:rsidRPr="00AF6CD2" w14:paraId="31C74F3B"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EB5B09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2007</w:t>
            </w:r>
          </w:p>
        </w:tc>
        <w:tc>
          <w:tcPr>
            <w:tcW w:w="1580" w:type="dxa"/>
            <w:noWrap/>
            <w:vAlign w:val="center"/>
            <w:hideMark/>
          </w:tcPr>
          <w:p w14:paraId="6B447123"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9.73</w:t>
            </w:r>
          </w:p>
        </w:tc>
        <w:tc>
          <w:tcPr>
            <w:tcW w:w="1911" w:type="dxa"/>
            <w:noWrap/>
            <w:vAlign w:val="center"/>
            <w:hideMark/>
          </w:tcPr>
          <w:p w14:paraId="3BB53537"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27.13</w:t>
            </w:r>
          </w:p>
        </w:tc>
      </w:tr>
      <w:tr w:rsidR="00AF6CD2" w:rsidRPr="00AF6CD2" w14:paraId="5BA4A0E9"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6375284"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2008</w:t>
            </w:r>
          </w:p>
        </w:tc>
        <w:tc>
          <w:tcPr>
            <w:tcW w:w="1580" w:type="dxa"/>
            <w:noWrap/>
            <w:vAlign w:val="center"/>
            <w:hideMark/>
          </w:tcPr>
          <w:p w14:paraId="536561C0"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9.43</w:t>
            </w:r>
          </w:p>
        </w:tc>
        <w:tc>
          <w:tcPr>
            <w:tcW w:w="1911" w:type="dxa"/>
            <w:noWrap/>
            <w:vAlign w:val="center"/>
            <w:hideMark/>
          </w:tcPr>
          <w:p w14:paraId="7363EDBF"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27.07</w:t>
            </w:r>
          </w:p>
        </w:tc>
      </w:tr>
      <w:tr w:rsidR="00AF6CD2" w:rsidRPr="00AF6CD2" w14:paraId="13363AA7"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5BDF378"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2009</w:t>
            </w:r>
          </w:p>
        </w:tc>
        <w:tc>
          <w:tcPr>
            <w:tcW w:w="1580" w:type="dxa"/>
            <w:noWrap/>
            <w:vAlign w:val="center"/>
            <w:hideMark/>
          </w:tcPr>
          <w:p w14:paraId="733220DA"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9.51</w:t>
            </w:r>
          </w:p>
        </w:tc>
        <w:tc>
          <w:tcPr>
            <w:tcW w:w="1911" w:type="dxa"/>
            <w:noWrap/>
            <w:vAlign w:val="center"/>
            <w:hideMark/>
          </w:tcPr>
          <w:p w14:paraId="6523385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27.47</w:t>
            </w:r>
          </w:p>
        </w:tc>
      </w:tr>
      <w:tr w:rsidR="00AF6CD2" w:rsidRPr="00AF6CD2" w14:paraId="40E61FB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274DD9B"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2010</w:t>
            </w:r>
          </w:p>
        </w:tc>
        <w:tc>
          <w:tcPr>
            <w:tcW w:w="1580" w:type="dxa"/>
            <w:noWrap/>
            <w:vAlign w:val="center"/>
            <w:hideMark/>
          </w:tcPr>
          <w:p w14:paraId="78663AF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9.70</w:t>
            </w:r>
          </w:p>
        </w:tc>
        <w:tc>
          <w:tcPr>
            <w:tcW w:w="1911" w:type="dxa"/>
            <w:noWrap/>
            <w:vAlign w:val="center"/>
            <w:hideMark/>
          </w:tcPr>
          <w:p w14:paraId="04F18774"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27.60</w:t>
            </w:r>
          </w:p>
        </w:tc>
      </w:tr>
      <w:tr w:rsidR="00AF6CD2" w:rsidRPr="00AF6CD2" w14:paraId="168A6944"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75BA09F"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2011</w:t>
            </w:r>
          </w:p>
        </w:tc>
        <w:tc>
          <w:tcPr>
            <w:tcW w:w="1580" w:type="dxa"/>
            <w:noWrap/>
            <w:vAlign w:val="center"/>
            <w:hideMark/>
          </w:tcPr>
          <w:p w14:paraId="712DD83D"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9.52</w:t>
            </w:r>
          </w:p>
        </w:tc>
        <w:tc>
          <w:tcPr>
            <w:tcW w:w="1911" w:type="dxa"/>
            <w:noWrap/>
            <w:vAlign w:val="center"/>
            <w:hideMark/>
          </w:tcPr>
          <w:p w14:paraId="06CD8C42"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27.28</w:t>
            </w:r>
          </w:p>
        </w:tc>
      </w:tr>
      <w:tr w:rsidR="00AF6CD2" w:rsidRPr="00AF6CD2" w14:paraId="3EDDD238" w14:textId="77777777" w:rsidTr="00AF6CD2">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6F50C66"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2012</w:t>
            </w:r>
          </w:p>
        </w:tc>
        <w:tc>
          <w:tcPr>
            <w:tcW w:w="1580" w:type="dxa"/>
            <w:noWrap/>
            <w:vAlign w:val="center"/>
            <w:hideMark/>
          </w:tcPr>
          <w:p w14:paraId="11E995D3"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9.51</w:t>
            </w:r>
          </w:p>
        </w:tc>
        <w:tc>
          <w:tcPr>
            <w:tcW w:w="1911" w:type="dxa"/>
            <w:noWrap/>
            <w:vAlign w:val="center"/>
            <w:hideMark/>
          </w:tcPr>
          <w:p w14:paraId="4925814A" w14:textId="77777777" w:rsidR="00AF6CD2" w:rsidRPr="00AF6CD2" w:rsidRDefault="00AF6CD2" w:rsidP="00AF6CD2">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27.30</w:t>
            </w:r>
          </w:p>
        </w:tc>
      </w:tr>
      <w:tr w:rsidR="00AF6CD2" w:rsidRPr="00AF6CD2" w14:paraId="2A812BE0" w14:textId="77777777" w:rsidTr="00AF6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ED67C1E" w14:textId="77777777" w:rsidR="00AF6CD2" w:rsidRPr="00AF6CD2" w:rsidRDefault="00AF6CD2" w:rsidP="00AF6CD2">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2013</w:t>
            </w:r>
          </w:p>
        </w:tc>
        <w:tc>
          <w:tcPr>
            <w:tcW w:w="1580" w:type="dxa"/>
            <w:noWrap/>
            <w:vAlign w:val="center"/>
            <w:hideMark/>
          </w:tcPr>
          <w:p w14:paraId="6564799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9.61</w:t>
            </w:r>
          </w:p>
        </w:tc>
        <w:tc>
          <w:tcPr>
            <w:tcW w:w="1911" w:type="dxa"/>
            <w:noWrap/>
            <w:vAlign w:val="center"/>
            <w:hideMark/>
          </w:tcPr>
          <w:p w14:paraId="5A989461" w14:textId="77777777" w:rsidR="00AF6CD2" w:rsidRPr="00AF6CD2" w:rsidRDefault="00AF6CD2" w:rsidP="00AF6CD2">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F6CD2">
              <w:rPr>
                <w:rFonts w:ascii="Calibri" w:eastAsia="Times New Roman" w:hAnsi="Calibri" w:cs="Calibri"/>
                <w:color w:val="000000"/>
                <w:lang w:val="en-SG" w:eastAsia="zh-CN"/>
              </w:rPr>
              <w:t>27.60</w:t>
            </w:r>
          </w:p>
        </w:tc>
      </w:tr>
    </w:tbl>
    <w:p w14:paraId="35D7BFD5" w14:textId="1937F06A" w:rsidR="006F61BE" w:rsidRDefault="006F61BE" w:rsidP="006F61BE">
      <w:pPr>
        <w:jc w:val="both"/>
        <w:rPr>
          <w:color w:val="005A8C"/>
          <w:sz w:val="32"/>
        </w:rPr>
      </w:pPr>
    </w:p>
    <w:p w14:paraId="120ED413" w14:textId="7A69624E" w:rsidR="00E5644C" w:rsidRDefault="00E5644C">
      <w:pPr>
        <w:tabs>
          <w:tab w:val="clear" w:pos="851"/>
          <w:tab w:val="clear" w:pos="2835"/>
          <w:tab w:val="clear" w:pos="3119"/>
          <w:tab w:val="clear" w:pos="3827"/>
        </w:tabs>
        <w:spacing w:line="240" w:lineRule="auto"/>
        <w:rPr>
          <w:color w:val="005A8C"/>
          <w:sz w:val="32"/>
        </w:rPr>
      </w:pPr>
      <w:r>
        <w:rPr>
          <w:color w:val="005A8C"/>
          <w:sz w:val="32"/>
        </w:rPr>
        <w:br w:type="page"/>
      </w:r>
    </w:p>
    <w:p w14:paraId="30E7218D" w14:textId="3538CA48" w:rsidR="006F61BE" w:rsidRDefault="006F61BE" w:rsidP="006F61BE">
      <w:pPr>
        <w:jc w:val="both"/>
        <w:rPr>
          <w:color w:val="005A8C"/>
          <w:sz w:val="28"/>
        </w:rPr>
      </w:pPr>
      <w:r w:rsidRPr="00DC4115">
        <w:rPr>
          <w:color w:val="005A8C"/>
          <w:sz w:val="28"/>
        </w:rPr>
        <w:lastRenderedPageBreak/>
        <w:t xml:space="preserve">Appendix B: </w:t>
      </w:r>
      <w:r w:rsidR="00480F3A">
        <w:rPr>
          <w:color w:val="005A8C"/>
          <w:sz w:val="28"/>
        </w:rPr>
        <w:t>10 years Moving Average Temperature Data for Singapore and Global</w:t>
      </w:r>
    </w:p>
    <w:p w14:paraId="5EB4FC41" w14:textId="002FF0CD" w:rsidR="00480F3A" w:rsidRDefault="00480F3A" w:rsidP="006F61BE">
      <w:pPr>
        <w:jc w:val="both"/>
        <w:rPr>
          <w:color w:val="005A8C"/>
          <w:sz w:val="28"/>
        </w:rPr>
      </w:pPr>
    </w:p>
    <w:tbl>
      <w:tblPr>
        <w:tblStyle w:val="LightList-Accent111"/>
        <w:tblW w:w="9812" w:type="dxa"/>
        <w:tblLayout w:type="fixed"/>
        <w:tblLook w:val="04A0" w:firstRow="1" w:lastRow="0" w:firstColumn="1" w:lastColumn="0" w:noHBand="0" w:noVBand="1"/>
      </w:tblPr>
      <w:tblGrid>
        <w:gridCol w:w="740"/>
        <w:gridCol w:w="2268"/>
        <w:gridCol w:w="2268"/>
        <w:gridCol w:w="2268"/>
        <w:gridCol w:w="2268"/>
      </w:tblGrid>
      <w:tr w:rsidR="00D06B8A" w:rsidRPr="00E5644C" w14:paraId="2E3187DE" w14:textId="77777777" w:rsidTr="0061357F">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740" w:type="dxa"/>
            <w:noWrap/>
            <w:vAlign w:val="center"/>
            <w:hideMark/>
          </w:tcPr>
          <w:p w14:paraId="2005039A" w14:textId="63CEAC6E" w:rsidR="00E5644C" w:rsidRPr="00E5644C" w:rsidRDefault="00E518F6"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Pr>
                <w:rFonts w:ascii="Calibri" w:eastAsia="Times New Roman" w:hAnsi="Calibri" w:cs="Calibri"/>
                <w:color w:val="000000"/>
                <w:lang w:val="en-SG" w:eastAsia="zh-CN"/>
              </w:rPr>
              <w:t>y</w:t>
            </w:r>
            <w:r w:rsidR="00E5644C" w:rsidRPr="00E5644C">
              <w:rPr>
                <w:rFonts w:ascii="Calibri" w:eastAsia="Times New Roman" w:hAnsi="Calibri" w:cs="Calibri"/>
                <w:color w:val="000000"/>
                <w:lang w:val="en-SG" w:eastAsia="zh-CN"/>
              </w:rPr>
              <w:t>ear</w:t>
            </w:r>
          </w:p>
        </w:tc>
        <w:tc>
          <w:tcPr>
            <w:tcW w:w="2268" w:type="dxa"/>
            <w:noWrap/>
            <w:vAlign w:val="center"/>
            <w:hideMark/>
          </w:tcPr>
          <w:p w14:paraId="7B68012F" w14:textId="637315C1" w:rsidR="00E5644C" w:rsidRPr="00E5644C" w:rsidRDefault="00E518F6" w:rsidP="00E5644C">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roofErr w:type="spellStart"/>
            <w:r>
              <w:rPr>
                <w:rFonts w:ascii="Calibri" w:eastAsia="Times New Roman" w:hAnsi="Calibri" w:cs="Calibri"/>
                <w:color w:val="000000"/>
                <w:lang w:val="en-SG" w:eastAsia="zh-CN"/>
              </w:rPr>
              <w:t>g</w:t>
            </w:r>
            <w:r w:rsidR="00E5644C" w:rsidRPr="00E5644C">
              <w:rPr>
                <w:rFonts w:ascii="Calibri" w:eastAsia="Times New Roman" w:hAnsi="Calibri" w:cs="Calibri"/>
                <w:color w:val="000000"/>
                <w:lang w:val="en-SG" w:eastAsia="zh-CN"/>
              </w:rPr>
              <w:t>lobal_avg_temp</w:t>
            </w:r>
            <w:proofErr w:type="spellEnd"/>
          </w:p>
        </w:tc>
        <w:tc>
          <w:tcPr>
            <w:tcW w:w="2268" w:type="dxa"/>
            <w:vAlign w:val="center"/>
            <w:hideMark/>
          </w:tcPr>
          <w:p w14:paraId="60026AE6" w14:textId="47C4F544" w:rsidR="00E5644C" w:rsidRPr="00E5644C" w:rsidRDefault="00E5644C" w:rsidP="00E5644C">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10yrs</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Moving</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Average</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of</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Global Temperature</w:t>
            </w:r>
          </w:p>
        </w:tc>
        <w:tc>
          <w:tcPr>
            <w:tcW w:w="2268" w:type="dxa"/>
            <w:noWrap/>
            <w:vAlign w:val="center"/>
            <w:hideMark/>
          </w:tcPr>
          <w:p w14:paraId="57CBD916" w14:textId="03E958CC" w:rsidR="00E5644C" w:rsidRPr="00E5644C" w:rsidRDefault="00E518F6" w:rsidP="00E5644C">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proofErr w:type="spellStart"/>
            <w:r>
              <w:rPr>
                <w:rFonts w:ascii="Calibri" w:eastAsia="Times New Roman" w:hAnsi="Calibri" w:cs="Calibri"/>
                <w:color w:val="000000"/>
                <w:lang w:val="en-SG" w:eastAsia="zh-CN"/>
              </w:rPr>
              <w:t>s</w:t>
            </w:r>
            <w:r w:rsidR="00E5644C" w:rsidRPr="00E5644C">
              <w:rPr>
                <w:rFonts w:ascii="Calibri" w:eastAsia="Times New Roman" w:hAnsi="Calibri" w:cs="Calibri"/>
                <w:color w:val="000000"/>
                <w:lang w:val="en-SG" w:eastAsia="zh-CN"/>
              </w:rPr>
              <w:t>ingapore_avg_temp</w:t>
            </w:r>
            <w:proofErr w:type="spellEnd"/>
          </w:p>
        </w:tc>
        <w:tc>
          <w:tcPr>
            <w:tcW w:w="2268" w:type="dxa"/>
            <w:vAlign w:val="center"/>
            <w:hideMark/>
          </w:tcPr>
          <w:p w14:paraId="42541189" w14:textId="4C8B7981" w:rsidR="00E5644C" w:rsidRPr="00E5644C" w:rsidRDefault="00E5644C" w:rsidP="00E5644C">
            <w:pPr>
              <w:tabs>
                <w:tab w:val="clear" w:pos="851"/>
                <w:tab w:val="clear" w:pos="2835"/>
                <w:tab w:val="clear" w:pos="3119"/>
                <w:tab w:val="clear" w:pos="3827"/>
              </w:tabs>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10yrs</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Moving</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Average</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of</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Singapore</w:t>
            </w:r>
            <w:r w:rsidR="00D06B8A">
              <w:rPr>
                <w:rFonts w:ascii="Calibri" w:eastAsia="Times New Roman" w:hAnsi="Calibri" w:cs="Calibri"/>
                <w:color w:val="000000"/>
                <w:lang w:val="en-SG" w:eastAsia="zh-CN"/>
              </w:rPr>
              <w:t>_</w:t>
            </w:r>
            <w:r w:rsidRPr="00E5644C">
              <w:rPr>
                <w:rFonts w:ascii="Calibri" w:eastAsia="Times New Roman" w:hAnsi="Calibri" w:cs="Calibri"/>
                <w:color w:val="000000"/>
                <w:lang w:val="en-SG" w:eastAsia="zh-CN"/>
              </w:rPr>
              <w:t>Temperature</w:t>
            </w:r>
          </w:p>
        </w:tc>
      </w:tr>
      <w:tr w:rsidR="000424D9" w:rsidRPr="00E5644C" w14:paraId="14492795"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D3613FC"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1825</w:t>
            </w:r>
          </w:p>
        </w:tc>
        <w:tc>
          <w:tcPr>
            <w:tcW w:w="2268" w:type="dxa"/>
            <w:noWrap/>
            <w:hideMark/>
          </w:tcPr>
          <w:p w14:paraId="5EA97732"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8.39</w:t>
            </w:r>
          </w:p>
        </w:tc>
        <w:tc>
          <w:tcPr>
            <w:tcW w:w="2268" w:type="dxa"/>
            <w:noWrap/>
            <w:hideMark/>
          </w:tcPr>
          <w:p w14:paraId="264EB266" w14:textId="6C7A2B2F"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Pr>
                <w:rFonts w:ascii="Calibri" w:eastAsia="Times New Roman" w:hAnsi="Calibri" w:cs="Calibri"/>
                <w:color w:val="000000"/>
                <w:lang w:val="en-SG" w:eastAsia="zh-CN"/>
              </w:rPr>
              <w:t>NA</w:t>
            </w:r>
          </w:p>
        </w:tc>
        <w:tc>
          <w:tcPr>
            <w:tcW w:w="2268" w:type="dxa"/>
            <w:noWrap/>
            <w:hideMark/>
          </w:tcPr>
          <w:p w14:paraId="341EC8D9"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26.43</w:t>
            </w:r>
          </w:p>
        </w:tc>
        <w:tc>
          <w:tcPr>
            <w:tcW w:w="2268" w:type="dxa"/>
            <w:noWrap/>
            <w:hideMark/>
          </w:tcPr>
          <w:p w14:paraId="1C0C05D9" w14:textId="7A29C920"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F6795A">
              <w:rPr>
                <w:rFonts w:ascii="Calibri" w:eastAsia="Times New Roman" w:hAnsi="Calibri" w:cs="Calibri"/>
                <w:color w:val="000000"/>
                <w:lang w:val="en-SG" w:eastAsia="zh-CN"/>
              </w:rPr>
              <w:t>NA</w:t>
            </w:r>
          </w:p>
        </w:tc>
      </w:tr>
      <w:tr w:rsidR="000424D9" w:rsidRPr="00E5644C" w14:paraId="054F5F5D"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580391F"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1826</w:t>
            </w:r>
          </w:p>
        </w:tc>
        <w:tc>
          <w:tcPr>
            <w:tcW w:w="2268" w:type="dxa"/>
            <w:noWrap/>
            <w:hideMark/>
          </w:tcPr>
          <w:p w14:paraId="331C4ABB"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8.36</w:t>
            </w:r>
          </w:p>
        </w:tc>
        <w:tc>
          <w:tcPr>
            <w:tcW w:w="2268" w:type="dxa"/>
            <w:noWrap/>
            <w:hideMark/>
          </w:tcPr>
          <w:p w14:paraId="5F6BB40F" w14:textId="2970158E"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41E79245" w14:textId="0927C68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6BE32D57" w14:textId="3015DA92"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25185A0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10A36E5"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1827</w:t>
            </w:r>
          </w:p>
        </w:tc>
        <w:tc>
          <w:tcPr>
            <w:tcW w:w="2268" w:type="dxa"/>
            <w:noWrap/>
            <w:hideMark/>
          </w:tcPr>
          <w:p w14:paraId="0FE8CD4E"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8.81</w:t>
            </w:r>
          </w:p>
        </w:tc>
        <w:tc>
          <w:tcPr>
            <w:tcW w:w="2268" w:type="dxa"/>
            <w:noWrap/>
            <w:hideMark/>
          </w:tcPr>
          <w:p w14:paraId="7118E234" w14:textId="4BF7C3D9"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62AADFEC" w14:textId="55F7CF2E"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505D4477" w14:textId="516ED5F3"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3F3E825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241AADC"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1828</w:t>
            </w:r>
          </w:p>
        </w:tc>
        <w:tc>
          <w:tcPr>
            <w:tcW w:w="2268" w:type="dxa"/>
            <w:noWrap/>
            <w:hideMark/>
          </w:tcPr>
          <w:p w14:paraId="1C44933D"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8.17</w:t>
            </w:r>
          </w:p>
        </w:tc>
        <w:tc>
          <w:tcPr>
            <w:tcW w:w="2268" w:type="dxa"/>
            <w:noWrap/>
            <w:hideMark/>
          </w:tcPr>
          <w:p w14:paraId="0DD1526C" w14:textId="7B213ECF"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3253A2BF" w14:textId="1ED40303"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4D9744FD" w14:textId="2412ACFC"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09ACF9A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C1A202F"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1829</w:t>
            </w:r>
          </w:p>
        </w:tc>
        <w:tc>
          <w:tcPr>
            <w:tcW w:w="2268" w:type="dxa"/>
            <w:noWrap/>
            <w:hideMark/>
          </w:tcPr>
          <w:p w14:paraId="7151A534"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7.94</w:t>
            </w:r>
          </w:p>
        </w:tc>
        <w:tc>
          <w:tcPr>
            <w:tcW w:w="2268" w:type="dxa"/>
            <w:noWrap/>
            <w:hideMark/>
          </w:tcPr>
          <w:p w14:paraId="643BBEF0" w14:textId="45738961"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6318F18D" w14:textId="468441C3"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4EF78B6F" w14:textId="7B8313FD"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00FCAC4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BF2CE84"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1830</w:t>
            </w:r>
          </w:p>
        </w:tc>
        <w:tc>
          <w:tcPr>
            <w:tcW w:w="2268" w:type="dxa"/>
            <w:noWrap/>
            <w:hideMark/>
          </w:tcPr>
          <w:p w14:paraId="3CE97D0A"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8.52</w:t>
            </w:r>
          </w:p>
        </w:tc>
        <w:tc>
          <w:tcPr>
            <w:tcW w:w="2268" w:type="dxa"/>
            <w:noWrap/>
            <w:hideMark/>
          </w:tcPr>
          <w:p w14:paraId="646EAF5D" w14:textId="7C6A2394"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054A6E9C" w14:textId="5ADBAE1B"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138218C3" w14:textId="6EA2C5F2"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58286DD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8693B63"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1831</w:t>
            </w:r>
          </w:p>
        </w:tc>
        <w:tc>
          <w:tcPr>
            <w:tcW w:w="2268" w:type="dxa"/>
            <w:noWrap/>
            <w:hideMark/>
          </w:tcPr>
          <w:p w14:paraId="781835E1"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7.64</w:t>
            </w:r>
          </w:p>
        </w:tc>
        <w:tc>
          <w:tcPr>
            <w:tcW w:w="2268" w:type="dxa"/>
            <w:noWrap/>
            <w:hideMark/>
          </w:tcPr>
          <w:p w14:paraId="53D7FA4A" w14:textId="0EE3E0B3"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1FA9C4F9" w14:textId="38B31A99"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4EF64100" w14:textId="7590CAA0"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084E40B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20AF74C"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1832</w:t>
            </w:r>
          </w:p>
        </w:tc>
        <w:tc>
          <w:tcPr>
            <w:tcW w:w="2268" w:type="dxa"/>
            <w:noWrap/>
            <w:hideMark/>
          </w:tcPr>
          <w:p w14:paraId="19BDF3CE"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7.45</w:t>
            </w:r>
          </w:p>
        </w:tc>
        <w:tc>
          <w:tcPr>
            <w:tcW w:w="2268" w:type="dxa"/>
            <w:noWrap/>
            <w:hideMark/>
          </w:tcPr>
          <w:p w14:paraId="273EED78" w14:textId="572FF749"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3428E0F2" w14:textId="4A1042C9"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1F4A8147" w14:textId="4EBA43C0"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55C8A06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D153745"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1833</w:t>
            </w:r>
          </w:p>
        </w:tc>
        <w:tc>
          <w:tcPr>
            <w:tcW w:w="2268" w:type="dxa"/>
            <w:noWrap/>
            <w:hideMark/>
          </w:tcPr>
          <w:p w14:paraId="71F631E6"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8.01</w:t>
            </w:r>
          </w:p>
        </w:tc>
        <w:tc>
          <w:tcPr>
            <w:tcW w:w="2268" w:type="dxa"/>
            <w:noWrap/>
            <w:hideMark/>
          </w:tcPr>
          <w:p w14:paraId="0CE52A9C" w14:textId="662E9790"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AA7A72">
              <w:rPr>
                <w:rFonts w:ascii="Calibri" w:eastAsia="Times New Roman" w:hAnsi="Calibri" w:cs="Calibri"/>
                <w:color w:val="000000"/>
                <w:lang w:val="en-SG" w:eastAsia="zh-CN"/>
              </w:rPr>
              <w:t>NA</w:t>
            </w:r>
          </w:p>
        </w:tc>
        <w:tc>
          <w:tcPr>
            <w:tcW w:w="2268" w:type="dxa"/>
            <w:noWrap/>
            <w:hideMark/>
          </w:tcPr>
          <w:p w14:paraId="4EA0656F" w14:textId="6CDF05BD"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890823">
              <w:rPr>
                <w:rFonts w:ascii="Calibri" w:eastAsia="Times New Roman" w:hAnsi="Calibri" w:cs="Calibri"/>
                <w:color w:val="000000"/>
                <w:lang w:val="en-SG" w:eastAsia="zh-CN"/>
              </w:rPr>
              <w:t>NA</w:t>
            </w:r>
          </w:p>
        </w:tc>
        <w:tc>
          <w:tcPr>
            <w:tcW w:w="2268" w:type="dxa"/>
            <w:noWrap/>
            <w:hideMark/>
          </w:tcPr>
          <w:p w14:paraId="7A602717" w14:textId="5AC5FEAE"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F6795A">
              <w:rPr>
                <w:rFonts w:ascii="Calibri" w:eastAsia="Times New Roman" w:hAnsi="Calibri" w:cs="Calibri"/>
                <w:color w:val="000000"/>
                <w:lang w:val="en-SG" w:eastAsia="zh-CN"/>
              </w:rPr>
              <w:t>NA</w:t>
            </w:r>
          </w:p>
        </w:tc>
      </w:tr>
      <w:tr w:rsidR="000424D9" w:rsidRPr="00E5644C" w14:paraId="693463FC"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BE83C9"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1834</w:t>
            </w:r>
          </w:p>
        </w:tc>
        <w:tc>
          <w:tcPr>
            <w:tcW w:w="2268" w:type="dxa"/>
            <w:noWrap/>
            <w:hideMark/>
          </w:tcPr>
          <w:p w14:paraId="03D26CDF"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8.15</w:t>
            </w:r>
          </w:p>
        </w:tc>
        <w:tc>
          <w:tcPr>
            <w:tcW w:w="2268" w:type="dxa"/>
            <w:noWrap/>
            <w:hideMark/>
          </w:tcPr>
          <w:p w14:paraId="3AA758FD"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8.14</w:t>
            </w:r>
          </w:p>
        </w:tc>
        <w:tc>
          <w:tcPr>
            <w:tcW w:w="2268" w:type="dxa"/>
            <w:noWrap/>
            <w:hideMark/>
          </w:tcPr>
          <w:p w14:paraId="410DC1AB" w14:textId="42EC1301"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890823">
              <w:rPr>
                <w:rFonts w:ascii="Calibri" w:eastAsia="Times New Roman" w:hAnsi="Calibri" w:cs="Calibri"/>
                <w:color w:val="000000"/>
                <w:lang w:val="en-SG" w:eastAsia="zh-CN"/>
              </w:rPr>
              <w:t>NA</w:t>
            </w:r>
          </w:p>
        </w:tc>
        <w:tc>
          <w:tcPr>
            <w:tcW w:w="2268" w:type="dxa"/>
            <w:noWrap/>
            <w:hideMark/>
          </w:tcPr>
          <w:p w14:paraId="47CB9C34"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26.43</w:t>
            </w:r>
          </w:p>
        </w:tc>
      </w:tr>
      <w:tr w:rsidR="000424D9" w:rsidRPr="00E5644C" w14:paraId="7882C233"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9ECA65F"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1835</w:t>
            </w:r>
          </w:p>
        </w:tc>
        <w:tc>
          <w:tcPr>
            <w:tcW w:w="2268" w:type="dxa"/>
            <w:noWrap/>
            <w:hideMark/>
          </w:tcPr>
          <w:p w14:paraId="26B74C9A"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7.39</w:t>
            </w:r>
          </w:p>
        </w:tc>
        <w:tc>
          <w:tcPr>
            <w:tcW w:w="2268" w:type="dxa"/>
            <w:noWrap/>
            <w:hideMark/>
          </w:tcPr>
          <w:p w14:paraId="61026B5D"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8.04</w:t>
            </w:r>
          </w:p>
        </w:tc>
        <w:tc>
          <w:tcPr>
            <w:tcW w:w="2268" w:type="dxa"/>
            <w:noWrap/>
            <w:hideMark/>
          </w:tcPr>
          <w:p w14:paraId="34DDAA33" w14:textId="75A1E434"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890823">
              <w:rPr>
                <w:rFonts w:ascii="Calibri" w:eastAsia="Times New Roman" w:hAnsi="Calibri" w:cs="Calibri"/>
                <w:color w:val="000000"/>
                <w:lang w:val="en-SG" w:eastAsia="zh-CN"/>
              </w:rPr>
              <w:t>NA</w:t>
            </w:r>
          </w:p>
        </w:tc>
        <w:tc>
          <w:tcPr>
            <w:tcW w:w="2268" w:type="dxa"/>
            <w:noWrap/>
            <w:hideMark/>
          </w:tcPr>
          <w:p w14:paraId="36D73115" w14:textId="42861BE8"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567466">
              <w:rPr>
                <w:rFonts w:ascii="Calibri" w:eastAsia="Times New Roman" w:hAnsi="Calibri" w:cs="Calibri"/>
                <w:color w:val="000000"/>
                <w:lang w:val="en-SG" w:eastAsia="zh-CN"/>
              </w:rPr>
              <w:t>NA</w:t>
            </w:r>
          </w:p>
        </w:tc>
      </w:tr>
      <w:tr w:rsidR="000424D9" w:rsidRPr="00E5644C" w14:paraId="3998822C"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B611AFC"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1836</w:t>
            </w:r>
          </w:p>
        </w:tc>
        <w:tc>
          <w:tcPr>
            <w:tcW w:w="2268" w:type="dxa"/>
            <w:noWrap/>
            <w:hideMark/>
          </w:tcPr>
          <w:p w14:paraId="67550425"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7.70</w:t>
            </w:r>
          </w:p>
        </w:tc>
        <w:tc>
          <w:tcPr>
            <w:tcW w:w="2268" w:type="dxa"/>
            <w:noWrap/>
            <w:hideMark/>
          </w:tcPr>
          <w:p w14:paraId="438CEE09"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1094AD02" w14:textId="5EBC8CBC"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890823">
              <w:rPr>
                <w:rFonts w:ascii="Calibri" w:eastAsia="Times New Roman" w:hAnsi="Calibri" w:cs="Calibri"/>
                <w:color w:val="000000"/>
                <w:lang w:val="en-SG" w:eastAsia="zh-CN"/>
              </w:rPr>
              <w:t>NA</w:t>
            </w:r>
          </w:p>
        </w:tc>
        <w:tc>
          <w:tcPr>
            <w:tcW w:w="2268" w:type="dxa"/>
            <w:noWrap/>
            <w:hideMark/>
          </w:tcPr>
          <w:p w14:paraId="32BDE21F" w14:textId="2DE97BCF"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567466">
              <w:rPr>
                <w:rFonts w:ascii="Calibri" w:eastAsia="Times New Roman" w:hAnsi="Calibri" w:cs="Calibri"/>
                <w:color w:val="000000"/>
                <w:lang w:val="en-SG" w:eastAsia="zh-CN"/>
              </w:rPr>
              <w:t>NA</w:t>
            </w:r>
          </w:p>
        </w:tc>
      </w:tr>
      <w:tr w:rsidR="000424D9" w:rsidRPr="00E5644C" w14:paraId="6BD36C85"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AC6B3B1"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1837</w:t>
            </w:r>
          </w:p>
        </w:tc>
        <w:tc>
          <w:tcPr>
            <w:tcW w:w="2268" w:type="dxa"/>
            <w:noWrap/>
            <w:hideMark/>
          </w:tcPr>
          <w:p w14:paraId="23E861BF"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7.38</w:t>
            </w:r>
          </w:p>
        </w:tc>
        <w:tc>
          <w:tcPr>
            <w:tcW w:w="2268" w:type="dxa"/>
            <w:noWrap/>
            <w:hideMark/>
          </w:tcPr>
          <w:p w14:paraId="24FAAB10"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7.84</w:t>
            </w:r>
          </w:p>
        </w:tc>
        <w:tc>
          <w:tcPr>
            <w:tcW w:w="2268" w:type="dxa"/>
            <w:noWrap/>
            <w:hideMark/>
          </w:tcPr>
          <w:p w14:paraId="3F815403" w14:textId="026FED3B"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890823">
              <w:rPr>
                <w:rFonts w:ascii="Calibri" w:eastAsia="Times New Roman" w:hAnsi="Calibri" w:cs="Calibri"/>
                <w:color w:val="000000"/>
                <w:lang w:val="en-SG" w:eastAsia="zh-CN"/>
              </w:rPr>
              <w:t>NA</w:t>
            </w:r>
          </w:p>
        </w:tc>
        <w:tc>
          <w:tcPr>
            <w:tcW w:w="2268" w:type="dxa"/>
            <w:noWrap/>
            <w:hideMark/>
          </w:tcPr>
          <w:p w14:paraId="5F80D0B4" w14:textId="713F7695"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lang w:val="en-SG" w:eastAsia="zh-CN"/>
              </w:rPr>
            </w:pPr>
            <w:r w:rsidRPr="00567466">
              <w:rPr>
                <w:rFonts w:ascii="Calibri" w:eastAsia="Times New Roman" w:hAnsi="Calibri" w:cs="Calibri"/>
                <w:color w:val="000000"/>
                <w:lang w:val="en-SG" w:eastAsia="zh-CN"/>
              </w:rPr>
              <w:t>NA</w:t>
            </w:r>
          </w:p>
        </w:tc>
      </w:tr>
      <w:tr w:rsidR="000424D9" w:rsidRPr="00E5644C" w14:paraId="310D6AE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8F71012"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1838</w:t>
            </w:r>
          </w:p>
        </w:tc>
        <w:tc>
          <w:tcPr>
            <w:tcW w:w="2268" w:type="dxa"/>
            <w:noWrap/>
            <w:hideMark/>
          </w:tcPr>
          <w:p w14:paraId="29304FCB"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7.51</w:t>
            </w:r>
          </w:p>
        </w:tc>
        <w:tc>
          <w:tcPr>
            <w:tcW w:w="2268" w:type="dxa"/>
            <w:noWrap/>
            <w:hideMark/>
          </w:tcPr>
          <w:p w14:paraId="3D71DCA3"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7.77</w:t>
            </w:r>
          </w:p>
        </w:tc>
        <w:tc>
          <w:tcPr>
            <w:tcW w:w="2268" w:type="dxa"/>
            <w:noWrap/>
            <w:hideMark/>
          </w:tcPr>
          <w:p w14:paraId="542A3467" w14:textId="1AEC9740"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890823">
              <w:rPr>
                <w:rFonts w:ascii="Calibri" w:eastAsia="Times New Roman" w:hAnsi="Calibri" w:cs="Calibri"/>
                <w:color w:val="000000"/>
                <w:lang w:val="en-SG" w:eastAsia="zh-CN"/>
              </w:rPr>
              <w:t>NA</w:t>
            </w:r>
          </w:p>
        </w:tc>
        <w:tc>
          <w:tcPr>
            <w:tcW w:w="2268" w:type="dxa"/>
            <w:noWrap/>
            <w:hideMark/>
          </w:tcPr>
          <w:p w14:paraId="72292F6D" w14:textId="2AB52FC9"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lang w:val="en-SG" w:eastAsia="zh-CN"/>
              </w:rPr>
            </w:pPr>
            <w:r w:rsidRPr="00567466">
              <w:rPr>
                <w:rFonts w:ascii="Calibri" w:eastAsia="Times New Roman" w:hAnsi="Calibri" w:cs="Calibri"/>
                <w:color w:val="000000"/>
                <w:lang w:val="en-SG" w:eastAsia="zh-CN"/>
              </w:rPr>
              <w:t>NA</w:t>
            </w:r>
          </w:p>
        </w:tc>
      </w:tr>
      <w:tr w:rsidR="00E5644C" w:rsidRPr="00E5644C" w14:paraId="70C6F80C"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ACACE9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1839</w:t>
            </w:r>
          </w:p>
        </w:tc>
        <w:tc>
          <w:tcPr>
            <w:tcW w:w="2268" w:type="dxa"/>
            <w:noWrap/>
            <w:hideMark/>
          </w:tcPr>
          <w:p w14:paraId="0164A3A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7.63</w:t>
            </w:r>
          </w:p>
        </w:tc>
        <w:tc>
          <w:tcPr>
            <w:tcW w:w="2268" w:type="dxa"/>
            <w:noWrap/>
            <w:hideMark/>
          </w:tcPr>
          <w:p w14:paraId="0CE69F5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7.74</w:t>
            </w:r>
          </w:p>
        </w:tc>
        <w:tc>
          <w:tcPr>
            <w:tcW w:w="2268" w:type="dxa"/>
            <w:noWrap/>
            <w:hideMark/>
          </w:tcPr>
          <w:p w14:paraId="067AF75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25.79</w:t>
            </w:r>
          </w:p>
        </w:tc>
        <w:tc>
          <w:tcPr>
            <w:tcW w:w="2268" w:type="dxa"/>
            <w:noWrap/>
            <w:hideMark/>
          </w:tcPr>
          <w:p w14:paraId="366F8ED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25.79</w:t>
            </w:r>
          </w:p>
        </w:tc>
      </w:tr>
      <w:tr w:rsidR="00E5644C" w:rsidRPr="00E5644C" w14:paraId="3785E2D7"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C26E02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1840</w:t>
            </w:r>
          </w:p>
        </w:tc>
        <w:tc>
          <w:tcPr>
            <w:tcW w:w="2268" w:type="dxa"/>
            <w:noWrap/>
            <w:hideMark/>
          </w:tcPr>
          <w:p w14:paraId="1A71A19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7.80</w:t>
            </w:r>
          </w:p>
        </w:tc>
        <w:tc>
          <w:tcPr>
            <w:tcW w:w="2268" w:type="dxa"/>
            <w:noWrap/>
            <w:hideMark/>
          </w:tcPr>
          <w:p w14:paraId="1451EA6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7.67</w:t>
            </w:r>
          </w:p>
        </w:tc>
        <w:tc>
          <w:tcPr>
            <w:tcW w:w="2268" w:type="dxa"/>
            <w:noWrap/>
            <w:hideMark/>
          </w:tcPr>
          <w:p w14:paraId="2599B67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25.89</w:t>
            </w:r>
          </w:p>
        </w:tc>
        <w:tc>
          <w:tcPr>
            <w:tcW w:w="2268" w:type="dxa"/>
            <w:noWrap/>
            <w:hideMark/>
          </w:tcPr>
          <w:p w14:paraId="14F9357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25.84</w:t>
            </w:r>
          </w:p>
        </w:tc>
      </w:tr>
      <w:tr w:rsidR="00E5644C" w:rsidRPr="00E5644C" w14:paraId="6AD70E7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65C113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1841</w:t>
            </w:r>
          </w:p>
        </w:tc>
        <w:tc>
          <w:tcPr>
            <w:tcW w:w="2268" w:type="dxa"/>
            <w:noWrap/>
            <w:hideMark/>
          </w:tcPr>
          <w:p w14:paraId="350C82C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7.69</w:t>
            </w:r>
          </w:p>
        </w:tc>
        <w:tc>
          <w:tcPr>
            <w:tcW w:w="2268" w:type="dxa"/>
            <w:noWrap/>
            <w:hideMark/>
          </w:tcPr>
          <w:p w14:paraId="3C010CE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7.67</w:t>
            </w:r>
          </w:p>
        </w:tc>
        <w:tc>
          <w:tcPr>
            <w:tcW w:w="2268" w:type="dxa"/>
            <w:noWrap/>
            <w:hideMark/>
          </w:tcPr>
          <w:p w14:paraId="0F594EF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c>
          <w:tcPr>
            <w:tcW w:w="2268" w:type="dxa"/>
            <w:noWrap/>
            <w:hideMark/>
          </w:tcPr>
          <w:p w14:paraId="7036368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25.89</w:t>
            </w:r>
          </w:p>
        </w:tc>
      </w:tr>
      <w:tr w:rsidR="00E5644C" w:rsidRPr="00E5644C" w14:paraId="67A0775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751FBD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1842</w:t>
            </w:r>
          </w:p>
        </w:tc>
        <w:tc>
          <w:tcPr>
            <w:tcW w:w="2268" w:type="dxa"/>
            <w:noWrap/>
            <w:hideMark/>
          </w:tcPr>
          <w:p w14:paraId="7F3630A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8.02</w:t>
            </w:r>
          </w:p>
        </w:tc>
        <w:tc>
          <w:tcPr>
            <w:tcW w:w="2268" w:type="dxa"/>
            <w:noWrap/>
            <w:hideMark/>
          </w:tcPr>
          <w:p w14:paraId="5CF56B8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7.73</w:t>
            </w:r>
          </w:p>
        </w:tc>
        <w:tc>
          <w:tcPr>
            <w:tcW w:w="2268" w:type="dxa"/>
            <w:noWrap/>
            <w:hideMark/>
          </w:tcPr>
          <w:p w14:paraId="4E2C0E3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26.14</w:t>
            </w:r>
          </w:p>
        </w:tc>
        <w:tc>
          <w:tcPr>
            <w:tcW w:w="2268" w:type="dxa"/>
            <w:noWrap/>
            <w:hideMark/>
          </w:tcPr>
          <w:p w14:paraId="0B2A0F7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25.95</w:t>
            </w:r>
          </w:p>
        </w:tc>
      </w:tr>
      <w:tr w:rsidR="00E5644C" w:rsidRPr="00E5644C" w14:paraId="13BD2BC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20F0B0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1843</w:t>
            </w:r>
          </w:p>
        </w:tc>
        <w:tc>
          <w:tcPr>
            <w:tcW w:w="2268" w:type="dxa"/>
            <w:noWrap/>
            <w:hideMark/>
          </w:tcPr>
          <w:p w14:paraId="66274E9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8.17</w:t>
            </w:r>
          </w:p>
        </w:tc>
        <w:tc>
          <w:tcPr>
            <w:tcW w:w="2268" w:type="dxa"/>
            <w:noWrap/>
            <w:hideMark/>
          </w:tcPr>
          <w:p w14:paraId="0CFE7CB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7.74</w:t>
            </w:r>
          </w:p>
        </w:tc>
        <w:tc>
          <w:tcPr>
            <w:tcW w:w="2268" w:type="dxa"/>
            <w:noWrap/>
            <w:hideMark/>
          </w:tcPr>
          <w:p w14:paraId="1A02BF5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c>
          <w:tcPr>
            <w:tcW w:w="2268" w:type="dxa"/>
            <w:noWrap/>
            <w:hideMark/>
          </w:tcPr>
          <w:p w14:paraId="7672233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26.00</w:t>
            </w:r>
          </w:p>
        </w:tc>
      </w:tr>
      <w:tr w:rsidR="00E5644C" w:rsidRPr="00E5644C" w14:paraId="3485CD9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B45397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1844</w:t>
            </w:r>
          </w:p>
        </w:tc>
        <w:tc>
          <w:tcPr>
            <w:tcW w:w="2268" w:type="dxa"/>
            <w:noWrap/>
            <w:hideMark/>
          </w:tcPr>
          <w:p w14:paraId="09B9C78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7.65</w:t>
            </w:r>
          </w:p>
        </w:tc>
        <w:tc>
          <w:tcPr>
            <w:tcW w:w="2268" w:type="dxa"/>
            <w:noWrap/>
            <w:hideMark/>
          </w:tcPr>
          <w:p w14:paraId="3729066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7.69</w:t>
            </w:r>
          </w:p>
        </w:tc>
        <w:tc>
          <w:tcPr>
            <w:tcW w:w="2268" w:type="dxa"/>
            <w:noWrap/>
            <w:hideMark/>
          </w:tcPr>
          <w:p w14:paraId="3BE6536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25.73</w:t>
            </w:r>
          </w:p>
        </w:tc>
        <w:tc>
          <w:tcPr>
            <w:tcW w:w="2268" w:type="dxa"/>
            <w:noWrap/>
            <w:hideMark/>
          </w:tcPr>
          <w:p w14:paraId="0E1AC86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25.96</w:t>
            </w:r>
          </w:p>
        </w:tc>
      </w:tr>
      <w:tr w:rsidR="00E5644C" w:rsidRPr="00E5644C" w14:paraId="2DC21E7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2BDA1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1845</w:t>
            </w:r>
          </w:p>
        </w:tc>
        <w:tc>
          <w:tcPr>
            <w:tcW w:w="2268" w:type="dxa"/>
            <w:noWrap/>
            <w:hideMark/>
          </w:tcPr>
          <w:p w14:paraId="095B6B5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7.85</w:t>
            </w:r>
          </w:p>
        </w:tc>
        <w:tc>
          <w:tcPr>
            <w:tcW w:w="2268" w:type="dxa"/>
            <w:noWrap/>
            <w:hideMark/>
          </w:tcPr>
          <w:p w14:paraId="1331DC8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7.74</w:t>
            </w:r>
          </w:p>
        </w:tc>
        <w:tc>
          <w:tcPr>
            <w:tcW w:w="2268" w:type="dxa"/>
            <w:noWrap/>
            <w:hideMark/>
          </w:tcPr>
          <w:p w14:paraId="7AE5B41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25.62</w:t>
            </w:r>
          </w:p>
        </w:tc>
        <w:tc>
          <w:tcPr>
            <w:tcW w:w="2268" w:type="dxa"/>
            <w:noWrap/>
            <w:hideMark/>
          </w:tcPr>
          <w:p w14:paraId="593A545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25.91</w:t>
            </w:r>
          </w:p>
        </w:tc>
      </w:tr>
      <w:tr w:rsidR="00E5644C" w:rsidRPr="00E5644C" w14:paraId="6522ABE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B17900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1846</w:t>
            </w:r>
          </w:p>
        </w:tc>
        <w:tc>
          <w:tcPr>
            <w:tcW w:w="2268" w:type="dxa"/>
            <w:noWrap/>
            <w:hideMark/>
          </w:tcPr>
          <w:p w14:paraId="21FE0DE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8.55</w:t>
            </w:r>
          </w:p>
        </w:tc>
        <w:tc>
          <w:tcPr>
            <w:tcW w:w="2268" w:type="dxa"/>
            <w:noWrap/>
            <w:hideMark/>
          </w:tcPr>
          <w:p w14:paraId="2A672B5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7.83</w:t>
            </w:r>
          </w:p>
        </w:tc>
        <w:tc>
          <w:tcPr>
            <w:tcW w:w="2268" w:type="dxa"/>
            <w:noWrap/>
            <w:hideMark/>
          </w:tcPr>
          <w:p w14:paraId="52F6375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26.45</w:t>
            </w:r>
          </w:p>
        </w:tc>
        <w:tc>
          <w:tcPr>
            <w:tcW w:w="2268" w:type="dxa"/>
            <w:noWrap/>
            <w:hideMark/>
          </w:tcPr>
          <w:p w14:paraId="4AB6E2A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r>
      <w:tr w:rsidR="00E5644C" w:rsidRPr="00E5644C" w14:paraId="6875DCF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E2AECA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1847</w:t>
            </w:r>
          </w:p>
        </w:tc>
        <w:tc>
          <w:tcPr>
            <w:tcW w:w="2268" w:type="dxa"/>
            <w:noWrap/>
            <w:hideMark/>
          </w:tcPr>
          <w:p w14:paraId="4FC5B40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8.09</w:t>
            </w:r>
          </w:p>
        </w:tc>
        <w:tc>
          <w:tcPr>
            <w:tcW w:w="2268" w:type="dxa"/>
            <w:noWrap/>
            <w:hideMark/>
          </w:tcPr>
          <w:p w14:paraId="6E98905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7.90</w:t>
            </w:r>
          </w:p>
        </w:tc>
        <w:tc>
          <w:tcPr>
            <w:tcW w:w="2268" w:type="dxa"/>
            <w:noWrap/>
            <w:hideMark/>
          </w:tcPr>
          <w:p w14:paraId="6DE72A7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25.88</w:t>
            </w:r>
          </w:p>
        </w:tc>
        <w:tc>
          <w:tcPr>
            <w:tcW w:w="2268" w:type="dxa"/>
            <w:noWrap/>
            <w:hideMark/>
          </w:tcPr>
          <w:p w14:paraId="5855A3B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25.97</w:t>
            </w:r>
          </w:p>
        </w:tc>
      </w:tr>
      <w:tr w:rsidR="000424D9" w:rsidRPr="00E5644C" w14:paraId="375BB1B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AB1939"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1848</w:t>
            </w:r>
          </w:p>
        </w:tc>
        <w:tc>
          <w:tcPr>
            <w:tcW w:w="2268" w:type="dxa"/>
            <w:noWrap/>
            <w:hideMark/>
          </w:tcPr>
          <w:p w14:paraId="1AF34E3D"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030D4C49"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7.94</w:t>
            </w:r>
          </w:p>
        </w:tc>
        <w:tc>
          <w:tcPr>
            <w:tcW w:w="2268" w:type="dxa"/>
            <w:noWrap/>
            <w:hideMark/>
          </w:tcPr>
          <w:p w14:paraId="303442FE" w14:textId="03FD0E2D"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3B7491">
              <w:rPr>
                <w:rFonts w:ascii="Calibri" w:eastAsia="Times New Roman" w:hAnsi="Calibri" w:cs="Calibri"/>
                <w:color w:val="000000"/>
                <w:lang w:val="en-SG" w:eastAsia="zh-CN"/>
              </w:rPr>
              <w:t>NA</w:t>
            </w:r>
          </w:p>
        </w:tc>
        <w:tc>
          <w:tcPr>
            <w:tcW w:w="2268" w:type="dxa"/>
            <w:noWrap/>
            <w:hideMark/>
          </w:tcPr>
          <w:p w14:paraId="5FFAE623" w14:textId="77777777" w:rsidR="000424D9" w:rsidRPr="00E5644C" w:rsidRDefault="000424D9" w:rsidP="000424D9">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25.97</w:t>
            </w:r>
          </w:p>
        </w:tc>
      </w:tr>
      <w:tr w:rsidR="000424D9" w:rsidRPr="00E5644C" w14:paraId="5DF38333"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BDB3FD" w14:textId="77777777" w:rsidR="000424D9" w:rsidRPr="00E5644C" w:rsidRDefault="000424D9" w:rsidP="000424D9">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1849</w:t>
            </w:r>
          </w:p>
        </w:tc>
        <w:tc>
          <w:tcPr>
            <w:tcW w:w="2268" w:type="dxa"/>
            <w:noWrap/>
            <w:hideMark/>
          </w:tcPr>
          <w:p w14:paraId="2FAECA13"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5F8B1A96"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7687C49B" w14:textId="1E157E4F"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3B7491">
              <w:rPr>
                <w:rFonts w:ascii="Calibri" w:eastAsia="Times New Roman" w:hAnsi="Calibri" w:cs="Calibri"/>
                <w:color w:val="000000"/>
                <w:lang w:val="en-SG" w:eastAsia="zh-CN"/>
              </w:rPr>
              <w:t>NA</w:t>
            </w:r>
          </w:p>
        </w:tc>
        <w:tc>
          <w:tcPr>
            <w:tcW w:w="2268" w:type="dxa"/>
            <w:noWrap/>
            <w:hideMark/>
          </w:tcPr>
          <w:p w14:paraId="518E5F86" w14:textId="77777777" w:rsidR="000424D9" w:rsidRPr="00E5644C" w:rsidRDefault="000424D9" w:rsidP="000424D9">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25.99</w:t>
            </w:r>
          </w:p>
        </w:tc>
      </w:tr>
      <w:tr w:rsidR="00E5644C" w:rsidRPr="00E5644C" w14:paraId="120F52B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1FD2E7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1850</w:t>
            </w:r>
          </w:p>
        </w:tc>
        <w:tc>
          <w:tcPr>
            <w:tcW w:w="2268" w:type="dxa"/>
            <w:noWrap/>
            <w:hideMark/>
          </w:tcPr>
          <w:p w14:paraId="48EC7D7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7.90</w:t>
            </w:r>
          </w:p>
        </w:tc>
        <w:tc>
          <w:tcPr>
            <w:tcW w:w="2268" w:type="dxa"/>
            <w:noWrap/>
            <w:hideMark/>
          </w:tcPr>
          <w:p w14:paraId="33974B0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7.99</w:t>
            </w:r>
          </w:p>
        </w:tc>
        <w:tc>
          <w:tcPr>
            <w:tcW w:w="2268" w:type="dxa"/>
            <w:noWrap/>
            <w:hideMark/>
          </w:tcPr>
          <w:p w14:paraId="4E270A5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26.01</w:t>
            </w:r>
          </w:p>
        </w:tc>
        <w:tc>
          <w:tcPr>
            <w:tcW w:w="2268" w:type="dxa"/>
            <w:noWrap/>
            <w:hideMark/>
          </w:tcPr>
          <w:p w14:paraId="4AC567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26.00</w:t>
            </w:r>
          </w:p>
        </w:tc>
      </w:tr>
      <w:tr w:rsidR="00E5644C" w:rsidRPr="00E5644C" w14:paraId="672EE75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0E3F22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1851</w:t>
            </w:r>
          </w:p>
        </w:tc>
        <w:tc>
          <w:tcPr>
            <w:tcW w:w="2268" w:type="dxa"/>
            <w:noWrap/>
            <w:hideMark/>
          </w:tcPr>
          <w:p w14:paraId="73CE395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497B3AE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8.04</w:t>
            </w:r>
          </w:p>
        </w:tc>
        <w:tc>
          <w:tcPr>
            <w:tcW w:w="2268" w:type="dxa"/>
            <w:noWrap/>
            <w:hideMark/>
          </w:tcPr>
          <w:p w14:paraId="178F06C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c>
          <w:tcPr>
            <w:tcW w:w="2268" w:type="dxa"/>
            <w:noWrap/>
            <w:hideMark/>
          </w:tcPr>
          <w:p w14:paraId="65040B3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26.02</w:t>
            </w:r>
          </w:p>
        </w:tc>
      </w:tr>
      <w:tr w:rsidR="00E5644C" w:rsidRPr="00E5644C" w14:paraId="63AD00D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D6CD9F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1852</w:t>
            </w:r>
          </w:p>
        </w:tc>
        <w:tc>
          <w:tcPr>
            <w:tcW w:w="2268" w:type="dxa"/>
            <w:noWrap/>
            <w:hideMark/>
          </w:tcPr>
          <w:p w14:paraId="23F2431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8.10</w:t>
            </w:r>
          </w:p>
        </w:tc>
        <w:tc>
          <w:tcPr>
            <w:tcW w:w="2268" w:type="dxa"/>
            <w:noWrap/>
            <w:hideMark/>
          </w:tcPr>
          <w:p w14:paraId="20041D2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8.05</w:t>
            </w:r>
          </w:p>
        </w:tc>
        <w:tc>
          <w:tcPr>
            <w:tcW w:w="2268" w:type="dxa"/>
            <w:noWrap/>
            <w:hideMark/>
          </w:tcPr>
          <w:p w14:paraId="58DF0E3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25.97</w:t>
            </w:r>
          </w:p>
        </w:tc>
        <w:tc>
          <w:tcPr>
            <w:tcW w:w="2268" w:type="dxa"/>
            <w:noWrap/>
            <w:hideMark/>
          </w:tcPr>
          <w:p w14:paraId="00309AB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26.00</w:t>
            </w:r>
          </w:p>
        </w:tc>
      </w:tr>
      <w:tr w:rsidR="00E5644C" w:rsidRPr="00E5644C" w14:paraId="00D79CA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F05996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1853</w:t>
            </w:r>
          </w:p>
        </w:tc>
        <w:tc>
          <w:tcPr>
            <w:tcW w:w="2268" w:type="dxa"/>
            <w:noWrap/>
            <w:hideMark/>
          </w:tcPr>
          <w:p w14:paraId="14DA410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8.04</w:t>
            </w:r>
          </w:p>
        </w:tc>
        <w:tc>
          <w:tcPr>
            <w:tcW w:w="2268" w:type="dxa"/>
            <w:noWrap/>
            <w:hideMark/>
          </w:tcPr>
          <w:p w14:paraId="13FEAB0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8.03</w:t>
            </w:r>
          </w:p>
        </w:tc>
        <w:tc>
          <w:tcPr>
            <w:tcW w:w="2268" w:type="dxa"/>
            <w:noWrap/>
            <w:hideMark/>
          </w:tcPr>
          <w:p w14:paraId="2BF4D9F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26.18</w:t>
            </w:r>
          </w:p>
        </w:tc>
        <w:tc>
          <w:tcPr>
            <w:tcW w:w="2268" w:type="dxa"/>
            <w:noWrap/>
            <w:hideMark/>
          </w:tcPr>
          <w:p w14:paraId="6B5A436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25.99</w:t>
            </w:r>
          </w:p>
        </w:tc>
      </w:tr>
      <w:tr w:rsidR="00E5644C" w:rsidRPr="00E5644C" w14:paraId="3B08CC3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AA0B5E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1854</w:t>
            </w:r>
          </w:p>
        </w:tc>
        <w:tc>
          <w:tcPr>
            <w:tcW w:w="2268" w:type="dxa"/>
            <w:noWrap/>
            <w:hideMark/>
          </w:tcPr>
          <w:p w14:paraId="326F9B4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8.21</w:t>
            </w:r>
          </w:p>
        </w:tc>
        <w:tc>
          <w:tcPr>
            <w:tcW w:w="2268" w:type="dxa"/>
            <w:noWrap/>
            <w:hideMark/>
          </w:tcPr>
          <w:p w14:paraId="7EA53D8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8.09</w:t>
            </w:r>
          </w:p>
        </w:tc>
        <w:tc>
          <w:tcPr>
            <w:tcW w:w="2268" w:type="dxa"/>
            <w:noWrap/>
            <w:hideMark/>
          </w:tcPr>
          <w:p w14:paraId="243711A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25.95</w:t>
            </w:r>
          </w:p>
        </w:tc>
        <w:tc>
          <w:tcPr>
            <w:tcW w:w="2268" w:type="dxa"/>
            <w:noWrap/>
            <w:hideMark/>
          </w:tcPr>
          <w:p w14:paraId="6FAC2B5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26.02</w:t>
            </w:r>
          </w:p>
        </w:tc>
      </w:tr>
      <w:tr w:rsidR="00E5644C" w:rsidRPr="00E5644C" w14:paraId="1680CD2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B8EC7E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1855</w:t>
            </w:r>
          </w:p>
        </w:tc>
        <w:tc>
          <w:tcPr>
            <w:tcW w:w="2268" w:type="dxa"/>
            <w:noWrap/>
            <w:hideMark/>
          </w:tcPr>
          <w:p w14:paraId="0F988B3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8.11</w:t>
            </w:r>
          </w:p>
        </w:tc>
        <w:tc>
          <w:tcPr>
            <w:tcW w:w="2268" w:type="dxa"/>
            <w:noWrap/>
            <w:hideMark/>
          </w:tcPr>
          <w:p w14:paraId="6A20A43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8.11</w:t>
            </w:r>
          </w:p>
        </w:tc>
        <w:tc>
          <w:tcPr>
            <w:tcW w:w="2268" w:type="dxa"/>
            <w:noWrap/>
            <w:hideMark/>
          </w:tcPr>
          <w:p w14:paraId="01482AB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c>
          <w:tcPr>
            <w:tcW w:w="2268" w:type="dxa"/>
            <w:noWrap/>
            <w:hideMark/>
          </w:tcPr>
          <w:p w14:paraId="489BA7C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r>
      <w:tr w:rsidR="00E5644C" w:rsidRPr="00E5644C" w14:paraId="03995A8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4AE4C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1856</w:t>
            </w:r>
          </w:p>
        </w:tc>
        <w:tc>
          <w:tcPr>
            <w:tcW w:w="2268" w:type="dxa"/>
            <w:noWrap/>
            <w:hideMark/>
          </w:tcPr>
          <w:p w14:paraId="6238569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8.00</w:t>
            </w:r>
          </w:p>
        </w:tc>
        <w:tc>
          <w:tcPr>
            <w:tcW w:w="2268" w:type="dxa"/>
            <w:noWrap/>
            <w:hideMark/>
          </w:tcPr>
          <w:p w14:paraId="265E37E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8.06</w:t>
            </w:r>
          </w:p>
        </w:tc>
        <w:tc>
          <w:tcPr>
            <w:tcW w:w="2268" w:type="dxa"/>
            <w:noWrap/>
            <w:hideMark/>
          </w:tcPr>
          <w:p w14:paraId="079314A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26.17</w:t>
            </w:r>
          </w:p>
        </w:tc>
        <w:tc>
          <w:tcPr>
            <w:tcW w:w="2268" w:type="dxa"/>
            <w:noWrap/>
            <w:hideMark/>
          </w:tcPr>
          <w:p w14:paraId="308BF09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26.04</w:t>
            </w:r>
          </w:p>
        </w:tc>
      </w:tr>
      <w:tr w:rsidR="00E5644C" w:rsidRPr="00E5644C" w14:paraId="76442E5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D328AB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1857</w:t>
            </w:r>
          </w:p>
        </w:tc>
        <w:tc>
          <w:tcPr>
            <w:tcW w:w="2268" w:type="dxa"/>
            <w:noWrap/>
            <w:hideMark/>
          </w:tcPr>
          <w:p w14:paraId="070065A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7.76</w:t>
            </w:r>
          </w:p>
        </w:tc>
        <w:tc>
          <w:tcPr>
            <w:tcW w:w="2268" w:type="dxa"/>
            <w:noWrap/>
            <w:hideMark/>
          </w:tcPr>
          <w:p w14:paraId="3547681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8.03</w:t>
            </w:r>
          </w:p>
        </w:tc>
        <w:tc>
          <w:tcPr>
            <w:tcW w:w="2268" w:type="dxa"/>
            <w:noWrap/>
            <w:hideMark/>
          </w:tcPr>
          <w:p w14:paraId="0F721B32" w14:textId="399B6BC0" w:rsidR="00E5644C" w:rsidRPr="00E5644C" w:rsidRDefault="000424D9"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Pr>
                <w:rFonts w:ascii="Calibri" w:eastAsia="Times New Roman" w:hAnsi="Calibri" w:cs="Calibri"/>
                <w:color w:val="000000"/>
                <w:lang w:val="en-SG" w:eastAsia="zh-CN"/>
              </w:rPr>
              <w:t>NA</w:t>
            </w:r>
          </w:p>
        </w:tc>
        <w:tc>
          <w:tcPr>
            <w:tcW w:w="2268" w:type="dxa"/>
            <w:noWrap/>
            <w:hideMark/>
          </w:tcPr>
          <w:p w14:paraId="278A0DE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1419E8C5"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B3584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1858</w:t>
            </w:r>
          </w:p>
        </w:tc>
        <w:tc>
          <w:tcPr>
            <w:tcW w:w="2268" w:type="dxa"/>
            <w:noWrap/>
            <w:hideMark/>
          </w:tcPr>
          <w:p w14:paraId="6B4ED2D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8.10</w:t>
            </w:r>
          </w:p>
        </w:tc>
        <w:tc>
          <w:tcPr>
            <w:tcW w:w="2268" w:type="dxa"/>
            <w:noWrap/>
            <w:hideMark/>
          </w:tcPr>
          <w:p w14:paraId="49FB78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8.04</w:t>
            </w:r>
          </w:p>
        </w:tc>
        <w:tc>
          <w:tcPr>
            <w:tcW w:w="2268" w:type="dxa"/>
            <w:noWrap/>
            <w:hideMark/>
          </w:tcPr>
          <w:p w14:paraId="4F50133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26.15</w:t>
            </w:r>
          </w:p>
        </w:tc>
        <w:tc>
          <w:tcPr>
            <w:tcW w:w="2268" w:type="dxa"/>
            <w:noWrap/>
            <w:hideMark/>
          </w:tcPr>
          <w:p w14:paraId="4DFD93B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r>
      <w:tr w:rsidR="00E5644C" w:rsidRPr="00E5644C" w14:paraId="2DEB7F7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03940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1859</w:t>
            </w:r>
          </w:p>
        </w:tc>
        <w:tc>
          <w:tcPr>
            <w:tcW w:w="2268" w:type="dxa"/>
            <w:noWrap/>
            <w:hideMark/>
          </w:tcPr>
          <w:p w14:paraId="415193F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8.25</w:t>
            </w:r>
          </w:p>
        </w:tc>
        <w:tc>
          <w:tcPr>
            <w:tcW w:w="2268" w:type="dxa"/>
            <w:noWrap/>
            <w:hideMark/>
          </w:tcPr>
          <w:p w14:paraId="71A5A3D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8.07</w:t>
            </w:r>
          </w:p>
        </w:tc>
        <w:tc>
          <w:tcPr>
            <w:tcW w:w="2268" w:type="dxa"/>
            <w:noWrap/>
            <w:hideMark/>
          </w:tcPr>
          <w:p w14:paraId="7A8B9C1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26.24</w:t>
            </w:r>
          </w:p>
        </w:tc>
        <w:tc>
          <w:tcPr>
            <w:tcW w:w="2268" w:type="dxa"/>
            <w:noWrap/>
            <w:hideMark/>
          </w:tcPr>
          <w:p w14:paraId="58F0EE1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r>
      <w:tr w:rsidR="00E5644C" w:rsidRPr="00E5644C" w14:paraId="1842A54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E85C32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1860</w:t>
            </w:r>
          </w:p>
        </w:tc>
        <w:tc>
          <w:tcPr>
            <w:tcW w:w="2268" w:type="dxa"/>
            <w:noWrap/>
            <w:hideMark/>
          </w:tcPr>
          <w:p w14:paraId="2C9CC7F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7.96</w:t>
            </w:r>
          </w:p>
        </w:tc>
        <w:tc>
          <w:tcPr>
            <w:tcW w:w="2268" w:type="dxa"/>
            <w:noWrap/>
            <w:hideMark/>
          </w:tcPr>
          <w:p w14:paraId="15AF76C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8.07</w:t>
            </w:r>
          </w:p>
        </w:tc>
        <w:tc>
          <w:tcPr>
            <w:tcW w:w="2268" w:type="dxa"/>
            <w:noWrap/>
            <w:hideMark/>
          </w:tcPr>
          <w:p w14:paraId="076C0D9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25.93</w:t>
            </w:r>
          </w:p>
        </w:tc>
        <w:tc>
          <w:tcPr>
            <w:tcW w:w="2268" w:type="dxa"/>
            <w:noWrap/>
            <w:hideMark/>
          </w:tcPr>
          <w:p w14:paraId="5752A2F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r>
      <w:tr w:rsidR="00E5644C" w:rsidRPr="00E5644C" w14:paraId="26934FB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FCBCD4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lastRenderedPageBreak/>
              <w:t>1861</w:t>
            </w:r>
          </w:p>
        </w:tc>
        <w:tc>
          <w:tcPr>
            <w:tcW w:w="2268" w:type="dxa"/>
            <w:noWrap/>
            <w:hideMark/>
          </w:tcPr>
          <w:p w14:paraId="588E8B2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7.85</w:t>
            </w:r>
          </w:p>
        </w:tc>
        <w:tc>
          <w:tcPr>
            <w:tcW w:w="2268" w:type="dxa"/>
            <w:noWrap/>
            <w:hideMark/>
          </w:tcPr>
          <w:p w14:paraId="6F7E6FF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8.04</w:t>
            </w:r>
          </w:p>
        </w:tc>
        <w:tc>
          <w:tcPr>
            <w:tcW w:w="2268" w:type="dxa"/>
            <w:noWrap/>
            <w:hideMark/>
          </w:tcPr>
          <w:p w14:paraId="609AA4D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25.89</w:t>
            </w:r>
          </w:p>
        </w:tc>
        <w:tc>
          <w:tcPr>
            <w:tcW w:w="2268" w:type="dxa"/>
            <w:noWrap/>
            <w:hideMark/>
          </w:tcPr>
          <w:p w14:paraId="27B35A1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5701537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C64E30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1862</w:t>
            </w:r>
          </w:p>
        </w:tc>
        <w:tc>
          <w:tcPr>
            <w:tcW w:w="2268" w:type="dxa"/>
            <w:noWrap/>
            <w:hideMark/>
          </w:tcPr>
          <w:p w14:paraId="4566B0C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7.56</w:t>
            </w:r>
          </w:p>
        </w:tc>
        <w:tc>
          <w:tcPr>
            <w:tcW w:w="2268" w:type="dxa"/>
            <w:noWrap/>
            <w:hideMark/>
          </w:tcPr>
          <w:p w14:paraId="0F989A5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6C659920" w14:textId="1A81706E" w:rsidR="00E5644C" w:rsidRPr="00E5644C" w:rsidRDefault="000424D9"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Pr>
                <w:rFonts w:ascii="Calibri" w:eastAsia="Times New Roman" w:hAnsi="Calibri" w:cs="Calibri"/>
                <w:color w:val="000000"/>
                <w:lang w:val="en-SG" w:eastAsia="zh-CN"/>
              </w:rPr>
              <w:t>NA</w:t>
            </w:r>
          </w:p>
        </w:tc>
        <w:tc>
          <w:tcPr>
            <w:tcW w:w="2268" w:type="dxa"/>
            <w:noWrap/>
            <w:hideMark/>
          </w:tcPr>
          <w:p w14:paraId="10B0503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26.07</w:t>
            </w:r>
          </w:p>
        </w:tc>
      </w:tr>
      <w:tr w:rsidR="00E5644C" w:rsidRPr="00E5644C" w14:paraId="67C65605"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8EC237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1863</w:t>
            </w:r>
          </w:p>
        </w:tc>
        <w:tc>
          <w:tcPr>
            <w:tcW w:w="2268" w:type="dxa"/>
            <w:noWrap/>
            <w:hideMark/>
          </w:tcPr>
          <w:p w14:paraId="46199C9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8.11</w:t>
            </w:r>
          </w:p>
        </w:tc>
        <w:tc>
          <w:tcPr>
            <w:tcW w:w="2268" w:type="dxa"/>
            <w:noWrap/>
            <w:hideMark/>
          </w:tcPr>
          <w:p w14:paraId="5F9A340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7.99</w:t>
            </w:r>
          </w:p>
        </w:tc>
        <w:tc>
          <w:tcPr>
            <w:tcW w:w="2268" w:type="dxa"/>
            <w:noWrap/>
            <w:hideMark/>
          </w:tcPr>
          <w:p w14:paraId="39CC1B6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c>
          <w:tcPr>
            <w:tcW w:w="2268" w:type="dxa"/>
            <w:noWrap/>
            <w:hideMark/>
          </w:tcPr>
          <w:p w14:paraId="66445D9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2BA65AB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EDEEF8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1864</w:t>
            </w:r>
          </w:p>
        </w:tc>
        <w:tc>
          <w:tcPr>
            <w:tcW w:w="2268" w:type="dxa"/>
            <w:noWrap/>
            <w:hideMark/>
          </w:tcPr>
          <w:p w14:paraId="0999107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5018DAE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7.97</w:t>
            </w:r>
          </w:p>
        </w:tc>
        <w:tc>
          <w:tcPr>
            <w:tcW w:w="2268" w:type="dxa"/>
            <w:noWrap/>
            <w:hideMark/>
          </w:tcPr>
          <w:p w14:paraId="6492A29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25.92</w:t>
            </w:r>
          </w:p>
        </w:tc>
        <w:tc>
          <w:tcPr>
            <w:tcW w:w="2268" w:type="dxa"/>
            <w:noWrap/>
            <w:hideMark/>
          </w:tcPr>
          <w:p w14:paraId="6873559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4D1F0AD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7F208E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1865</w:t>
            </w:r>
          </w:p>
        </w:tc>
        <w:tc>
          <w:tcPr>
            <w:tcW w:w="2268" w:type="dxa"/>
            <w:noWrap/>
            <w:hideMark/>
          </w:tcPr>
          <w:p w14:paraId="0B4D30A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2B507E9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4A152D5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26.15</w:t>
            </w:r>
          </w:p>
        </w:tc>
        <w:tc>
          <w:tcPr>
            <w:tcW w:w="2268" w:type="dxa"/>
            <w:noWrap/>
            <w:hideMark/>
          </w:tcPr>
          <w:p w14:paraId="297A1FB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26.07</w:t>
            </w:r>
          </w:p>
        </w:tc>
      </w:tr>
      <w:tr w:rsidR="00E5644C" w:rsidRPr="00E5644C" w14:paraId="72410C87"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AEFBAC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1866</w:t>
            </w:r>
          </w:p>
        </w:tc>
        <w:tc>
          <w:tcPr>
            <w:tcW w:w="2268" w:type="dxa"/>
            <w:noWrap/>
            <w:hideMark/>
          </w:tcPr>
          <w:p w14:paraId="19DCB0D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8.29</w:t>
            </w:r>
          </w:p>
        </w:tc>
        <w:tc>
          <w:tcPr>
            <w:tcW w:w="2268" w:type="dxa"/>
            <w:noWrap/>
            <w:hideMark/>
          </w:tcPr>
          <w:p w14:paraId="427823E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8.00</w:t>
            </w:r>
          </w:p>
        </w:tc>
        <w:tc>
          <w:tcPr>
            <w:tcW w:w="2268" w:type="dxa"/>
            <w:noWrap/>
            <w:hideMark/>
          </w:tcPr>
          <w:p w14:paraId="160751C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26.12</w:t>
            </w:r>
          </w:p>
        </w:tc>
        <w:tc>
          <w:tcPr>
            <w:tcW w:w="2268" w:type="dxa"/>
            <w:noWrap/>
            <w:hideMark/>
          </w:tcPr>
          <w:p w14:paraId="31D923D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6042533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8A88E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1867</w:t>
            </w:r>
          </w:p>
        </w:tc>
        <w:tc>
          <w:tcPr>
            <w:tcW w:w="2268" w:type="dxa"/>
            <w:noWrap/>
            <w:hideMark/>
          </w:tcPr>
          <w:p w14:paraId="11B4164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8.44</w:t>
            </w:r>
          </w:p>
        </w:tc>
        <w:tc>
          <w:tcPr>
            <w:tcW w:w="2268" w:type="dxa"/>
            <w:noWrap/>
            <w:hideMark/>
          </w:tcPr>
          <w:p w14:paraId="44C6CF3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8.07</w:t>
            </w:r>
          </w:p>
        </w:tc>
        <w:tc>
          <w:tcPr>
            <w:tcW w:w="2268" w:type="dxa"/>
            <w:noWrap/>
            <w:hideMark/>
          </w:tcPr>
          <w:p w14:paraId="1A08911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26.04</w:t>
            </w:r>
          </w:p>
        </w:tc>
        <w:tc>
          <w:tcPr>
            <w:tcW w:w="2268" w:type="dxa"/>
            <w:noWrap/>
            <w:hideMark/>
          </w:tcPr>
          <w:p w14:paraId="55B372A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7359C67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B7E9FE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1868</w:t>
            </w:r>
          </w:p>
        </w:tc>
        <w:tc>
          <w:tcPr>
            <w:tcW w:w="2268" w:type="dxa"/>
            <w:noWrap/>
            <w:hideMark/>
          </w:tcPr>
          <w:p w14:paraId="73C9024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8.25</w:t>
            </w:r>
          </w:p>
        </w:tc>
        <w:tc>
          <w:tcPr>
            <w:tcW w:w="2268" w:type="dxa"/>
            <w:noWrap/>
            <w:hideMark/>
          </w:tcPr>
          <w:p w14:paraId="016897B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8.09</w:t>
            </w:r>
          </w:p>
        </w:tc>
        <w:tc>
          <w:tcPr>
            <w:tcW w:w="2268" w:type="dxa"/>
            <w:noWrap/>
            <w:hideMark/>
          </w:tcPr>
          <w:p w14:paraId="2491E79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26.15</w:t>
            </w:r>
          </w:p>
        </w:tc>
        <w:tc>
          <w:tcPr>
            <w:tcW w:w="2268" w:type="dxa"/>
            <w:noWrap/>
            <w:hideMark/>
          </w:tcPr>
          <w:p w14:paraId="0C6E024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0560B97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61F26D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1869</w:t>
            </w:r>
          </w:p>
        </w:tc>
        <w:tc>
          <w:tcPr>
            <w:tcW w:w="2268" w:type="dxa"/>
            <w:noWrap/>
            <w:hideMark/>
          </w:tcPr>
          <w:p w14:paraId="0423094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8.43</w:t>
            </w:r>
          </w:p>
        </w:tc>
        <w:tc>
          <w:tcPr>
            <w:tcW w:w="2268" w:type="dxa"/>
            <w:noWrap/>
            <w:hideMark/>
          </w:tcPr>
          <w:p w14:paraId="4F27176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8.11</w:t>
            </w:r>
          </w:p>
        </w:tc>
        <w:tc>
          <w:tcPr>
            <w:tcW w:w="2268" w:type="dxa"/>
            <w:noWrap/>
            <w:hideMark/>
          </w:tcPr>
          <w:p w14:paraId="29BA5A0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c>
          <w:tcPr>
            <w:tcW w:w="2268" w:type="dxa"/>
            <w:noWrap/>
            <w:hideMark/>
          </w:tcPr>
          <w:p w14:paraId="6D1CCFE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26.03</w:t>
            </w:r>
          </w:p>
        </w:tc>
      </w:tr>
      <w:tr w:rsidR="00E5644C" w:rsidRPr="00E5644C" w14:paraId="1014B66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AB70CE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1870</w:t>
            </w:r>
          </w:p>
        </w:tc>
        <w:tc>
          <w:tcPr>
            <w:tcW w:w="2268" w:type="dxa"/>
            <w:noWrap/>
            <w:hideMark/>
          </w:tcPr>
          <w:p w14:paraId="0B75CBA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8.20</w:t>
            </w:r>
          </w:p>
        </w:tc>
        <w:tc>
          <w:tcPr>
            <w:tcW w:w="2268" w:type="dxa"/>
            <w:noWrap/>
            <w:hideMark/>
          </w:tcPr>
          <w:p w14:paraId="4111F30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8.13</w:t>
            </w:r>
          </w:p>
        </w:tc>
        <w:tc>
          <w:tcPr>
            <w:tcW w:w="2268" w:type="dxa"/>
            <w:noWrap/>
            <w:hideMark/>
          </w:tcPr>
          <w:p w14:paraId="68A4F99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25.57</w:t>
            </w:r>
          </w:p>
        </w:tc>
        <w:tc>
          <w:tcPr>
            <w:tcW w:w="2268" w:type="dxa"/>
            <w:noWrap/>
            <w:hideMark/>
          </w:tcPr>
          <w:p w14:paraId="1C0893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25.99</w:t>
            </w:r>
          </w:p>
        </w:tc>
      </w:tr>
      <w:tr w:rsidR="00E5644C" w:rsidRPr="00E5644C" w14:paraId="7E88B8C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5A5326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1871</w:t>
            </w:r>
          </w:p>
        </w:tc>
        <w:tc>
          <w:tcPr>
            <w:tcW w:w="2268" w:type="dxa"/>
            <w:noWrap/>
            <w:hideMark/>
          </w:tcPr>
          <w:p w14:paraId="2D8B75B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8.12</w:t>
            </w:r>
          </w:p>
        </w:tc>
        <w:tc>
          <w:tcPr>
            <w:tcW w:w="2268" w:type="dxa"/>
            <w:noWrap/>
            <w:hideMark/>
          </w:tcPr>
          <w:p w14:paraId="5A30586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8.16</w:t>
            </w:r>
          </w:p>
        </w:tc>
        <w:tc>
          <w:tcPr>
            <w:tcW w:w="2268" w:type="dxa"/>
            <w:noWrap/>
            <w:hideMark/>
          </w:tcPr>
          <w:p w14:paraId="0BBB6C1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25.58</w:t>
            </w:r>
          </w:p>
        </w:tc>
        <w:tc>
          <w:tcPr>
            <w:tcW w:w="2268" w:type="dxa"/>
            <w:noWrap/>
            <w:hideMark/>
          </w:tcPr>
          <w:p w14:paraId="302E629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25.96</w:t>
            </w:r>
          </w:p>
        </w:tc>
      </w:tr>
      <w:tr w:rsidR="00E5644C" w:rsidRPr="00E5644C" w14:paraId="1AAF675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E24C10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1872</w:t>
            </w:r>
          </w:p>
        </w:tc>
        <w:tc>
          <w:tcPr>
            <w:tcW w:w="2268" w:type="dxa"/>
            <w:noWrap/>
            <w:hideMark/>
          </w:tcPr>
          <w:p w14:paraId="430DAED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8.19</w:t>
            </w:r>
          </w:p>
        </w:tc>
        <w:tc>
          <w:tcPr>
            <w:tcW w:w="2268" w:type="dxa"/>
            <w:noWrap/>
            <w:hideMark/>
          </w:tcPr>
          <w:p w14:paraId="7EFA2A2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8.22</w:t>
            </w:r>
          </w:p>
        </w:tc>
        <w:tc>
          <w:tcPr>
            <w:tcW w:w="2268" w:type="dxa"/>
            <w:noWrap/>
            <w:hideMark/>
          </w:tcPr>
          <w:p w14:paraId="5E2FFA2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26.17</w:t>
            </w:r>
          </w:p>
        </w:tc>
        <w:tc>
          <w:tcPr>
            <w:tcW w:w="2268" w:type="dxa"/>
            <w:noWrap/>
            <w:hideMark/>
          </w:tcPr>
          <w:p w14:paraId="719C77D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r>
      <w:tr w:rsidR="00E5644C" w:rsidRPr="00E5644C" w14:paraId="4B98320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61CAA2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1873</w:t>
            </w:r>
          </w:p>
        </w:tc>
        <w:tc>
          <w:tcPr>
            <w:tcW w:w="2268" w:type="dxa"/>
            <w:noWrap/>
            <w:hideMark/>
          </w:tcPr>
          <w:p w14:paraId="24B89EC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8.35</w:t>
            </w:r>
          </w:p>
        </w:tc>
        <w:tc>
          <w:tcPr>
            <w:tcW w:w="2268" w:type="dxa"/>
            <w:noWrap/>
            <w:hideMark/>
          </w:tcPr>
          <w:p w14:paraId="59B0988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8.24</w:t>
            </w:r>
          </w:p>
        </w:tc>
        <w:tc>
          <w:tcPr>
            <w:tcW w:w="2268" w:type="dxa"/>
            <w:noWrap/>
            <w:hideMark/>
          </w:tcPr>
          <w:p w14:paraId="66D94C0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26.40</w:t>
            </w:r>
          </w:p>
        </w:tc>
        <w:tc>
          <w:tcPr>
            <w:tcW w:w="2268" w:type="dxa"/>
            <w:noWrap/>
            <w:hideMark/>
          </w:tcPr>
          <w:p w14:paraId="3945F36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26.01</w:t>
            </w:r>
          </w:p>
        </w:tc>
      </w:tr>
      <w:tr w:rsidR="00E5644C" w:rsidRPr="00E5644C" w14:paraId="41204C2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8C40E7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1874</w:t>
            </w:r>
          </w:p>
        </w:tc>
        <w:tc>
          <w:tcPr>
            <w:tcW w:w="2268" w:type="dxa"/>
            <w:noWrap/>
            <w:hideMark/>
          </w:tcPr>
          <w:p w14:paraId="046A94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8.43</w:t>
            </w:r>
          </w:p>
        </w:tc>
        <w:tc>
          <w:tcPr>
            <w:tcW w:w="2268" w:type="dxa"/>
            <w:noWrap/>
            <w:hideMark/>
          </w:tcPr>
          <w:p w14:paraId="07D502A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8.29</w:t>
            </w:r>
          </w:p>
        </w:tc>
        <w:tc>
          <w:tcPr>
            <w:tcW w:w="2268" w:type="dxa"/>
            <w:noWrap/>
            <w:hideMark/>
          </w:tcPr>
          <w:p w14:paraId="11D3F83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c>
          <w:tcPr>
            <w:tcW w:w="2268" w:type="dxa"/>
            <w:noWrap/>
            <w:hideMark/>
          </w:tcPr>
          <w:p w14:paraId="0BE73D1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26.03</w:t>
            </w:r>
          </w:p>
        </w:tc>
      </w:tr>
      <w:tr w:rsidR="00E5644C" w:rsidRPr="00E5644C" w14:paraId="1FEBFF2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F16BDC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1875</w:t>
            </w:r>
          </w:p>
        </w:tc>
        <w:tc>
          <w:tcPr>
            <w:tcW w:w="2268" w:type="dxa"/>
            <w:noWrap/>
            <w:hideMark/>
          </w:tcPr>
          <w:p w14:paraId="767C337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7.86</w:t>
            </w:r>
          </w:p>
        </w:tc>
        <w:tc>
          <w:tcPr>
            <w:tcW w:w="2268" w:type="dxa"/>
            <w:noWrap/>
            <w:hideMark/>
          </w:tcPr>
          <w:p w14:paraId="15CE6B5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8.26</w:t>
            </w:r>
          </w:p>
        </w:tc>
        <w:tc>
          <w:tcPr>
            <w:tcW w:w="2268" w:type="dxa"/>
            <w:noWrap/>
            <w:hideMark/>
          </w:tcPr>
          <w:p w14:paraId="2AF7C03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25.47</w:t>
            </w:r>
          </w:p>
        </w:tc>
        <w:tc>
          <w:tcPr>
            <w:tcW w:w="2268" w:type="dxa"/>
            <w:noWrap/>
            <w:hideMark/>
          </w:tcPr>
          <w:p w14:paraId="7D96DEB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25.96</w:t>
            </w:r>
          </w:p>
        </w:tc>
      </w:tr>
      <w:tr w:rsidR="00E5644C" w:rsidRPr="00E5644C" w14:paraId="161835B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BA87D2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1876</w:t>
            </w:r>
          </w:p>
        </w:tc>
        <w:tc>
          <w:tcPr>
            <w:tcW w:w="2268" w:type="dxa"/>
            <w:noWrap/>
            <w:hideMark/>
          </w:tcPr>
          <w:p w14:paraId="49D6BA1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8.08</w:t>
            </w:r>
          </w:p>
        </w:tc>
        <w:tc>
          <w:tcPr>
            <w:tcW w:w="2268" w:type="dxa"/>
            <w:noWrap/>
            <w:hideMark/>
          </w:tcPr>
          <w:p w14:paraId="4DAD7AD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8.24</w:t>
            </w:r>
          </w:p>
        </w:tc>
        <w:tc>
          <w:tcPr>
            <w:tcW w:w="2268" w:type="dxa"/>
            <w:noWrap/>
            <w:hideMark/>
          </w:tcPr>
          <w:p w14:paraId="134E615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25.72</w:t>
            </w:r>
          </w:p>
        </w:tc>
        <w:tc>
          <w:tcPr>
            <w:tcW w:w="2268" w:type="dxa"/>
            <w:noWrap/>
            <w:hideMark/>
          </w:tcPr>
          <w:p w14:paraId="40F8711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25.92</w:t>
            </w:r>
          </w:p>
        </w:tc>
      </w:tr>
      <w:tr w:rsidR="00E5644C" w:rsidRPr="00E5644C" w14:paraId="6F1A64B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9D1483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1877</w:t>
            </w:r>
          </w:p>
        </w:tc>
        <w:tc>
          <w:tcPr>
            <w:tcW w:w="2268" w:type="dxa"/>
            <w:noWrap/>
            <w:hideMark/>
          </w:tcPr>
          <w:p w14:paraId="2CCCD35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8.54</w:t>
            </w:r>
          </w:p>
        </w:tc>
        <w:tc>
          <w:tcPr>
            <w:tcW w:w="2268" w:type="dxa"/>
            <w:noWrap/>
            <w:hideMark/>
          </w:tcPr>
          <w:p w14:paraId="48D50E5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8.25</w:t>
            </w:r>
          </w:p>
        </w:tc>
        <w:tc>
          <w:tcPr>
            <w:tcW w:w="2268" w:type="dxa"/>
            <w:noWrap/>
            <w:hideMark/>
          </w:tcPr>
          <w:p w14:paraId="3093257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26.25</w:t>
            </w:r>
          </w:p>
        </w:tc>
        <w:tc>
          <w:tcPr>
            <w:tcW w:w="2268" w:type="dxa"/>
            <w:noWrap/>
            <w:hideMark/>
          </w:tcPr>
          <w:p w14:paraId="181169F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25.94</w:t>
            </w:r>
          </w:p>
        </w:tc>
      </w:tr>
      <w:tr w:rsidR="00E5644C" w:rsidRPr="00E5644C" w14:paraId="28411A4E"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295DD3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1878</w:t>
            </w:r>
          </w:p>
        </w:tc>
        <w:tc>
          <w:tcPr>
            <w:tcW w:w="2268" w:type="dxa"/>
            <w:noWrap/>
            <w:hideMark/>
          </w:tcPr>
          <w:p w14:paraId="2A53D3F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8.83</w:t>
            </w:r>
          </w:p>
        </w:tc>
        <w:tc>
          <w:tcPr>
            <w:tcW w:w="2268" w:type="dxa"/>
            <w:noWrap/>
            <w:hideMark/>
          </w:tcPr>
          <w:p w14:paraId="6CF71D1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5F23F94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26.57</w:t>
            </w:r>
          </w:p>
        </w:tc>
        <w:tc>
          <w:tcPr>
            <w:tcW w:w="2268" w:type="dxa"/>
            <w:noWrap/>
            <w:hideMark/>
          </w:tcPr>
          <w:p w14:paraId="0220329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r>
      <w:tr w:rsidR="00E5644C" w:rsidRPr="00E5644C" w14:paraId="48B2A6C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49AE13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1879</w:t>
            </w:r>
          </w:p>
        </w:tc>
        <w:tc>
          <w:tcPr>
            <w:tcW w:w="2268" w:type="dxa"/>
            <w:noWrap/>
            <w:hideMark/>
          </w:tcPr>
          <w:p w14:paraId="24BE619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8.17</w:t>
            </w:r>
          </w:p>
        </w:tc>
        <w:tc>
          <w:tcPr>
            <w:tcW w:w="2268" w:type="dxa"/>
            <w:noWrap/>
            <w:hideMark/>
          </w:tcPr>
          <w:p w14:paraId="36B254D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726E83E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25.75</w:t>
            </w:r>
          </w:p>
        </w:tc>
        <w:tc>
          <w:tcPr>
            <w:tcW w:w="2268" w:type="dxa"/>
            <w:noWrap/>
            <w:hideMark/>
          </w:tcPr>
          <w:p w14:paraId="14C79BD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25.96</w:t>
            </w:r>
          </w:p>
        </w:tc>
      </w:tr>
      <w:tr w:rsidR="00E5644C" w:rsidRPr="00E5644C" w14:paraId="0148AFD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8B4FD0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1880</w:t>
            </w:r>
          </w:p>
        </w:tc>
        <w:tc>
          <w:tcPr>
            <w:tcW w:w="2268" w:type="dxa"/>
            <w:noWrap/>
            <w:hideMark/>
          </w:tcPr>
          <w:p w14:paraId="225CD6F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8.12</w:t>
            </w:r>
          </w:p>
        </w:tc>
        <w:tc>
          <w:tcPr>
            <w:tcW w:w="2268" w:type="dxa"/>
            <w:noWrap/>
            <w:hideMark/>
          </w:tcPr>
          <w:p w14:paraId="5EB02D4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8.27</w:t>
            </w:r>
          </w:p>
        </w:tc>
        <w:tc>
          <w:tcPr>
            <w:tcW w:w="2268" w:type="dxa"/>
            <w:noWrap/>
            <w:hideMark/>
          </w:tcPr>
          <w:p w14:paraId="27C6E62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26.12</w:t>
            </w:r>
          </w:p>
        </w:tc>
        <w:tc>
          <w:tcPr>
            <w:tcW w:w="2268" w:type="dxa"/>
            <w:noWrap/>
            <w:hideMark/>
          </w:tcPr>
          <w:p w14:paraId="147901D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26.01</w:t>
            </w:r>
          </w:p>
        </w:tc>
      </w:tr>
      <w:tr w:rsidR="00E5644C" w:rsidRPr="00E5644C" w14:paraId="769272A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C8E5B9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1881</w:t>
            </w:r>
          </w:p>
        </w:tc>
        <w:tc>
          <w:tcPr>
            <w:tcW w:w="2268" w:type="dxa"/>
            <w:noWrap/>
            <w:hideMark/>
          </w:tcPr>
          <w:p w14:paraId="5C5C883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8.27</w:t>
            </w:r>
          </w:p>
        </w:tc>
        <w:tc>
          <w:tcPr>
            <w:tcW w:w="2268" w:type="dxa"/>
            <w:noWrap/>
            <w:hideMark/>
          </w:tcPr>
          <w:p w14:paraId="64E1D16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462A9A0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26.55</w:t>
            </w:r>
          </w:p>
        </w:tc>
        <w:tc>
          <w:tcPr>
            <w:tcW w:w="2268" w:type="dxa"/>
            <w:noWrap/>
            <w:hideMark/>
          </w:tcPr>
          <w:p w14:paraId="6B64014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26.11</w:t>
            </w:r>
          </w:p>
        </w:tc>
      </w:tr>
      <w:tr w:rsidR="00E5644C" w:rsidRPr="00E5644C" w14:paraId="7D432307"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B45A41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1882</w:t>
            </w:r>
          </w:p>
        </w:tc>
        <w:tc>
          <w:tcPr>
            <w:tcW w:w="2268" w:type="dxa"/>
            <w:noWrap/>
            <w:hideMark/>
          </w:tcPr>
          <w:p w14:paraId="69B6144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8.13</w:t>
            </w:r>
          </w:p>
        </w:tc>
        <w:tc>
          <w:tcPr>
            <w:tcW w:w="2268" w:type="dxa"/>
            <w:noWrap/>
            <w:hideMark/>
          </w:tcPr>
          <w:p w14:paraId="09359C2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68B33C6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26.10</w:t>
            </w:r>
          </w:p>
        </w:tc>
        <w:tc>
          <w:tcPr>
            <w:tcW w:w="2268" w:type="dxa"/>
            <w:noWrap/>
            <w:hideMark/>
          </w:tcPr>
          <w:p w14:paraId="3F21583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26.10</w:t>
            </w:r>
          </w:p>
        </w:tc>
      </w:tr>
      <w:tr w:rsidR="00E5644C" w:rsidRPr="00E5644C" w14:paraId="1795027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3A3C1F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1883</w:t>
            </w:r>
          </w:p>
        </w:tc>
        <w:tc>
          <w:tcPr>
            <w:tcW w:w="2268" w:type="dxa"/>
            <w:noWrap/>
            <w:hideMark/>
          </w:tcPr>
          <w:p w14:paraId="0C544B3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7.98</w:t>
            </w:r>
          </w:p>
        </w:tc>
        <w:tc>
          <w:tcPr>
            <w:tcW w:w="2268" w:type="dxa"/>
            <w:noWrap/>
            <w:hideMark/>
          </w:tcPr>
          <w:p w14:paraId="18D7335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8.24</w:t>
            </w:r>
          </w:p>
        </w:tc>
        <w:tc>
          <w:tcPr>
            <w:tcW w:w="2268" w:type="dxa"/>
            <w:noWrap/>
            <w:hideMark/>
          </w:tcPr>
          <w:p w14:paraId="12D92B5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26.00</w:t>
            </w:r>
          </w:p>
        </w:tc>
        <w:tc>
          <w:tcPr>
            <w:tcW w:w="2268" w:type="dxa"/>
            <w:noWrap/>
            <w:hideMark/>
          </w:tcPr>
          <w:p w14:paraId="306115F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68AD147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A8B951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1884</w:t>
            </w:r>
          </w:p>
        </w:tc>
        <w:tc>
          <w:tcPr>
            <w:tcW w:w="2268" w:type="dxa"/>
            <w:noWrap/>
            <w:hideMark/>
          </w:tcPr>
          <w:p w14:paraId="67E3B71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7.77</w:t>
            </w:r>
          </w:p>
        </w:tc>
        <w:tc>
          <w:tcPr>
            <w:tcW w:w="2268" w:type="dxa"/>
            <w:noWrap/>
            <w:hideMark/>
          </w:tcPr>
          <w:p w14:paraId="25F3295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7C850B5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25.86</w:t>
            </w:r>
          </w:p>
        </w:tc>
        <w:tc>
          <w:tcPr>
            <w:tcW w:w="2268" w:type="dxa"/>
            <w:noWrap/>
            <w:hideMark/>
          </w:tcPr>
          <w:p w14:paraId="1710558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26.04</w:t>
            </w:r>
          </w:p>
        </w:tc>
      </w:tr>
      <w:tr w:rsidR="00E5644C" w:rsidRPr="00E5644C" w14:paraId="5F2FDAB5"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2F835C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1885</w:t>
            </w:r>
          </w:p>
        </w:tc>
        <w:tc>
          <w:tcPr>
            <w:tcW w:w="2268" w:type="dxa"/>
            <w:noWrap/>
            <w:hideMark/>
          </w:tcPr>
          <w:p w14:paraId="17343E3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7.92</w:t>
            </w:r>
          </w:p>
        </w:tc>
        <w:tc>
          <w:tcPr>
            <w:tcW w:w="2268" w:type="dxa"/>
            <w:noWrap/>
            <w:hideMark/>
          </w:tcPr>
          <w:p w14:paraId="4A43371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0FA5644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c>
          <w:tcPr>
            <w:tcW w:w="2268" w:type="dxa"/>
            <w:noWrap/>
            <w:hideMark/>
          </w:tcPr>
          <w:p w14:paraId="570468A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26.11</w:t>
            </w:r>
          </w:p>
        </w:tc>
      </w:tr>
      <w:tr w:rsidR="00E5644C" w:rsidRPr="00E5644C" w14:paraId="743D046D"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9E63E4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1886</w:t>
            </w:r>
          </w:p>
        </w:tc>
        <w:tc>
          <w:tcPr>
            <w:tcW w:w="2268" w:type="dxa"/>
            <w:noWrap/>
            <w:hideMark/>
          </w:tcPr>
          <w:p w14:paraId="20EEF7B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7.95</w:t>
            </w:r>
          </w:p>
        </w:tc>
        <w:tc>
          <w:tcPr>
            <w:tcW w:w="2268" w:type="dxa"/>
            <w:noWrap/>
            <w:hideMark/>
          </w:tcPr>
          <w:p w14:paraId="0AA0FDF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8.17</w:t>
            </w:r>
          </w:p>
        </w:tc>
        <w:tc>
          <w:tcPr>
            <w:tcW w:w="2268" w:type="dxa"/>
            <w:noWrap/>
            <w:hideMark/>
          </w:tcPr>
          <w:p w14:paraId="5D3CD8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26.40</w:t>
            </w:r>
          </w:p>
        </w:tc>
        <w:tc>
          <w:tcPr>
            <w:tcW w:w="2268" w:type="dxa"/>
            <w:noWrap/>
            <w:hideMark/>
          </w:tcPr>
          <w:p w14:paraId="023988A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26.18</w:t>
            </w:r>
          </w:p>
        </w:tc>
      </w:tr>
      <w:tr w:rsidR="00E5644C" w:rsidRPr="00E5644C" w14:paraId="0CF75DF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3DFB08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1887</w:t>
            </w:r>
          </w:p>
        </w:tc>
        <w:tc>
          <w:tcPr>
            <w:tcW w:w="2268" w:type="dxa"/>
            <w:noWrap/>
            <w:hideMark/>
          </w:tcPr>
          <w:p w14:paraId="1784F1C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7.91</w:t>
            </w:r>
          </w:p>
        </w:tc>
        <w:tc>
          <w:tcPr>
            <w:tcW w:w="2268" w:type="dxa"/>
            <w:noWrap/>
            <w:hideMark/>
          </w:tcPr>
          <w:p w14:paraId="623D4AD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8.11</w:t>
            </w:r>
          </w:p>
        </w:tc>
        <w:tc>
          <w:tcPr>
            <w:tcW w:w="2268" w:type="dxa"/>
            <w:noWrap/>
            <w:hideMark/>
          </w:tcPr>
          <w:p w14:paraId="646D269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25.60</w:t>
            </w:r>
          </w:p>
        </w:tc>
        <w:tc>
          <w:tcPr>
            <w:tcW w:w="2268" w:type="dxa"/>
            <w:noWrap/>
            <w:hideMark/>
          </w:tcPr>
          <w:p w14:paraId="4A6E852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26.12</w:t>
            </w:r>
          </w:p>
        </w:tc>
      </w:tr>
      <w:tr w:rsidR="00E5644C" w:rsidRPr="00E5644C" w14:paraId="76D52EF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8DCD86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1888</w:t>
            </w:r>
          </w:p>
        </w:tc>
        <w:tc>
          <w:tcPr>
            <w:tcW w:w="2268" w:type="dxa"/>
            <w:noWrap/>
            <w:hideMark/>
          </w:tcPr>
          <w:p w14:paraId="1B668AB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8.09</w:t>
            </w:r>
          </w:p>
        </w:tc>
        <w:tc>
          <w:tcPr>
            <w:tcW w:w="2268" w:type="dxa"/>
            <w:noWrap/>
            <w:hideMark/>
          </w:tcPr>
          <w:p w14:paraId="47E430C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8.03</w:t>
            </w:r>
          </w:p>
        </w:tc>
        <w:tc>
          <w:tcPr>
            <w:tcW w:w="2268" w:type="dxa"/>
            <w:noWrap/>
            <w:hideMark/>
          </w:tcPr>
          <w:p w14:paraId="1830E34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26.26</w:t>
            </w:r>
          </w:p>
        </w:tc>
        <w:tc>
          <w:tcPr>
            <w:tcW w:w="2268" w:type="dxa"/>
            <w:noWrap/>
            <w:hideMark/>
          </w:tcPr>
          <w:p w14:paraId="268C7E4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r>
      <w:tr w:rsidR="00E5644C" w:rsidRPr="00E5644C" w14:paraId="26F3176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B77133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1889</w:t>
            </w:r>
          </w:p>
        </w:tc>
        <w:tc>
          <w:tcPr>
            <w:tcW w:w="2268" w:type="dxa"/>
            <w:noWrap/>
            <w:hideMark/>
          </w:tcPr>
          <w:p w14:paraId="5229176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8.32</w:t>
            </w:r>
          </w:p>
        </w:tc>
        <w:tc>
          <w:tcPr>
            <w:tcW w:w="2268" w:type="dxa"/>
            <w:noWrap/>
            <w:hideMark/>
          </w:tcPr>
          <w:p w14:paraId="0D73659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8.05</w:t>
            </w:r>
          </w:p>
        </w:tc>
        <w:tc>
          <w:tcPr>
            <w:tcW w:w="2268" w:type="dxa"/>
            <w:noWrap/>
            <w:hideMark/>
          </w:tcPr>
          <w:p w14:paraId="1F0E35C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26.46</w:t>
            </w:r>
          </w:p>
        </w:tc>
        <w:tc>
          <w:tcPr>
            <w:tcW w:w="2268" w:type="dxa"/>
            <w:noWrap/>
            <w:hideMark/>
          </w:tcPr>
          <w:p w14:paraId="7F31721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26.16</w:t>
            </w:r>
          </w:p>
        </w:tc>
      </w:tr>
      <w:tr w:rsidR="00E5644C" w:rsidRPr="00E5644C" w14:paraId="41AAFB7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6D4A61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1890</w:t>
            </w:r>
          </w:p>
        </w:tc>
        <w:tc>
          <w:tcPr>
            <w:tcW w:w="2268" w:type="dxa"/>
            <w:noWrap/>
            <w:hideMark/>
          </w:tcPr>
          <w:p w14:paraId="36F5005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7.97</w:t>
            </w:r>
          </w:p>
        </w:tc>
        <w:tc>
          <w:tcPr>
            <w:tcW w:w="2268" w:type="dxa"/>
            <w:noWrap/>
            <w:hideMark/>
          </w:tcPr>
          <w:p w14:paraId="701A319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8.03</w:t>
            </w:r>
          </w:p>
        </w:tc>
        <w:tc>
          <w:tcPr>
            <w:tcW w:w="2268" w:type="dxa"/>
            <w:noWrap/>
            <w:hideMark/>
          </w:tcPr>
          <w:p w14:paraId="37EC511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25.84</w:t>
            </w:r>
          </w:p>
        </w:tc>
        <w:tc>
          <w:tcPr>
            <w:tcW w:w="2268" w:type="dxa"/>
            <w:noWrap/>
            <w:hideMark/>
          </w:tcPr>
          <w:p w14:paraId="7FF052F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26.13</w:t>
            </w:r>
          </w:p>
        </w:tc>
      </w:tr>
      <w:tr w:rsidR="00E5644C" w:rsidRPr="00E5644C" w14:paraId="2833688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77DA6E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1891</w:t>
            </w:r>
          </w:p>
        </w:tc>
        <w:tc>
          <w:tcPr>
            <w:tcW w:w="2268" w:type="dxa"/>
            <w:noWrap/>
            <w:hideMark/>
          </w:tcPr>
          <w:p w14:paraId="0A79896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8.02</w:t>
            </w:r>
          </w:p>
        </w:tc>
        <w:tc>
          <w:tcPr>
            <w:tcW w:w="2268" w:type="dxa"/>
            <w:noWrap/>
            <w:hideMark/>
          </w:tcPr>
          <w:p w14:paraId="7398C37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8.01</w:t>
            </w:r>
          </w:p>
        </w:tc>
        <w:tc>
          <w:tcPr>
            <w:tcW w:w="2268" w:type="dxa"/>
            <w:noWrap/>
            <w:hideMark/>
          </w:tcPr>
          <w:p w14:paraId="46900CB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26.14</w:t>
            </w:r>
          </w:p>
        </w:tc>
        <w:tc>
          <w:tcPr>
            <w:tcW w:w="2268" w:type="dxa"/>
            <w:noWrap/>
            <w:hideMark/>
          </w:tcPr>
          <w:p w14:paraId="1F44A9D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r>
      <w:tr w:rsidR="00E5644C" w:rsidRPr="00E5644C" w14:paraId="2411A235"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73DE65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1892</w:t>
            </w:r>
          </w:p>
        </w:tc>
        <w:tc>
          <w:tcPr>
            <w:tcW w:w="2268" w:type="dxa"/>
            <w:noWrap/>
            <w:hideMark/>
          </w:tcPr>
          <w:p w14:paraId="7CB9CB7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8.07</w:t>
            </w:r>
          </w:p>
        </w:tc>
        <w:tc>
          <w:tcPr>
            <w:tcW w:w="2268" w:type="dxa"/>
            <w:noWrap/>
            <w:hideMark/>
          </w:tcPr>
          <w:p w14:paraId="7EBFF28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8.00</w:t>
            </w:r>
          </w:p>
        </w:tc>
        <w:tc>
          <w:tcPr>
            <w:tcW w:w="2268" w:type="dxa"/>
            <w:noWrap/>
            <w:hideMark/>
          </w:tcPr>
          <w:p w14:paraId="24C895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26.04</w:t>
            </w:r>
          </w:p>
        </w:tc>
        <w:tc>
          <w:tcPr>
            <w:tcW w:w="2268" w:type="dxa"/>
            <w:noWrap/>
            <w:hideMark/>
          </w:tcPr>
          <w:p w14:paraId="3E2171A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r>
      <w:tr w:rsidR="00E5644C" w:rsidRPr="00E5644C" w14:paraId="0EA63E75"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8887D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1893</w:t>
            </w:r>
          </w:p>
        </w:tc>
        <w:tc>
          <w:tcPr>
            <w:tcW w:w="2268" w:type="dxa"/>
            <w:noWrap/>
            <w:hideMark/>
          </w:tcPr>
          <w:p w14:paraId="37D14DD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8.06</w:t>
            </w:r>
          </w:p>
        </w:tc>
        <w:tc>
          <w:tcPr>
            <w:tcW w:w="2268" w:type="dxa"/>
            <w:noWrap/>
            <w:hideMark/>
          </w:tcPr>
          <w:p w14:paraId="73A3935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8.01</w:t>
            </w:r>
          </w:p>
        </w:tc>
        <w:tc>
          <w:tcPr>
            <w:tcW w:w="2268" w:type="dxa"/>
            <w:noWrap/>
            <w:hideMark/>
          </w:tcPr>
          <w:p w14:paraId="655905F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25.80</w:t>
            </w:r>
          </w:p>
        </w:tc>
        <w:tc>
          <w:tcPr>
            <w:tcW w:w="2268" w:type="dxa"/>
            <w:noWrap/>
            <w:hideMark/>
          </w:tcPr>
          <w:p w14:paraId="2347A58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11B739B2"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AB6BF2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1894</w:t>
            </w:r>
          </w:p>
        </w:tc>
        <w:tc>
          <w:tcPr>
            <w:tcW w:w="2268" w:type="dxa"/>
            <w:noWrap/>
            <w:hideMark/>
          </w:tcPr>
          <w:p w14:paraId="6FCF50C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8.16</w:t>
            </w:r>
          </w:p>
        </w:tc>
        <w:tc>
          <w:tcPr>
            <w:tcW w:w="2268" w:type="dxa"/>
            <w:noWrap/>
            <w:hideMark/>
          </w:tcPr>
          <w:p w14:paraId="7F5A721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8.05</w:t>
            </w:r>
          </w:p>
        </w:tc>
        <w:tc>
          <w:tcPr>
            <w:tcW w:w="2268" w:type="dxa"/>
            <w:noWrap/>
            <w:hideMark/>
          </w:tcPr>
          <w:p w14:paraId="4BD835D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25.99</w:t>
            </w:r>
          </w:p>
        </w:tc>
        <w:tc>
          <w:tcPr>
            <w:tcW w:w="2268" w:type="dxa"/>
            <w:noWrap/>
            <w:hideMark/>
          </w:tcPr>
          <w:p w14:paraId="4097918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26.08</w:t>
            </w:r>
          </w:p>
        </w:tc>
      </w:tr>
      <w:tr w:rsidR="00E5644C" w:rsidRPr="00E5644C" w14:paraId="7D3F8E0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D2D1DF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1895</w:t>
            </w:r>
          </w:p>
        </w:tc>
        <w:tc>
          <w:tcPr>
            <w:tcW w:w="2268" w:type="dxa"/>
            <w:noWrap/>
            <w:hideMark/>
          </w:tcPr>
          <w:p w14:paraId="06E4087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8.15</w:t>
            </w:r>
          </w:p>
        </w:tc>
        <w:tc>
          <w:tcPr>
            <w:tcW w:w="2268" w:type="dxa"/>
            <w:noWrap/>
            <w:hideMark/>
          </w:tcPr>
          <w:p w14:paraId="7526893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8.07</w:t>
            </w:r>
          </w:p>
        </w:tc>
        <w:tc>
          <w:tcPr>
            <w:tcW w:w="2268" w:type="dxa"/>
            <w:noWrap/>
            <w:hideMark/>
          </w:tcPr>
          <w:p w14:paraId="626BBD3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26.09</w:t>
            </w:r>
          </w:p>
        </w:tc>
        <w:tc>
          <w:tcPr>
            <w:tcW w:w="2268" w:type="dxa"/>
            <w:noWrap/>
            <w:hideMark/>
          </w:tcPr>
          <w:p w14:paraId="5A4752C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r>
      <w:tr w:rsidR="00E5644C" w:rsidRPr="00E5644C" w14:paraId="542A5A1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38BEC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1896</w:t>
            </w:r>
          </w:p>
        </w:tc>
        <w:tc>
          <w:tcPr>
            <w:tcW w:w="2268" w:type="dxa"/>
            <w:noWrap/>
            <w:hideMark/>
          </w:tcPr>
          <w:p w14:paraId="3DFB5AC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8.21</w:t>
            </w:r>
          </w:p>
        </w:tc>
        <w:tc>
          <w:tcPr>
            <w:tcW w:w="2268" w:type="dxa"/>
            <w:noWrap/>
            <w:hideMark/>
          </w:tcPr>
          <w:p w14:paraId="6ED5EAD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8.10</w:t>
            </w:r>
          </w:p>
        </w:tc>
        <w:tc>
          <w:tcPr>
            <w:tcW w:w="2268" w:type="dxa"/>
            <w:noWrap/>
            <w:hideMark/>
          </w:tcPr>
          <w:p w14:paraId="1F9E370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26.46</w:t>
            </w:r>
          </w:p>
        </w:tc>
        <w:tc>
          <w:tcPr>
            <w:tcW w:w="2268" w:type="dxa"/>
            <w:noWrap/>
            <w:hideMark/>
          </w:tcPr>
          <w:p w14:paraId="13B2F9E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26.07</w:t>
            </w:r>
          </w:p>
        </w:tc>
      </w:tr>
      <w:tr w:rsidR="00E5644C" w:rsidRPr="00E5644C" w14:paraId="0455E88C"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7CE837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1897</w:t>
            </w:r>
          </w:p>
        </w:tc>
        <w:tc>
          <w:tcPr>
            <w:tcW w:w="2268" w:type="dxa"/>
            <w:noWrap/>
            <w:hideMark/>
          </w:tcPr>
          <w:p w14:paraId="489629A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8.29</w:t>
            </w:r>
          </w:p>
        </w:tc>
        <w:tc>
          <w:tcPr>
            <w:tcW w:w="2268" w:type="dxa"/>
            <w:noWrap/>
            <w:hideMark/>
          </w:tcPr>
          <w:p w14:paraId="43C9833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8.13</w:t>
            </w:r>
          </w:p>
        </w:tc>
        <w:tc>
          <w:tcPr>
            <w:tcW w:w="2268" w:type="dxa"/>
            <w:noWrap/>
            <w:hideMark/>
          </w:tcPr>
          <w:p w14:paraId="24BC167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26.58</w:t>
            </w:r>
          </w:p>
        </w:tc>
        <w:tc>
          <w:tcPr>
            <w:tcW w:w="2268" w:type="dxa"/>
            <w:noWrap/>
            <w:hideMark/>
          </w:tcPr>
          <w:p w14:paraId="5EB5ED1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26.17</w:t>
            </w:r>
          </w:p>
        </w:tc>
      </w:tr>
      <w:tr w:rsidR="00E5644C" w:rsidRPr="00E5644C" w14:paraId="3D12B90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EC6FE2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1898</w:t>
            </w:r>
          </w:p>
        </w:tc>
        <w:tc>
          <w:tcPr>
            <w:tcW w:w="2268" w:type="dxa"/>
            <w:noWrap/>
            <w:hideMark/>
          </w:tcPr>
          <w:p w14:paraId="6310057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78AE792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8.14</w:t>
            </w:r>
          </w:p>
        </w:tc>
        <w:tc>
          <w:tcPr>
            <w:tcW w:w="2268" w:type="dxa"/>
            <w:noWrap/>
            <w:hideMark/>
          </w:tcPr>
          <w:p w14:paraId="586B901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26.30</w:t>
            </w:r>
          </w:p>
        </w:tc>
        <w:tc>
          <w:tcPr>
            <w:tcW w:w="2268" w:type="dxa"/>
            <w:noWrap/>
            <w:hideMark/>
          </w:tcPr>
          <w:p w14:paraId="3184573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26.17</w:t>
            </w:r>
          </w:p>
        </w:tc>
      </w:tr>
      <w:tr w:rsidR="00E5644C" w:rsidRPr="00E5644C" w14:paraId="7ACB2B5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251893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1899</w:t>
            </w:r>
          </w:p>
        </w:tc>
        <w:tc>
          <w:tcPr>
            <w:tcW w:w="2268" w:type="dxa"/>
            <w:noWrap/>
            <w:hideMark/>
          </w:tcPr>
          <w:p w14:paraId="5D0A52A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8.40</w:t>
            </w:r>
          </w:p>
        </w:tc>
        <w:tc>
          <w:tcPr>
            <w:tcW w:w="2268" w:type="dxa"/>
            <w:noWrap/>
            <w:hideMark/>
          </w:tcPr>
          <w:p w14:paraId="7012CA8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8.15</w:t>
            </w:r>
          </w:p>
        </w:tc>
        <w:tc>
          <w:tcPr>
            <w:tcW w:w="2268" w:type="dxa"/>
            <w:noWrap/>
            <w:hideMark/>
          </w:tcPr>
          <w:p w14:paraId="1BF09DC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c>
          <w:tcPr>
            <w:tcW w:w="2268" w:type="dxa"/>
            <w:noWrap/>
            <w:hideMark/>
          </w:tcPr>
          <w:p w14:paraId="78E16AC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26.15</w:t>
            </w:r>
          </w:p>
        </w:tc>
      </w:tr>
      <w:tr w:rsidR="00E5644C" w:rsidRPr="00E5644C" w14:paraId="2908D0A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F498B2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1900</w:t>
            </w:r>
          </w:p>
        </w:tc>
        <w:tc>
          <w:tcPr>
            <w:tcW w:w="2268" w:type="dxa"/>
            <w:noWrap/>
            <w:hideMark/>
          </w:tcPr>
          <w:p w14:paraId="236D4BF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8.50</w:t>
            </w:r>
          </w:p>
        </w:tc>
        <w:tc>
          <w:tcPr>
            <w:tcW w:w="2268" w:type="dxa"/>
            <w:noWrap/>
            <w:hideMark/>
          </w:tcPr>
          <w:p w14:paraId="3307031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8.20</w:t>
            </w:r>
          </w:p>
        </w:tc>
        <w:tc>
          <w:tcPr>
            <w:tcW w:w="2268" w:type="dxa"/>
            <w:noWrap/>
            <w:hideMark/>
          </w:tcPr>
          <w:p w14:paraId="2F0D649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26.53</w:t>
            </w:r>
          </w:p>
        </w:tc>
        <w:tc>
          <w:tcPr>
            <w:tcW w:w="2268" w:type="dxa"/>
            <w:noWrap/>
            <w:hideMark/>
          </w:tcPr>
          <w:p w14:paraId="2FD8BE4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r>
      <w:tr w:rsidR="00E5644C" w:rsidRPr="00E5644C" w14:paraId="531921D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239AA9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1901</w:t>
            </w:r>
          </w:p>
        </w:tc>
        <w:tc>
          <w:tcPr>
            <w:tcW w:w="2268" w:type="dxa"/>
            <w:noWrap/>
            <w:hideMark/>
          </w:tcPr>
          <w:p w14:paraId="0951B8A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8.54</w:t>
            </w:r>
          </w:p>
        </w:tc>
        <w:tc>
          <w:tcPr>
            <w:tcW w:w="2268" w:type="dxa"/>
            <w:noWrap/>
            <w:hideMark/>
          </w:tcPr>
          <w:p w14:paraId="1F266E3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8.26</w:t>
            </w:r>
          </w:p>
        </w:tc>
        <w:tc>
          <w:tcPr>
            <w:tcW w:w="2268" w:type="dxa"/>
            <w:noWrap/>
            <w:hideMark/>
          </w:tcPr>
          <w:p w14:paraId="205ECB4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26.06</w:t>
            </w:r>
          </w:p>
        </w:tc>
        <w:tc>
          <w:tcPr>
            <w:tcW w:w="2268" w:type="dxa"/>
            <w:noWrap/>
            <w:hideMark/>
          </w:tcPr>
          <w:p w14:paraId="6FA975C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26.21</w:t>
            </w:r>
          </w:p>
        </w:tc>
      </w:tr>
      <w:tr w:rsidR="00E5644C" w:rsidRPr="00E5644C" w14:paraId="7FA6CBED"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6345CB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1902</w:t>
            </w:r>
          </w:p>
        </w:tc>
        <w:tc>
          <w:tcPr>
            <w:tcW w:w="2268" w:type="dxa"/>
            <w:noWrap/>
            <w:hideMark/>
          </w:tcPr>
          <w:p w14:paraId="21D5E55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25CC4D6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29C1C8C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25.98</w:t>
            </w:r>
          </w:p>
        </w:tc>
        <w:tc>
          <w:tcPr>
            <w:tcW w:w="2268" w:type="dxa"/>
            <w:noWrap/>
            <w:hideMark/>
          </w:tcPr>
          <w:p w14:paraId="0A41214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26.20</w:t>
            </w:r>
          </w:p>
        </w:tc>
      </w:tr>
      <w:tr w:rsidR="00E5644C" w:rsidRPr="00E5644C" w14:paraId="642F1D2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CEA3E3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lastRenderedPageBreak/>
              <w:t>1903</w:t>
            </w:r>
          </w:p>
        </w:tc>
        <w:tc>
          <w:tcPr>
            <w:tcW w:w="2268" w:type="dxa"/>
            <w:noWrap/>
            <w:hideMark/>
          </w:tcPr>
          <w:p w14:paraId="01613B8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8.22</w:t>
            </w:r>
          </w:p>
        </w:tc>
        <w:tc>
          <w:tcPr>
            <w:tcW w:w="2268" w:type="dxa"/>
            <w:noWrap/>
            <w:hideMark/>
          </w:tcPr>
          <w:p w14:paraId="0A34FCA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2DCCD03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26.15</w:t>
            </w:r>
          </w:p>
        </w:tc>
        <w:tc>
          <w:tcPr>
            <w:tcW w:w="2268" w:type="dxa"/>
            <w:noWrap/>
            <w:hideMark/>
          </w:tcPr>
          <w:p w14:paraId="255C622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26.24</w:t>
            </w:r>
          </w:p>
        </w:tc>
      </w:tr>
      <w:tr w:rsidR="00E5644C" w:rsidRPr="00E5644C" w14:paraId="4098F7EC"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E7EE16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1904</w:t>
            </w:r>
          </w:p>
        </w:tc>
        <w:tc>
          <w:tcPr>
            <w:tcW w:w="2268" w:type="dxa"/>
            <w:noWrap/>
            <w:hideMark/>
          </w:tcPr>
          <w:p w14:paraId="64995E3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8.09</w:t>
            </w:r>
          </w:p>
        </w:tc>
        <w:tc>
          <w:tcPr>
            <w:tcW w:w="2268" w:type="dxa"/>
            <w:noWrap/>
            <w:hideMark/>
          </w:tcPr>
          <w:p w14:paraId="6ABF65B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8.29</w:t>
            </w:r>
          </w:p>
        </w:tc>
        <w:tc>
          <w:tcPr>
            <w:tcW w:w="2268" w:type="dxa"/>
            <w:noWrap/>
            <w:hideMark/>
          </w:tcPr>
          <w:p w14:paraId="4BAE67F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25.85</w:t>
            </w:r>
          </w:p>
        </w:tc>
        <w:tc>
          <w:tcPr>
            <w:tcW w:w="2268" w:type="dxa"/>
            <w:noWrap/>
            <w:hideMark/>
          </w:tcPr>
          <w:p w14:paraId="7CD6341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r>
      <w:tr w:rsidR="00E5644C" w:rsidRPr="00E5644C" w14:paraId="420BA92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76C00F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1905</w:t>
            </w:r>
          </w:p>
        </w:tc>
        <w:tc>
          <w:tcPr>
            <w:tcW w:w="2268" w:type="dxa"/>
            <w:noWrap/>
            <w:hideMark/>
          </w:tcPr>
          <w:p w14:paraId="156DAA3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8.23</w:t>
            </w:r>
          </w:p>
        </w:tc>
        <w:tc>
          <w:tcPr>
            <w:tcW w:w="2268" w:type="dxa"/>
            <w:noWrap/>
            <w:hideMark/>
          </w:tcPr>
          <w:p w14:paraId="2B28F44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5D30F76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26.61</w:t>
            </w:r>
          </w:p>
        </w:tc>
        <w:tc>
          <w:tcPr>
            <w:tcW w:w="2268" w:type="dxa"/>
            <w:noWrap/>
            <w:hideMark/>
          </w:tcPr>
          <w:p w14:paraId="3A90048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26.27</w:t>
            </w:r>
          </w:p>
        </w:tc>
      </w:tr>
      <w:tr w:rsidR="00E5644C" w:rsidRPr="00E5644C" w14:paraId="784F9882"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464464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1906</w:t>
            </w:r>
          </w:p>
        </w:tc>
        <w:tc>
          <w:tcPr>
            <w:tcW w:w="2268" w:type="dxa"/>
            <w:noWrap/>
            <w:hideMark/>
          </w:tcPr>
          <w:p w14:paraId="25E821B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8.38</w:t>
            </w:r>
          </w:p>
        </w:tc>
        <w:tc>
          <w:tcPr>
            <w:tcW w:w="2268" w:type="dxa"/>
            <w:noWrap/>
            <w:hideMark/>
          </w:tcPr>
          <w:p w14:paraId="5561B4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8.31</w:t>
            </w:r>
          </w:p>
        </w:tc>
        <w:tc>
          <w:tcPr>
            <w:tcW w:w="2268" w:type="dxa"/>
            <w:noWrap/>
            <w:hideMark/>
          </w:tcPr>
          <w:p w14:paraId="204569B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26.33</w:t>
            </w:r>
          </w:p>
        </w:tc>
        <w:tc>
          <w:tcPr>
            <w:tcW w:w="2268" w:type="dxa"/>
            <w:noWrap/>
            <w:hideMark/>
          </w:tcPr>
          <w:p w14:paraId="21F6135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26.26</w:t>
            </w:r>
          </w:p>
        </w:tc>
      </w:tr>
      <w:tr w:rsidR="00E5644C" w:rsidRPr="00E5644C" w14:paraId="10198E1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09AB92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1907</w:t>
            </w:r>
          </w:p>
        </w:tc>
        <w:tc>
          <w:tcPr>
            <w:tcW w:w="2268" w:type="dxa"/>
            <w:noWrap/>
            <w:hideMark/>
          </w:tcPr>
          <w:p w14:paraId="6ABCCAE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7.95</w:t>
            </w:r>
          </w:p>
        </w:tc>
        <w:tc>
          <w:tcPr>
            <w:tcW w:w="2268" w:type="dxa"/>
            <w:noWrap/>
            <w:hideMark/>
          </w:tcPr>
          <w:p w14:paraId="67BFF3C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49F8E60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26.30</w:t>
            </w:r>
          </w:p>
        </w:tc>
        <w:tc>
          <w:tcPr>
            <w:tcW w:w="2268" w:type="dxa"/>
            <w:noWrap/>
            <w:hideMark/>
          </w:tcPr>
          <w:p w14:paraId="6C9E4DB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26.23</w:t>
            </w:r>
          </w:p>
        </w:tc>
      </w:tr>
      <w:tr w:rsidR="00E5644C" w:rsidRPr="00E5644C" w14:paraId="1DCDCC5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F6D3CB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1908</w:t>
            </w:r>
          </w:p>
        </w:tc>
        <w:tc>
          <w:tcPr>
            <w:tcW w:w="2268" w:type="dxa"/>
            <w:noWrap/>
            <w:hideMark/>
          </w:tcPr>
          <w:p w14:paraId="5CBECD9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8.19</w:t>
            </w:r>
          </w:p>
        </w:tc>
        <w:tc>
          <w:tcPr>
            <w:tcW w:w="2268" w:type="dxa"/>
            <w:noWrap/>
            <w:hideMark/>
          </w:tcPr>
          <w:p w14:paraId="1EE2BC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7B552B8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c>
          <w:tcPr>
            <w:tcW w:w="2268" w:type="dxa"/>
            <w:noWrap/>
            <w:hideMark/>
          </w:tcPr>
          <w:p w14:paraId="0D735D4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26.23</w:t>
            </w:r>
          </w:p>
        </w:tc>
      </w:tr>
      <w:tr w:rsidR="00E5644C" w:rsidRPr="00E5644C" w14:paraId="5788E23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B25599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1909</w:t>
            </w:r>
          </w:p>
        </w:tc>
        <w:tc>
          <w:tcPr>
            <w:tcW w:w="2268" w:type="dxa"/>
            <w:noWrap/>
            <w:hideMark/>
          </w:tcPr>
          <w:p w14:paraId="62EA8E8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5B69E1E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8.26</w:t>
            </w:r>
          </w:p>
        </w:tc>
        <w:tc>
          <w:tcPr>
            <w:tcW w:w="2268" w:type="dxa"/>
            <w:noWrap/>
            <w:hideMark/>
          </w:tcPr>
          <w:p w14:paraId="080D0CA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26.29</w:t>
            </w:r>
          </w:p>
        </w:tc>
        <w:tc>
          <w:tcPr>
            <w:tcW w:w="2268" w:type="dxa"/>
            <w:noWrap/>
            <w:hideMark/>
          </w:tcPr>
          <w:p w14:paraId="77AA338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26.23</w:t>
            </w:r>
          </w:p>
        </w:tc>
      </w:tr>
      <w:tr w:rsidR="00E5644C" w:rsidRPr="00E5644C" w14:paraId="5DF047C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95A6BB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1910</w:t>
            </w:r>
          </w:p>
        </w:tc>
        <w:tc>
          <w:tcPr>
            <w:tcW w:w="2268" w:type="dxa"/>
            <w:noWrap/>
            <w:hideMark/>
          </w:tcPr>
          <w:p w14:paraId="5CE2ECE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8.22</w:t>
            </w:r>
          </w:p>
        </w:tc>
        <w:tc>
          <w:tcPr>
            <w:tcW w:w="2268" w:type="dxa"/>
            <w:noWrap/>
            <w:hideMark/>
          </w:tcPr>
          <w:p w14:paraId="08A70DD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8.23</w:t>
            </w:r>
          </w:p>
        </w:tc>
        <w:tc>
          <w:tcPr>
            <w:tcW w:w="2268" w:type="dxa"/>
            <w:noWrap/>
            <w:hideMark/>
          </w:tcPr>
          <w:p w14:paraId="0BCAEC9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26.11</w:t>
            </w:r>
          </w:p>
        </w:tc>
        <w:tc>
          <w:tcPr>
            <w:tcW w:w="2268" w:type="dxa"/>
            <w:noWrap/>
            <w:hideMark/>
          </w:tcPr>
          <w:p w14:paraId="02E31D8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26.19</w:t>
            </w:r>
          </w:p>
        </w:tc>
      </w:tr>
      <w:tr w:rsidR="00E5644C" w:rsidRPr="00E5644C" w14:paraId="5A50BC0E"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5FEED5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1911</w:t>
            </w:r>
          </w:p>
        </w:tc>
        <w:tc>
          <w:tcPr>
            <w:tcW w:w="2268" w:type="dxa"/>
            <w:noWrap/>
            <w:hideMark/>
          </w:tcPr>
          <w:p w14:paraId="7FE52FF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166D605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8.19</w:t>
            </w:r>
          </w:p>
        </w:tc>
        <w:tc>
          <w:tcPr>
            <w:tcW w:w="2268" w:type="dxa"/>
            <w:noWrap/>
            <w:hideMark/>
          </w:tcPr>
          <w:p w14:paraId="7D157BC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26.35</w:t>
            </w:r>
          </w:p>
        </w:tc>
        <w:tc>
          <w:tcPr>
            <w:tcW w:w="2268" w:type="dxa"/>
            <w:noWrap/>
            <w:hideMark/>
          </w:tcPr>
          <w:p w14:paraId="3C3BB9B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r>
      <w:tr w:rsidR="00E5644C" w:rsidRPr="00E5644C" w14:paraId="318438B5"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4B5AB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1912</w:t>
            </w:r>
          </w:p>
        </w:tc>
        <w:tc>
          <w:tcPr>
            <w:tcW w:w="2268" w:type="dxa"/>
            <w:noWrap/>
            <w:hideMark/>
          </w:tcPr>
          <w:p w14:paraId="73E44BC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8.17</w:t>
            </w:r>
          </w:p>
        </w:tc>
        <w:tc>
          <w:tcPr>
            <w:tcW w:w="2268" w:type="dxa"/>
            <w:noWrap/>
            <w:hideMark/>
          </w:tcPr>
          <w:p w14:paraId="183C636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8.18</w:t>
            </w:r>
          </w:p>
        </w:tc>
        <w:tc>
          <w:tcPr>
            <w:tcW w:w="2268" w:type="dxa"/>
            <w:noWrap/>
            <w:hideMark/>
          </w:tcPr>
          <w:p w14:paraId="5FBDD97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26.52</w:t>
            </w:r>
          </w:p>
        </w:tc>
        <w:tc>
          <w:tcPr>
            <w:tcW w:w="2268" w:type="dxa"/>
            <w:noWrap/>
            <w:hideMark/>
          </w:tcPr>
          <w:p w14:paraId="114C271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26.27</w:t>
            </w:r>
          </w:p>
        </w:tc>
      </w:tr>
      <w:tr w:rsidR="00E5644C" w:rsidRPr="00E5644C" w14:paraId="6DFB4B4F"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8036B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1913</w:t>
            </w:r>
          </w:p>
        </w:tc>
        <w:tc>
          <w:tcPr>
            <w:tcW w:w="2268" w:type="dxa"/>
            <w:noWrap/>
            <w:hideMark/>
          </w:tcPr>
          <w:p w14:paraId="29BF145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227B567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8.19</w:t>
            </w:r>
          </w:p>
        </w:tc>
        <w:tc>
          <w:tcPr>
            <w:tcW w:w="2268" w:type="dxa"/>
            <w:noWrap/>
            <w:hideMark/>
          </w:tcPr>
          <w:p w14:paraId="70B11AC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26.26</w:t>
            </w:r>
          </w:p>
        </w:tc>
        <w:tc>
          <w:tcPr>
            <w:tcW w:w="2268" w:type="dxa"/>
            <w:noWrap/>
            <w:hideMark/>
          </w:tcPr>
          <w:p w14:paraId="555D0E5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26.28</w:t>
            </w:r>
          </w:p>
        </w:tc>
      </w:tr>
      <w:tr w:rsidR="00E5644C" w:rsidRPr="00E5644C" w14:paraId="25C31FF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C8508A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1914</w:t>
            </w:r>
          </w:p>
        </w:tc>
        <w:tc>
          <w:tcPr>
            <w:tcW w:w="2268" w:type="dxa"/>
            <w:noWrap/>
            <w:hideMark/>
          </w:tcPr>
          <w:p w14:paraId="76A947A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8.59</w:t>
            </w:r>
          </w:p>
        </w:tc>
        <w:tc>
          <w:tcPr>
            <w:tcW w:w="2268" w:type="dxa"/>
            <w:noWrap/>
            <w:hideMark/>
          </w:tcPr>
          <w:p w14:paraId="572DD35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8.24</w:t>
            </w:r>
          </w:p>
        </w:tc>
        <w:tc>
          <w:tcPr>
            <w:tcW w:w="2268" w:type="dxa"/>
            <w:noWrap/>
            <w:hideMark/>
          </w:tcPr>
          <w:p w14:paraId="1411812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26.65</w:t>
            </w:r>
          </w:p>
        </w:tc>
        <w:tc>
          <w:tcPr>
            <w:tcW w:w="2268" w:type="dxa"/>
            <w:noWrap/>
            <w:hideMark/>
          </w:tcPr>
          <w:p w14:paraId="7E94991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26.36</w:t>
            </w:r>
          </w:p>
        </w:tc>
      </w:tr>
      <w:tr w:rsidR="00E5644C" w:rsidRPr="00E5644C" w14:paraId="44EBFA1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9AD26C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1915</w:t>
            </w:r>
          </w:p>
        </w:tc>
        <w:tc>
          <w:tcPr>
            <w:tcW w:w="2268" w:type="dxa"/>
            <w:noWrap/>
            <w:hideMark/>
          </w:tcPr>
          <w:p w14:paraId="12B4C1E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8.59</w:t>
            </w:r>
          </w:p>
        </w:tc>
        <w:tc>
          <w:tcPr>
            <w:tcW w:w="2268" w:type="dxa"/>
            <w:noWrap/>
            <w:hideMark/>
          </w:tcPr>
          <w:p w14:paraId="3B7EDA0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0C7F6A6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26.68</w:t>
            </w:r>
          </w:p>
        </w:tc>
        <w:tc>
          <w:tcPr>
            <w:tcW w:w="2268" w:type="dxa"/>
            <w:noWrap/>
            <w:hideMark/>
          </w:tcPr>
          <w:p w14:paraId="0F22CBA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26.37</w:t>
            </w:r>
          </w:p>
        </w:tc>
      </w:tr>
      <w:tr w:rsidR="00E5644C" w:rsidRPr="00E5644C" w14:paraId="13F8B6A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BE6538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1916</w:t>
            </w:r>
          </w:p>
        </w:tc>
        <w:tc>
          <w:tcPr>
            <w:tcW w:w="2268" w:type="dxa"/>
            <w:noWrap/>
            <w:hideMark/>
          </w:tcPr>
          <w:p w14:paraId="3E1FD9C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8.23</w:t>
            </w:r>
          </w:p>
        </w:tc>
        <w:tc>
          <w:tcPr>
            <w:tcW w:w="2268" w:type="dxa"/>
            <w:noWrap/>
            <w:hideMark/>
          </w:tcPr>
          <w:p w14:paraId="66F1AE4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8.26</w:t>
            </w:r>
          </w:p>
        </w:tc>
        <w:tc>
          <w:tcPr>
            <w:tcW w:w="2268" w:type="dxa"/>
            <w:noWrap/>
            <w:hideMark/>
          </w:tcPr>
          <w:p w14:paraId="60B7F2F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26.29</w:t>
            </w:r>
          </w:p>
        </w:tc>
        <w:tc>
          <w:tcPr>
            <w:tcW w:w="2268" w:type="dxa"/>
            <w:noWrap/>
            <w:hideMark/>
          </w:tcPr>
          <w:p w14:paraId="0BF0123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26.37</w:t>
            </w:r>
          </w:p>
        </w:tc>
      </w:tr>
      <w:tr w:rsidR="00E5644C" w:rsidRPr="00E5644C" w14:paraId="3D18077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785091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1917</w:t>
            </w:r>
          </w:p>
        </w:tc>
        <w:tc>
          <w:tcPr>
            <w:tcW w:w="2268" w:type="dxa"/>
            <w:noWrap/>
            <w:hideMark/>
          </w:tcPr>
          <w:p w14:paraId="55BB06C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8.02</w:t>
            </w:r>
          </w:p>
        </w:tc>
        <w:tc>
          <w:tcPr>
            <w:tcW w:w="2268" w:type="dxa"/>
            <w:noWrap/>
            <w:hideMark/>
          </w:tcPr>
          <w:p w14:paraId="02FF11E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8.27</w:t>
            </w:r>
          </w:p>
        </w:tc>
        <w:tc>
          <w:tcPr>
            <w:tcW w:w="2268" w:type="dxa"/>
            <w:noWrap/>
            <w:hideMark/>
          </w:tcPr>
          <w:p w14:paraId="0E5F759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25.92</w:t>
            </w:r>
          </w:p>
        </w:tc>
        <w:tc>
          <w:tcPr>
            <w:tcW w:w="2268" w:type="dxa"/>
            <w:noWrap/>
            <w:hideMark/>
          </w:tcPr>
          <w:p w14:paraId="7F2EAFB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26.33</w:t>
            </w:r>
          </w:p>
        </w:tc>
      </w:tr>
      <w:tr w:rsidR="00E5644C" w:rsidRPr="00E5644C" w14:paraId="37632F6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DE3A0D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1918</w:t>
            </w:r>
          </w:p>
        </w:tc>
        <w:tc>
          <w:tcPr>
            <w:tcW w:w="2268" w:type="dxa"/>
            <w:noWrap/>
            <w:hideMark/>
          </w:tcPr>
          <w:p w14:paraId="009F64C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8.13</w:t>
            </w:r>
          </w:p>
        </w:tc>
        <w:tc>
          <w:tcPr>
            <w:tcW w:w="2268" w:type="dxa"/>
            <w:noWrap/>
            <w:hideMark/>
          </w:tcPr>
          <w:p w14:paraId="7DE9F0F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8.26</w:t>
            </w:r>
          </w:p>
        </w:tc>
        <w:tc>
          <w:tcPr>
            <w:tcW w:w="2268" w:type="dxa"/>
            <w:noWrap/>
            <w:hideMark/>
          </w:tcPr>
          <w:p w14:paraId="12CF442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25.90</w:t>
            </w:r>
          </w:p>
        </w:tc>
        <w:tc>
          <w:tcPr>
            <w:tcW w:w="2268" w:type="dxa"/>
            <w:noWrap/>
            <w:hideMark/>
          </w:tcPr>
          <w:p w14:paraId="34763F3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26.30</w:t>
            </w:r>
          </w:p>
        </w:tc>
      </w:tr>
      <w:tr w:rsidR="00E5644C" w:rsidRPr="00E5644C" w14:paraId="2901E3CF"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31DDB1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1919</w:t>
            </w:r>
          </w:p>
        </w:tc>
        <w:tc>
          <w:tcPr>
            <w:tcW w:w="2268" w:type="dxa"/>
            <w:noWrap/>
            <w:hideMark/>
          </w:tcPr>
          <w:p w14:paraId="5B6A809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8.38</w:t>
            </w:r>
          </w:p>
        </w:tc>
        <w:tc>
          <w:tcPr>
            <w:tcW w:w="2268" w:type="dxa"/>
            <w:noWrap/>
            <w:hideMark/>
          </w:tcPr>
          <w:p w14:paraId="1FD49B5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3A583B1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26.55</w:t>
            </w:r>
          </w:p>
        </w:tc>
        <w:tc>
          <w:tcPr>
            <w:tcW w:w="2268" w:type="dxa"/>
            <w:noWrap/>
            <w:hideMark/>
          </w:tcPr>
          <w:p w14:paraId="65DEA23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26.32</w:t>
            </w:r>
          </w:p>
        </w:tc>
      </w:tr>
      <w:tr w:rsidR="00E5644C" w:rsidRPr="00E5644C" w14:paraId="41B652C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88D4F2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1920</w:t>
            </w:r>
          </w:p>
        </w:tc>
        <w:tc>
          <w:tcPr>
            <w:tcW w:w="2268" w:type="dxa"/>
            <w:noWrap/>
            <w:hideMark/>
          </w:tcPr>
          <w:p w14:paraId="70221B3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8.36</w:t>
            </w:r>
          </w:p>
        </w:tc>
        <w:tc>
          <w:tcPr>
            <w:tcW w:w="2268" w:type="dxa"/>
            <w:noWrap/>
            <w:hideMark/>
          </w:tcPr>
          <w:p w14:paraId="677A6EC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8.30</w:t>
            </w:r>
          </w:p>
        </w:tc>
        <w:tc>
          <w:tcPr>
            <w:tcW w:w="2268" w:type="dxa"/>
            <w:noWrap/>
            <w:hideMark/>
          </w:tcPr>
          <w:p w14:paraId="5EF8E73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26.44</w:t>
            </w:r>
          </w:p>
        </w:tc>
        <w:tc>
          <w:tcPr>
            <w:tcW w:w="2268" w:type="dxa"/>
            <w:noWrap/>
            <w:hideMark/>
          </w:tcPr>
          <w:p w14:paraId="0DCB0CC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26.36</w:t>
            </w:r>
          </w:p>
        </w:tc>
      </w:tr>
      <w:tr w:rsidR="00E5644C" w:rsidRPr="00E5644C" w14:paraId="2B9DED4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91D13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1921</w:t>
            </w:r>
          </w:p>
        </w:tc>
        <w:tc>
          <w:tcPr>
            <w:tcW w:w="2268" w:type="dxa"/>
            <w:noWrap/>
            <w:hideMark/>
          </w:tcPr>
          <w:p w14:paraId="171404A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8.57</w:t>
            </w:r>
          </w:p>
        </w:tc>
        <w:tc>
          <w:tcPr>
            <w:tcW w:w="2268" w:type="dxa"/>
            <w:noWrap/>
            <w:hideMark/>
          </w:tcPr>
          <w:p w14:paraId="7603FE3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8.33</w:t>
            </w:r>
          </w:p>
        </w:tc>
        <w:tc>
          <w:tcPr>
            <w:tcW w:w="2268" w:type="dxa"/>
            <w:noWrap/>
            <w:hideMark/>
          </w:tcPr>
          <w:p w14:paraId="123C8BF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26.23</w:t>
            </w:r>
          </w:p>
        </w:tc>
        <w:tc>
          <w:tcPr>
            <w:tcW w:w="2268" w:type="dxa"/>
            <w:noWrap/>
            <w:hideMark/>
          </w:tcPr>
          <w:p w14:paraId="37D2C35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26.34</w:t>
            </w:r>
          </w:p>
        </w:tc>
      </w:tr>
      <w:tr w:rsidR="00E5644C" w:rsidRPr="00E5644C" w14:paraId="4BC595E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4A4877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1922</w:t>
            </w:r>
          </w:p>
        </w:tc>
        <w:tc>
          <w:tcPr>
            <w:tcW w:w="2268" w:type="dxa"/>
            <w:noWrap/>
            <w:hideMark/>
          </w:tcPr>
          <w:p w14:paraId="16EEF0A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8.41</w:t>
            </w:r>
          </w:p>
        </w:tc>
        <w:tc>
          <w:tcPr>
            <w:tcW w:w="2268" w:type="dxa"/>
            <w:noWrap/>
            <w:hideMark/>
          </w:tcPr>
          <w:p w14:paraId="6792DE2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8.36</w:t>
            </w:r>
          </w:p>
        </w:tc>
        <w:tc>
          <w:tcPr>
            <w:tcW w:w="2268" w:type="dxa"/>
            <w:noWrap/>
            <w:hideMark/>
          </w:tcPr>
          <w:p w14:paraId="086173C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26.28</w:t>
            </w:r>
          </w:p>
        </w:tc>
        <w:tc>
          <w:tcPr>
            <w:tcW w:w="2268" w:type="dxa"/>
            <w:noWrap/>
            <w:hideMark/>
          </w:tcPr>
          <w:p w14:paraId="1DA4866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26.32</w:t>
            </w:r>
          </w:p>
        </w:tc>
      </w:tr>
      <w:tr w:rsidR="00E5644C" w:rsidRPr="00E5644C" w14:paraId="6FB6DEF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613BED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1923</w:t>
            </w:r>
          </w:p>
        </w:tc>
        <w:tc>
          <w:tcPr>
            <w:tcW w:w="2268" w:type="dxa"/>
            <w:noWrap/>
            <w:hideMark/>
          </w:tcPr>
          <w:p w14:paraId="6E8E143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8.42</w:t>
            </w:r>
          </w:p>
        </w:tc>
        <w:tc>
          <w:tcPr>
            <w:tcW w:w="2268" w:type="dxa"/>
            <w:noWrap/>
            <w:hideMark/>
          </w:tcPr>
          <w:p w14:paraId="5BAADD4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8.37</w:t>
            </w:r>
          </w:p>
        </w:tc>
        <w:tc>
          <w:tcPr>
            <w:tcW w:w="2268" w:type="dxa"/>
            <w:noWrap/>
            <w:hideMark/>
          </w:tcPr>
          <w:p w14:paraId="44F8799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26.26</w:t>
            </w:r>
          </w:p>
        </w:tc>
        <w:tc>
          <w:tcPr>
            <w:tcW w:w="2268" w:type="dxa"/>
            <w:noWrap/>
            <w:hideMark/>
          </w:tcPr>
          <w:p w14:paraId="0B5C51B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26.32</w:t>
            </w:r>
          </w:p>
        </w:tc>
      </w:tr>
      <w:tr w:rsidR="00E5644C" w:rsidRPr="00E5644C" w14:paraId="4C58F586"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594D0F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1924</w:t>
            </w:r>
          </w:p>
        </w:tc>
        <w:tc>
          <w:tcPr>
            <w:tcW w:w="2268" w:type="dxa"/>
            <w:noWrap/>
            <w:hideMark/>
          </w:tcPr>
          <w:p w14:paraId="4921A41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8.51</w:t>
            </w:r>
          </w:p>
        </w:tc>
        <w:tc>
          <w:tcPr>
            <w:tcW w:w="2268" w:type="dxa"/>
            <w:noWrap/>
            <w:hideMark/>
          </w:tcPr>
          <w:p w14:paraId="2AA1ED9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8.36</w:t>
            </w:r>
          </w:p>
        </w:tc>
        <w:tc>
          <w:tcPr>
            <w:tcW w:w="2268" w:type="dxa"/>
            <w:noWrap/>
            <w:hideMark/>
          </w:tcPr>
          <w:p w14:paraId="21237EE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26.38</w:t>
            </w:r>
          </w:p>
        </w:tc>
        <w:tc>
          <w:tcPr>
            <w:tcW w:w="2268" w:type="dxa"/>
            <w:noWrap/>
            <w:hideMark/>
          </w:tcPr>
          <w:p w14:paraId="69C8831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26.29</w:t>
            </w:r>
          </w:p>
        </w:tc>
      </w:tr>
      <w:tr w:rsidR="00E5644C" w:rsidRPr="00E5644C" w14:paraId="7D0FEE3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BCFE11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1925</w:t>
            </w:r>
          </w:p>
        </w:tc>
        <w:tc>
          <w:tcPr>
            <w:tcW w:w="2268" w:type="dxa"/>
            <w:noWrap/>
            <w:hideMark/>
          </w:tcPr>
          <w:p w14:paraId="40F9CBF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8.53</w:t>
            </w:r>
          </w:p>
        </w:tc>
        <w:tc>
          <w:tcPr>
            <w:tcW w:w="2268" w:type="dxa"/>
            <w:noWrap/>
            <w:hideMark/>
          </w:tcPr>
          <w:p w14:paraId="4A11F86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8.36</w:t>
            </w:r>
          </w:p>
        </w:tc>
        <w:tc>
          <w:tcPr>
            <w:tcW w:w="2268" w:type="dxa"/>
            <w:noWrap/>
            <w:hideMark/>
          </w:tcPr>
          <w:p w14:paraId="2E735A1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26.22</w:t>
            </w:r>
          </w:p>
        </w:tc>
        <w:tc>
          <w:tcPr>
            <w:tcW w:w="2268" w:type="dxa"/>
            <w:noWrap/>
            <w:hideMark/>
          </w:tcPr>
          <w:p w14:paraId="1A52FF1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26.25</w:t>
            </w:r>
          </w:p>
        </w:tc>
      </w:tr>
      <w:tr w:rsidR="00E5644C" w:rsidRPr="00E5644C" w14:paraId="06534647"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7319E6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1926</w:t>
            </w:r>
          </w:p>
        </w:tc>
        <w:tc>
          <w:tcPr>
            <w:tcW w:w="2268" w:type="dxa"/>
            <w:noWrap/>
            <w:hideMark/>
          </w:tcPr>
          <w:p w14:paraId="7597802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501C601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8.41</w:t>
            </w:r>
          </w:p>
        </w:tc>
        <w:tc>
          <w:tcPr>
            <w:tcW w:w="2268" w:type="dxa"/>
            <w:noWrap/>
            <w:hideMark/>
          </w:tcPr>
          <w:p w14:paraId="6B9F190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26.60</w:t>
            </w:r>
          </w:p>
        </w:tc>
        <w:tc>
          <w:tcPr>
            <w:tcW w:w="2268" w:type="dxa"/>
            <w:noWrap/>
            <w:hideMark/>
          </w:tcPr>
          <w:p w14:paraId="518F6CF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26.28</w:t>
            </w:r>
          </w:p>
        </w:tc>
      </w:tr>
      <w:tr w:rsidR="00E5644C" w:rsidRPr="00E5644C" w14:paraId="6F1573EF"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3BBB46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1927</w:t>
            </w:r>
          </w:p>
        </w:tc>
        <w:tc>
          <w:tcPr>
            <w:tcW w:w="2268" w:type="dxa"/>
            <w:noWrap/>
            <w:hideMark/>
          </w:tcPr>
          <w:p w14:paraId="1304F6D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8.52</w:t>
            </w:r>
          </w:p>
        </w:tc>
        <w:tc>
          <w:tcPr>
            <w:tcW w:w="2268" w:type="dxa"/>
            <w:noWrap/>
            <w:hideMark/>
          </w:tcPr>
          <w:p w14:paraId="407E4FA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8.46</w:t>
            </w:r>
          </w:p>
        </w:tc>
        <w:tc>
          <w:tcPr>
            <w:tcW w:w="2268" w:type="dxa"/>
            <w:noWrap/>
            <w:hideMark/>
          </w:tcPr>
          <w:p w14:paraId="48C2805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26.45</w:t>
            </w:r>
          </w:p>
        </w:tc>
        <w:tc>
          <w:tcPr>
            <w:tcW w:w="2268" w:type="dxa"/>
            <w:noWrap/>
            <w:hideMark/>
          </w:tcPr>
          <w:p w14:paraId="68C1D50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26.33</w:t>
            </w:r>
          </w:p>
        </w:tc>
      </w:tr>
      <w:tr w:rsidR="00E5644C" w:rsidRPr="00E5644C" w14:paraId="062E4CD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50D793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1928</w:t>
            </w:r>
          </w:p>
        </w:tc>
        <w:tc>
          <w:tcPr>
            <w:tcW w:w="2268" w:type="dxa"/>
            <w:noWrap/>
            <w:hideMark/>
          </w:tcPr>
          <w:p w14:paraId="10F0AB5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7BEB144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8.51</w:t>
            </w:r>
          </w:p>
        </w:tc>
        <w:tc>
          <w:tcPr>
            <w:tcW w:w="2268" w:type="dxa"/>
            <w:noWrap/>
            <w:hideMark/>
          </w:tcPr>
          <w:p w14:paraId="0476E86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26.58</w:t>
            </w:r>
          </w:p>
        </w:tc>
        <w:tc>
          <w:tcPr>
            <w:tcW w:w="2268" w:type="dxa"/>
            <w:noWrap/>
            <w:hideMark/>
          </w:tcPr>
          <w:p w14:paraId="60BE78D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26.40</w:t>
            </w:r>
          </w:p>
        </w:tc>
      </w:tr>
      <w:tr w:rsidR="00E5644C" w:rsidRPr="00E5644C" w14:paraId="356F40E4"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9457B5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1929</w:t>
            </w:r>
          </w:p>
        </w:tc>
        <w:tc>
          <w:tcPr>
            <w:tcW w:w="2268" w:type="dxa"/>
            <w:noWrap/>
            <w:hideMark/>
          </w:tcPr>
          <w:p w14:paraId="39997FC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8.24</w:t>
            </w:r>
          </w:p>
        </w:tc>
        <w:tc>
          <w:tcPr>
            <w:tcW w:w="2268" w:type="dxa"/>
            <w:noWrap/>
            <w:hideMark/>
          </w:tcPr>
          <w:p w14:paraId="50C8314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8.49</w:t>
            </w:r>
          </w:p>
        </w:tc>
        <w:tc>
          <w:tcPr>
            <w:tcW w:w="2268" w:type="dxa"/>
            <w:noWrap/>
            <w:hideMark/>
          </w:tcPr>
          <w:p w14:paraId="2B17B39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26.46</w:t>
            </w:r>
          </w:p>
        </w:tc>
        <w:tc>
          <w:tcPr>
            <w:tcW w:w="2268" w:type="dxa"/>
            <w:noWrap/>
            <w:hideMark/>
          </w:tcPr>
          <w:p w14:paraId="4752255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26.39</w:t>
            </w:r>
          </w:p>
        </w:tc>
      </w:tr>
      <w:tr w:rsidR="00E5644C" w:rsidRPr="00E5644C" w14:paraId="1366BEC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8192CD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1930</w:t>
            </w:r>
          </w:p>
        </w:tc>
        <w:tc>
          <w:tcPr>
            <w:tcW w:w="2268" w:type="dxa"/>
            <w:noWrap/>
            <w:hideMark/>
          </w:tcPr>
          <w:p w14:paraId="48DA0EE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707B2CE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8.52</w:t>
            </w:r>
          </w:p>
        </w:tc>
        <w:tc>
          <w:tcPr>
            <w:tcW w:w="2268" w:type="dxa"/>
            <w:noWrap/>
            <w:hideMark/>
          </w:tcPr>
          <w:p w14:paraId="40768A7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26.72</w:t>
            </w:r>
          </w:p>
        </w:tc>
        <w:tc>
          <w:tcPr>
            <w:tcW w:w="2268" w:type="dxa"/>
            <w:noWrap/>
            <w:hideMark/>
          </w:tcPr>
          <w:p w14:paraId="1EAAA41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26.42</w:t>
            </w:r>
          </w:p>
        </w:tc>
      </w:tr>
      <w:tr w:rsidR="00E5644C" w:rsidRPr="00E5644C" w14:paraId="12BA980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7B2CF9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1931</w:t>
            </w:r>
          </w:p>
        </w:tc>
        <w:tc>
          <w:tcPr>
            <w:tcW w:w="2268" w:type="dxa"/>
            <w:noWrap/>
            <w:hideMark/>
          </w:tcPr>
          <w:p w14:paraId="51D3674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8.72</w:t>
            </w:r>
          </w:p>
        </w:tc>
        <w:tc>
          <w:tcPr>
            <w:tcW w:w="2268" w:type="dxa"/>
            <w:noWrap/>
            <w:hideMark/>
          </w:tcPr>
          <w:p w14:paraId="362E76F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8.53</w:t>
            </w:r>
          </w:p>
        </w:tc>
        <w:tc>
          <w:tcPr>
            <w:tcW w:w="2268" w:type="dxa"/>
            <w:noWrap/>
            <w:hideMark/>
          </w:tcPr>
          <w:p w14:paraId="2F97EAC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26.88</w:t>
            </w:r>
          </w:p>
        </w:tc>
        <w:tc>
          <w:tcPr>
            <w:tcW w:w="2268" w:type="dxa"/>
            <w:noWrap/>
            <w:hideMark/>
          </w:tcPr>
          <w:p w14:paraId="7217B65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26.48</w:t>
            </w:r>
          </w:p>
        </w:tc>
      </w:tr>
      <w:tr w:rsidR="00E5644C" w:rsidRPr="00E5644C" w14:paraId="1270B30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B66DA0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1932</w:t>
            </w:r>
          </w:p>
        </w:tc>
        <w:tc>
          <w:tcPr>
            <w:tcW w:w="2268" w:type="dxa"/>
            <w:noWrap/>
            <w:hideMark/>
          </w:tcPr>
          <w:p w14:paraId="53C7DD3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8.71</w:t>
            </w:r>
          </w:p>
        </w:tc>
        <w:tc>
          <w:tcPr>
            <w:tcW w:w="2268" w:type="dxa"/>
            <w:noWrap/>
            <w:hideMark/>
          </w:tcPr>
          <w:p w14:paraId="357E858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8.56</w:t>
            </w:r>
          </w:p>
        </w:tc>
        <w:tc>
          <w:tcPr>
            <w:tcW w:w="2268" w:type="dxa"/>
            <w:noWrap/>
            <w:hideMark/>
          </w:tcPr>
          <w:p w14:paraId="51D5AA9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26.53</w:t>
            </w:r>
          </w:p>
        </w:tc>
        <w:tc>
          <w:tcPr>
            <w:tcW w:w="2268" w:type="dxa"/>
            <w:noWrap/>
            <w:hideMark/>
          </w:tcPr>
          <w:p w14:paraId="0CFE4A2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26.51</w:t>
            </w:r>
          </w:p>
        </w:tc>
      </w:tr>
      <w:tr w:rsidR="00E5644C" w:rsidRPr="00E5644C" w14:paraId="018BAC3F"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89212F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1933</w:t>
            </w:r>
          </w:p>
        </w:tc>
        <w:tc>
          <w:tcPr>
            <w:tcW w:w="2268" w:type="dxa"/>
            <w:noWrap/>
            <w:hideMark/>
          </w:tcPr>
          <w:p w14:paraId="66EDDF9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8.34</w:t>
            </w:r>
          </w:p>
        </w:tc>
        <w:tc>
          <w:tcPr>
            <w:tcW w:w="2268" w:type="dxa"/>
            <w:noWrap/>
            <w:hideMark/>
          </w:tcPr>
          <w:p w14:paraId="4EA6E87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8.56</w:t>
            </w:r>
          </w:p>
        </w:tc>
        <w:tc>
          <w:tcPr>
            <w:tcW w:w="2268" w:type="dxa"/>
            <w:noWrap/>
            <w:hideMark/>
          </w:tcPr>
          <w:p w14:paraId="742FE8F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26.37</w:t>
            </w:r>
          </w:p>
        </w:tc>
        <w:tc>
          <w:tcPr>
            <w:tcW w:w="2268" w:type="dxa"/>
            <w:noWrap/>
            <w:hideMark/>
          </w:tcPr>
          <w:p w14:paraId="6D08B16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26.52</w:t>
            </w:r>
          </w:p>
        </w:tc>
      </w:tr>
      <w:tr w:rsidR="00E5644C" w:rsidRPr="00E5644C" w14:paraId="0C7643A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5B93E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1934</w:t>
            </w:r>
          </w:p>
        </w:tc>
        <w:tc>
          <w:tcPr>
            <w:tcW w:w="2268" w:type="dxa"/>
            <w:noWrap/>
            <w:hideMark/>
          </w:tcPr>
          <w:p w14:paraId="6246B6E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4DE4808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8.57</w:t>
            </w:r>
          </w:p>
        </w:tc>
        <w:tc>
          <w:tcPr>
            <w:tcW w:w="2268" w:type="dxa"/>
            <w:noWrap/>
            <w:hideMark/>
          </w:tcPr>
          <w:p w14:paraId="5222CFF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26.25</w:t>
            </w:r>
          </w:p>
        </w:tc>
        <w:tc>
          <w:tcPr>
            <w:tcW w:w="2268" w:type="dxa"/>
            <w:noWrap/>
            <w:hideMark/>
          </w:tcPr>
          <w:p w14:paraId="1C9147A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26.51</w:t>
            </w:r>
          </w:p>
        </w:tc>
      </w:tr>
      <w:tr w:rsidR="00E5644C" w:rsidRPr="00E5644C" w14:paraId="22F511DE"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0E5F2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1935</w:t>
            </w:r>
          </w:p>
        </w:tc>
        <w:tc>
          <w:tcPr>
            <w:tcW w:w="2268" w:type="dxa"/>
            <w:noWrap/>
            <w:hideMark/>
          </w:tcPr>
          <w:p w14:paraId="3264E37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8.52</w:t>
            </w:r>
          </w:p>
        </w:tc>
        <w:tc>
          <w:tcPr>
            <w:tcW w:w="2268" w:type="dxa"/>
            <w:noWrap/>
            <w:hideMark/>
          </w:tcPr>
          <w:p w14:paraId="6377EC1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8.57</w:t>
            </w:r>
          </w:p>
        </w:tc>
        <w:tc>
          <w:tcPr>
            <w:tcW w:w="2268" w:type="dxa"/>
            <w:noWrap/>
            <w:hideMark/>
          </w:tcPr>
          <w:p w14:paraId="0AA99C6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26.55</w:t>
            </w:r>
          </w:p>
        </w:tc>
        <w:tc>
          <w:tcPr>
            <w:tcW w:w="2268" w:type="dxa"/>
            <w:noWrap/>
            <w:hideMark/>
          </w:tcPr>
          <w:p w14:paraId="27E1F80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26.54</w:t>
            </w:r>
          </w:p>
        </w:tc>
      </w:tr>
      <w:tr w:rsidR="00E5644C" w:rsidRPr="00E5644C" w14:paraId="666CA7F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EBB25A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1936</w:t>
            </w:r>
          </w:p>
        </w:tc>
        <w:tc>
          <w:tcPr>
            <w:tcW w:w="2268" w:type="dxa"/>
            <w:noWrap/>
            <w:hideMark/>
          </w:tcPr>
          <w:p w14:paraId="5CA02D6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8.55</w:t>
            </w:r>
          </w:p>
        </w:tc>
        <w:tc>
          <w:tcPr>
            <w:tcW w:w="2268" w:type="dxa"/>
            <w:noWrap/>
            <w:hideMark/>
          </w:tcPr>
          <w:p w14:paraId="07FA383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8.55</w:t>
            </w:r>
          </w:p>
        </w:tc>
        <w:tc>
          <w:tcPr>
            <w:tcW w:w="2268" w:type="dxa"/>
            <w:noWrap/>
            <w:hideMark/>
          </w:tcPr>
          <w:p w14:paraId="254C26A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26.60</w:t>
            </w:r>
          </w:p>
        </w:tc>
        <w:tc>
          <w:tcPr>
            <w:tcW w:w="2268" w:type="dxa"/>
            <w:noWrap/>
            <w:hideMark/>
          </w:tcPr>
          <w:p w14:paraId="7573616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26.54</w:t>
            </w:r>
          </w:p>
        </w:tc>
      </w:tr>
      <w:tr w:rsidR="00E5644C" w:rsidRPr="00E5644C" w14:paraId="54ABCD1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174E98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1937</w:t>
            </w:r>
          </w:p>
        </w:tc>
        <w:tc>
          <w:tcPr>
            <w:tcW w:w="2268" w:type="dxa"/>
            <w:noWrap/>
            <w:hideMark/>
          </w:tcPr>
          <w:p w14:paraId="2D2FB35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8.70</w:t>
            </w:r>
          </w:p>
        </w:tc>
        <w:tc>
          <w:tcPr>
            <w:tcW w:w="2268" w:type="dxa"/>
            <w:noWrap/>
            <w:hideMark/>
          </w:tcPr>
          <w:p w14:paraId="1A00D00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8.57</w:t>
            </w:r>
          </w:p>
        </w:tc>
        <w:tc>
          <w:tcPr>
            <w:tcW w:w="2268" w:type="dxa"/>
            <w:noWrap/>
            <w:hideMark/>
          </w:tcPr>
          <w:p w14:paraId="2C395CD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26.73</w:t>
            </w:r>
          </w:p>
        </w:tc>
        <w:tc>
          <w:tcPr>
            <w:tcW w:w="2268" w:type="dxa"/>
            <w:noWrap/>
            <w:hideMark/>
          </w:tcPr>
          <w:p w14:paraId="2FAB2B6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26.57</w:t>
            </w:r>
          </w:p>
        </w:tc>
      </w:tr>
      <w:tr w:rsidR="00E5644C" w:rsidRPr="00E5644C" w14:paraId="4C64CEFF"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DE8465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1938</w:t>
            </w:r>
          </w:p>
        </w:tc>
        <w:tc>
          <w:tcPr>
            <w:tcW w:w="2268" w:type="dxa"/>
            <w:noWrap/>
            <w:hideMark/>
          </w:tcPr>
          <w:p w14:paraId="32E081E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8.86</w:t>
            </w:r>
          </w:p>
        </w:tc>
        <w:tc>
          <w:tcPr>
            <w:tcW w:w="2268" w:type="dxa"/>
            <w:noWrap/>
            <w:hideMark/>
          </w:tcPr>
          <w:p w14:paraId="69E366A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8.59</w:t>
            </w:r>
          </w:p>
        </w:tc>
        <w:tc>
          <w:tcPr>
            <w:tcW w:w="2268" w:type="dxa"/>
            <w:noWrap/>
            <w:hideMark/>
          </w:tcPr>
          <w:p w14:paraId="53E5432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26.64</w:t>
            </w:r>
          </w:p>
        </w:tc>
        <w:tc>
          <w:tcPr>
            <w:tcW w:w="2268" w:type="dxa"/>
            <w:noWrap/>
            <w:hideMark/>
          </w:tcPr>
          <w:p w14:paraId="1D4DCAA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26.57</w:t>
            </w:r>
          </w:p>
        </w:tc>
      </w:tr>
      <w:tr w:rsidR="00E5644C" w:rsidRPr="00E5644C" w14:paraId="362C888D"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265F46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1939</w:t>
            </w:r>
          </w:p>
        </w:tc>
        <w:tc>
          <w:tcPr>
            <w:tcW w:w="2268" w:type="dxa"/>
            <w:noWrap/>
            <w:hideMark/>
          </w:tcPr>
          <w:p w14:paraId="2C5E4FF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8.76</w:t>
            </w:r>
          </w:p>
        </w:tc>
        <w:tc>
          <w:tcPr>
            <w:tcW w:w="2268" w:type="dxa"/>
            <w:noWrap/>
            <w:hideMark/>
          </w:tcPr>
          <w:p w14:paraId="392D845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223A51B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26.58</w:t>
            </w:r>
          </w:p>
        </w:tc>
        <w:tc>
          <w:tcPr>
            <w:tcW w:w="2268" w:type="dxa"/>
            <w:noWrap/>
            <w:hideMark/>
          </w:tcPr>
          <w:p w14:paraId="325D08E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26.59</w:t>
            </w:r>
          </w:p>
        </w:tc>
      </w:tr>
      <w:tr w:rsidR="00E5644C" w:rsidRPr="00E5644C" w14:paraId="6FB825FE"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57F46E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1940</w:t>
            </w:r>
          </w:p>
        </w:tc>
        <w:tc>
          <w:tcPr>
            <w:tcW w:w="2268" w:type="dxa"/>
            <w:noWrap/>
            <w:hideMark/>
          </w:tcPr>
          <w:p w14:paraId="5ECF5F1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8.76</w:t>
            </w:r>
          </w:p>
        </w:tc>
        <w:tc>
          <w:tcPr>
            <w:tcW w:w="2268" w:type="dxa"/>
            <w:noWrap/>
            <w:hideMark/>
          </w:tcPr>
          <w:p w14:paraId="54809D8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6528DEA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26.86</w:t>
            </w:r>
          </w:p>
        </w:tc>
        <w:tc>
          <w:tcPr>
            <w:tcW w:w="2268" w:type="dxa"/>
            <w:noWrap/>
            <w:hideMark/>
          </w:tcPr>
          <w:p w14:paraId="6BF34C0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26.60</w:t>
            </w:r>
          </w:p>
        </w:tc>
      </w:tr>
      <w:tr w:rsidR="00E5644C" w:rsidRPr="00E5644C" w14:paraId="1C2D428E"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6967AE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1941</w:t>
            </w:r>
          </w:p>
        </w:tc>
        <w:tc>
          <w:tcPr>
            <w:tcW w:w="2268" w:type="dxa"/>
            <w:noWrap/>
            <w:hideMark/>
          </w:tcPr>
          <w:p w14:paraId="55F5027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8.77</w:t>
            </w:r>
          </w:p>
        </w:tc>
        <w:tc>
          <w:tcPr>
            <w:tcW w:w="2268" w:type="dxa"/>
            <w:noWrap/>
            <w:hideMark/>
          </w:tcPr>
          <w:p w14:paraId="336BC12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47DDEB0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27.28</w:t>
            </w:r>
          </w:p>
        </w:tc>
        <w:tc>
          <w:tcPr>
            <w:tcW w:w="2268" w:type="dxa"/>
            <w:noWrap/>
            <w:hideMark/>
          </w:tcPr>
          <w:p w14:paraId="278E610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26.64</w:t>
            </w:r>
          </w:p>
        </w:tc>
      </w:tr>
      <w:tr w:rsidR="00E5644C" w:rsidRPr="00E5644C" w14:paraId="149D5D1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F5F027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1942</w:t>
            </w:r>
          </w:p>
        </w:tc>
        <w:tc>
          <w:tcPr>
            <w:tcW w:w="2268" w:type="dxa"/>
            <w:noWrap/>
            <w:hideMark/>
          </w:tcPr>
          <w:p w14:paraId="4AEEC15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447BD0D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5D08993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26.92</w:t>
            </w:r>
          </w:p>
        </w:tc>
        <w:tc>
          <w:tcPr>
            <w:tcW w:w="2268" w:type="dxa"/>
            <w:noWrap/>
            <w:hideMark/>
          </w:tcPr>
          <w:p w14:paraId="2DEA67D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26.68</w:t>
            </w:r>
          </w:p>
        </w:tc>
      </w:tr>
      <w:tr w:rsidR="00E5644C" w:rsidRPr="00E5644C" w14:paraId="7AB2C48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408527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1943</w:t>
            </w:r>
          </w:p>
        </w:tc>
        <w:tc>
          <w:tcPr>
            <w:tcW w:w="2268" w:type="dxa"/>
            <w:noWrap/>
            <w:hideMark/>
          </w:tcPr>
          <w:p w14:paraId="7E5020F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8.76</w:t>
            </w:r>
          </w:p>
        </w:tc>
        <w:tc>
          <w:tcPr>
            <w:tcW w:w="2268" w:type="dxa"/>
            <w:noWrap/>
            <w:hideMark/>
          </w:tcPr>
          <w:p w14:paraId="630D115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8.70</w:t>
            </w:r>
          </w:p>
        </w:tc>
        <w:tc>
          <w:tcPr>
            <w:tcW w:w="2268" w:type="dxa"/>
            <w:noWrap/>
            <w:hideMark/>
          </w:tcPr>
          <w:p w14:paraId="0760568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26.49</w:t>
            </w:r>
          </w:p>
        </w:tc>
        <w:tc>
          <w:tcPr>
            <w:tcW w:w="2268" w:type="dxa"/>
            <w:noWrap/>
            <w:hideMark/>
          </w:tcPr>
          <w:p w14:paraId="15E4844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26.69</w:t>
            </w:r>
          </w:p>
        </w:tc>
      </w:tr>
      <w:tr w:rsidR="00E5644C" w:rsidRPr="00E5644C" w14:paraId="7798DC4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72B104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1944</w:t>
            </w:r>
          </w:p>
        </w:tc>
        <w:tc>
          <w:tcPr>
            <w:tcW w:w="2268" w:type="dxa"/>
            <w:noWrap/>
            <w:hideMark/>
          </w:tcPr>
          <w:p w14:paraId="0A1BDF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8.85</w:t>
            </w:r>
          </w:p>
        </w:tc>
        <w:tc>
          <w:tcPr>
            <w:tcW w:w="2268" w:type="dxa"/>
            <w:noWrap/>
            <w:hideMark/>
          </w:tcPr>
          <w:p w14:paraId="6A5F4F5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6574E39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26.66</w:t>
            </w:r>
          </w:p>
        </w:tc>
        <w:tc>
          <w:tcPr>
            <w:tcW w:w="2268" w:type="dxa"/>
            <w:noWrap/>
            <w:hideMark/>
          </w:tcPr>
          <w:p w14:paraId="504B661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26.73</w:t>
            </w:r>
          </w:p>
        </w:tc>
      </w:tr>
      <w:tr w:rsidR="00E5644C" w:rsidRPr="00E5644C" w14:paraId="08EF320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E47215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lastRenderedPageBreak/>
              <w:t>1945</w:t>
            </w:r>
          </w:p>
        </w:tc>
        <w:tc>
          <w:tcPr>
            <w:tcW w:w="2268" w:type="dxa"/>
            <w:noWrap/>
            <w:hideMark/>
          </w:tcPr>
          <w:p w14:paraId="49D65A7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8.58</w:t>
            </w:r>
          </w:p>
        </w:tc>
        <w:tc>
          <w:tcPr>
            <w:tcW w:w="2268" w:type="dxa"/>
            <w:noWrap/>
            <w:hideMark/>
          </w:tcPr>
          <w:p w14:paraId="3F59AE5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6E815BE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26.64</w:t>
            </w:r>
          </w:p>
        </w:tc>
        <w:tc>
          <w:tcPr>
            <w:tcW w:w="2268" w:type="dxa"/>
            <w:noWrap/>
            <w:hideMark/>
          </w:tcPr>
          <w:p w14:paraId="73AE834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26.74</w:t>
            </w:r>
          </w:p>
        </w:tc>
      </w:tr>
      <w:tr w:rsidR="00E5644C" w:rsidRPr="00E5644C" w14:paraId="5C462B85"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B5E29E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1946</w:t>
            </w:r>
          </w:p>
        </w:tc>
        <w:tc>
          <w:tcPr>
            <w:tcW w:w="2268" w:type="dxa"/>
            <w:noWrap/>
            <w:hideMark/>
          </w:tcPr>
          <w:p w14:paraId="467A5F1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8.68</w:t>
            </w:r>
          </w:p>
        </w:tc>
        <w:tc>
          <w:tcPr>
            <w:tcW w:w="2268" w:type="dxa"/>
            <w:noWrap/>
            <w:hideMark/>
          </w:tcPr>
          <w:p w14:paraId="5F9E6C2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8.75</w:t>
            </w:r>
          </w:p>
        </w:tc>
        <w:tc>
          <w:tcPr>
            <w:tcW w:w="2268" w:type="dxa"/>
            <w:noWrap/>
            <w:hideMark/>
          </w:tcPr>
          <w:p w14:paraId="5BA76DC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26.83</w:t>
            </w:r>
          </w:p>
        </w:tc>
        <w:tc>
          <w:tcPr>
            <w:tcW w:w="2268" w:type="dxa"/>
            <w:noWrap/>
            <w:hideMark/>
          </w:tcPr>
          <w:p w14:paraId="412C51A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26.76</w:t>
            </w:r>
          </w:p>
        </w:tc>
      </w:tr>
      <w:tr w:rsidR="00E5644C" w:rsidRPr="00E5644C" w14:paraId="6B4D035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B0066B6"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1947</w:t>
            </w:r>
          </w:p>
        </w:tc>
        <w:tc>
          <w:tcPr>
            <w:tcW w:w="2268" w:type="dxa"/>
            <w:noWrap/>
            <w:hideMark/>
          </w:tcPr>
          <w:p w14:paraId="2970FBF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8.80</w:t>
            </w:r>
          </w:p>
        </w:tc>
        <w:tc>
          <w:tcPr>
            <w:tcW w:w="2268" w:type="dxa"/>
            <w:noWrap/>
            <w:hideMark/>
          </w:tcPr>
          <w:p w14:paraId="6E7F97E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8.76</w:t>
            </w:r>
          </w:p>
        </w:tc>
        <w:tc>
          <w:tcPr>
            <w:tcW w:w="2268" w:type="dxa"/>
            <w:noWrap/>
            <w:hideMark/>
          </w:tcPr>
          <w:p w14:paraId="2FF49E2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c>
          <w:tcPr>
            <w:tcW w:w="2268" w:type="dxa"/>
            <w:noWrap/>
            <w:hideMark/>
          </w:tcPr>
          <w:p w14:paraId="5664924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311DFD72"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485EE0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1948</w:t>
            </w:r>
          </w:p>
        </w:tc>
        <w:tc>
          <w:tcPr>
            <w:tcW w:w="2268" w:type="dxa"/>
            <w:noWrap/>
            <w:hideMark/>
          </w:tcPr>
          <w:p w14:paraId="21088EA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8.75</w:t>
            </w:r>
          </w:p>
        </w:tc>
        <w:tc>
          <w:tcPr>
            <w:tcW w:w="2268" w:type="dxa"/>
            <w:noWrap/>
            <w:hideMark/>
          </w:tcPr>
          <w:p w14:paraId="6054906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8.74</w:t>
            </w:r>
          </w:p>
        </w:tc>
        <w:tc>
          <w:tcPr>
            <w:tcW w:w="2268" w:type="dxa"/>
            <w:noWrap/>
            <w:hideMark/>
          </w:tcPr>
          <w:p w14:paraId="2734980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c>
          <w:tcPr>
            <w:tcW w:w="2268" w:type="dxa"/>
            <w:noWrap/>
            <w:hideMark/>
          </w:tcPr>
          <w:p w14:paraId="27BA4CB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37927A2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690C6A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1949</w:t>
            </w:r>
          </w:p>
        </w:tc>
        <w:tc>
          <w:tcPr>
            <w:tcW w:w="2268" w:type="dxa"/>
            <w:noWrap/>
            <w:hideMark/>
          </w:tcPr>
          <w:p w14:paraId="5B2185A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8.59</w:t>
            </w:r>
          </w:p>
        </w:tc>
        <w:tc>
          <w:tcPr>
            <w:tcW w:w="2268" w:type="dxa"/>
            <w:noWrap/>
            <w:hideMark/>
          </w:tcPr>
          <w:p w14:paraId="3012209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42799D3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26.74</w:t>
            </w:r>
          </w:p>
        </w:tc>
        <w:tc>
          <w:tcPr>
            <w:tcW w:w="2268" w:type="dxa"/>
            <w:noWrap/>
            <w:hideMark/>
          </w:tcPr>
          <w:p w14:paraId="4E914F0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26.82</w:t>
            </w:r>
          </w:p>
        </w:tc>
      </w:tr>
      <w:tr w:rsidR="00E5644C" w:rsidRPr="00E5644C" w14:paraId="08C0723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965924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1950</w:t>
            </w:r>
          </w:p>
        </w:tc>
        <w:tc>
          <w:tcPr>
            <w:tcW w:w="2268" w:type="dxa"/>
            <w:noWrap/>
            <w:hideMark/>
          </w:tcPr>
          <w:p w14:paraId="18AA3CD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8.37</w:t>
            </w:r>
          </w:p>
        </w:tc>
        <w:tc>
          <w:tcPr>
            <w:tcW w:w="2268" w:type="dxa"/>
            <w:noWrap/>
            <w:hideMark/>
          </w:tcPr>
          <w:p w14:paraId="55EBAAD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8.69</w:t>
            </w:r>
          </w:p>
        </w:tc>
        <w:tc>
          <w:tcPr>
            <w:tcW w:w="2268" w:type="dxa"/>
            <w:noWrap/>
            <w:hideMark/>
          </w:tcPr>
          <w:p w14:paraId="4D04D0B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26.56</w:t>
            </w:r>
          </w:p>
        </w:tc>
        <w:tc>
          <w:tcPr>
            <w:tcW w:w="2268" w:type="dxa"/>
            <w:noWrap/>
            <w:hideMark/>
          </w:tcPr>
          <w:p w14:paraId="4CC6FC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r>
      <w:tr w:rsidR="00E5644C" w:rsidRPr="00E5644C" w14:paraId="5BA916C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9E971C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1951</w:t>
            </w:r>
          </w:p>
        </w:tc>
        <w:tc>
          <w:tcPr>
            <w:tcW w:w="2268" w:type="dxa"/>
            <w:noWrap/>
            <w:hideMark/>
          </w:tcPr>
          <w:p w14:paraId="6BBDDC8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6DC29BC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8.67</w:t>
            </w:r>
          </w:p>
        </w:tc>
        <w:tc>
          <w:tcPr>
            <w:tcW w:w="2268" w:type="dxa"/>
            <w:noWrap/>
            <w:hideMark/>
          </w:tcPr>
          <w:p w14:paraId="5DDE449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26.84</w:t>
            </w:r>
          </w:p>
        </w:tc>
        <w:tc>
          <w:tcPr>
            <w:tcW w:w="2268" w:type="dxa"/>
            <w:noWrap/>
            <w:hideMark/>
          </w:tcPr>
          <w:p w14:paraId="32FAD42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26.74</w:t>
            </w:r>
          </w:p>
        </w:tc>
      </w:tr>
      <w:tr w:rsidR="00E5644C" w:rsidRPr="00E5644C" w14:paraId="1E4C546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0DBEF3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1952</w:t>
            </w:r>
          </w:p>
        </w:tc>
        <w:tc>
          <w:tcPr>
            <w:tcW w:w="2268" w:type="dxa"/>
            <w:noWrap/>
            <w:hideMark/>
          </w:tcPr>
          <w:p w14:paraId="1074F4C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71DF9AC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8.67</w:t>
            </w:r>
          </w:p>
        </w:tc>
        <w:tc>
          <w:tcPr>
            <w:tcW w:w="2268" w:type="dxa"/>
            <w:noWrap/>
            <w:hideMark/>
          </w:tcPr>
          <w:p w14:paraId="2A4104B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26.89</w:t>
            </w:r>
          </w:p>
        </w:tc>
        <w:tc>
          <w:tcPr>
            <w:tcW w:w="2268" w:type="dxa"/>
            <w:noWrap/>
            <w:hideMark/>
          </w:tcPr>
          <w:p w14:paraId="1B5EC8D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26.74</w:t>
            </w:r>
          </w:p>
        </w:tc>
      </w:tr>
      <w:tr w:rsidR="00E5644C" w:rsidRPr="00E5644C" w14:paraId="07AE6FA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14DA00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1953</w:t>
            </w:r>
          </w:p>
        </w:tc>
        <w:tc>
          <w:tcPr>
            <w:tcW w:w="2268" w:type="dxa"/>
            <w:noWrap/>
            <w:hideMark/>
          </w:tcPr>
          <w:p w14:paraId="4A01B68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8.87</w:t>
            </w:r>
          </w:p>
        </w:tc>
        <w:tc>
          <w:tcPr>
            <w:tcW w:w="2268" w:type="dxa"/>
            <w:noWrap/>
            <w:hideMark/>
          </w:tcPr>
          <w:p w14:paraId="3EC49F6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8.68</w:t>
            </w:r>
          </w:p>
        </w:tc>
        <w:tc>
          <w:tcPr>
            <w:tcW w:w="2268" w:type="dxa"/>
            <w:noWrap/>
            <w:hideMark/>
          </w:tcPr>
          <w:p w14:paraId="18231E8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c>
          <w:tcPr>
            <w:tcW w:w="2268" w:type="dxa"/>
            <w:noWrap/>
            <w:hideMark/>
          </w:tcPr>
          <w:p w14:paraId="16564C0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5093ED6C"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9FCF58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1954</w:t>
            </w:r>
          </w:p>
        </w:tc>
        <w:tc>
          <w:tcPr>
            <w:tcW w:w="2268" w:type="dxa"/>
            <w:noWrap/>
            <w:hideMark/>
          </w:tcPr>
          <w:p w14:paraId="086378C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8.56</w:t>
            </w:r>
          </w:p>
        </w:tc>
        <w:tc>
          <w:tcPr>
            <w:tcW w:w="2268" w:type="dxa"/>
            <w:noWrap/>
            <w:hideMark/>
          </w:tcPr>
          <w:p w14:paraId="6B1C7FF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3F66309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26.65</w:t>
            </w:r>
          </w:p>
        </w:tc>
        <w:tc>
          <w:tcPr>
            <w:tcW w:w="2268" w:type="dxa"/>
            <w:noWrap/>
            <w:hideMark/>
          </w:tcPr>
          <w:p w14:paraId="4E633FD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3F09B4A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608206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1955</w:t>
            </w:r>
          </w:p>
        </w:tc>
        <w:tc>
          <w:tcPr>
            <w:tcW w:w="2268" w:type="dxa"/>
            <w:noWrap/>
            <w:hideMark/>
          </w:tcPr>
          <w:p w14:paraId="10D0C76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347F3B3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100ED98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26.64</w:t>
            </w:r>
          </w:p>
        </w:tc>
        <w:tc>
          <w:tcPr>
            <w:tcW w:w="2268" w:type="dxa"/>
            <w:noWrap/>
            <w:hideMark/>
          </w:tcPr>
          <w:p w14:paraId="24BB431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55D7DC4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26448B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1956</w:t>
            </w:r>
          </w:p>
        </w:tc>
        <w:tc>
          <w:tcPr>
            <w:tcW w:w="2268" w:type="dxa"/>
            <w:noWrap/>
            <w:hideMark/>
          </w:tcPr>
          <w:p w14:paraId="0C45F9A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8.28</w:t>
            </w:r>
          </w:p>
        </w:tc>
        <w:tc>
          <w:tcPr>
            <w:tcW w:w="2268" w:type="dxa"/>
            <w:noWrap/>
            <w:hideMark/>
          </w:tcPr>
          <w:p w14:paraId="73877AF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8.61</w:t>
            </w:r>
          </w:p>
        </w:tc>
        <w:tc>
          <w:tcPr>
            <w:tcW w:w="2268" w:type="dxa"/>
            <w:noWrap/>
            <w:hideMark/>
          </w:tcPr>
          <w:p w14:paraId="2F856D3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26.47</w:t>
            </w:r>
          </w:p>
        </w:tc>
        <w:tc>
          <w:tcPr>
            <w:tcW w:w="2268" w:type="dxa"/>
            <w:noWrap/>
            <w:hideMark/>
          </w:tcPr>
          <w:p w14:paraId="2CBC7B6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5178FCB4"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529E41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1957</w:t>
            </w:r>
          </w:p>
        </w:tc>
        <w:tc>
          <w:tcPr>
            <w:tcW w:w="2268" w:type="dxa"/>
            <w:noWrap/>
            <w:hideMark/>
          </w:tcPr>
          <w:p w14:paraId="4320E3F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5FD6FDE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8.61</w:t>
            </w:r>
          </w:p>
        </w:tc>
        <w:tc>
          <w:tcPr>
            <w:tcW w:w="2268" w:type="dxa"/>
            <w:noWrap/>
            <w:hideMark/>
          </w:tcPr>
          <w:p w14:paraId="55D7926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c>
          <w:tcPr>
            <w:tcW w:w="2268" w:type="dxa"/>
            <w:noWrap/>
            <w:hideMark/>
          </w:tcPr>
          <w:p w14:paraId="4A198E6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26.73</w:t>
            </w:r>
          </w:p>
        </w:tc>
      </w:tr>
      <w:tr w:rsidR="00E5644C" w:rsidRPr="00E5644C" w14:paraId="5E2B726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98365D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1958</w:t>
            </w:r>
          </w:p>
        </w:tc>
        <w:tc>
          <w:tcPr>
            <w:tcW w:w="2268" w:type="dxa"/>
            <w:noWrap/>
            <w:hideMark/>
          </w:tcPr>
          <w:p w14:paraId="30E620B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8.77</w:t>
            </w:r>
          </w:p>
        </w:tc>
        <w:tc>
          <w:tcPr>
            <w:tcW w:w="2268" w:type="dxa"/>
            <w:noWrap/>
            <w:hideMark/>
          </w:tcPr>
          <w:p w14:paraId="0782479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8.61</w:t>
            </w:r>
          </w:p>
        </w:tc>
        <w:tc>
          <w:tcPr>
            <w:tcW w:w="2268" w:type="dxa"/>
            <w:noWrap/>
            <w:hideMark/>
          </w:tcPr>
          <w:p w14:paraId="2C00C19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27.08</w:t>
            </w:r>
          </w:p>
        </w:tc>
        <w:tc>
          <w:tcPr>
            <w:tcW w:w="2268" w:type="dxa"/>
            <w:noWrap/>
            <w:hideMark/>
          </w:tcPr>
          <w:p w14:paraId="340FD35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26.76</w:t>
            </w:r>
          </w:p>
        </w:tc>
      </w:tr>
      <w:tr w:rsidR="00E5644C" w:rsidRPr="00E5644C" w14:paraId="2EC552CD"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3D0529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1959</w:t>
            </w:r>
          </w:p>
        </w:tc>
        <w:tc>
          <w:tcPr>
            <w:tcW w:w="2268" w:type="dxa"/>
            <w:noWrap/>
            <w:hideMark/>
          </w:tcPr>
          <w:p w14:paraId="29FDA37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02756EB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8.62</w:t>
            </w:r>
          </w:p>
        </w:tc>
        <w:tc>
          <w:tcPr>
            <w:tcW w:w="2268" w:type="dxa"/>
            <w:noWrap/>
            <w:hideMark/>
          </w:tcPr>
          <w:p w14:paraId="6E26265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26.88</w:t>
            </w:r>
          </w:p>
        </w:tc>
        <w:tc>
          <w:tcPr>
            <w:tcW w:w="2268" w:type="dxa"/>
            <w:noWrap/>
            <w:hideMark/>
          </w:tcPr>
          <w:p w14:paraId="4898F39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26.77</w:t>
            </w:r>
          </w:p>
        </w:tc>
      </w:tr>
      <w:tr w:rsidR="00E5644C" w:rsidRPr="00E5644C" w14:paraId="5406AE0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3065AB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1960</w:t>
            </w:r>
          </w:p>
        </w:tc>
        <w:tc>
          <w:tcPr>
            <w:tcW w:w="2268" w:type="dxa"/>
            <w:noWrap/>
            <w:hideMark/>
          </w:tcPr>
          <w:p w14:paraId="05D3DD7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8.58</w:t>
            </w:r>
          </w:p>
        </w:tc>
        <w:tc>
          <w:tcPr>
            <w:tcW w:w="2268" w:type="dxa"/>
            <w:noWrap/>
            <w:hideMark/>
          </w:tcPr>
          <w:p w14:paraId="2BE367F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4E18F4E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c>
          <w:tcPr>
            <w:tcW w:w="2268" w:type="dxa"/>
            <w:noWrap/>
            <w:hideMark/>
          </w:tcPr>
          <w:p w14:paraId="2E78314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26.81</w:t>
            </w:r>
          </w:p>
        </w:tc>
      </w:tr>
      <w:tr w:rsidR="00E5644C" w:rsidRPr="00E5644C" w14:paraId="53EE2F4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F4F48D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1961</w:t>
            </w:r>
          </w:p>
        </w:tc>
        <w:tc>
          <w:tcPr>
            <w:tcW w:w="2268" w:type="dxa"/>
            <w:noWrap/>
            <w:hideMark/>
          </w:tcPr>
          <w:p w14:paraId="3FA9409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8.80</w:t>
            </w:r>
          </w:p>
        </w:tc>
        <w:tc>
          <w:tcPr>
            <w:tcW w:w="2268" w:type="dxa"/>
            <w:noWrap/>
            <w:hideMark/>
          </w:tcPr>
          <w:p w14:paraId="5B1F78F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617121C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26.73</w:t>
            </w:r>
          </w:p>
        </w:tc>
        <w:tc>
          <w:tcPr>
            <w:tcW w:w="2268" w:type="dxa"/>
            <w:noWrap/>
            <w:hideMark/>
          </w:tcPr>
          <w:p w14:paraId="4C28CA8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5BED00DB"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397896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1962</w:t>
            </w:r>
          </w:p>
        </w:tc>
        <w:tc>
          <w:tcPr>
            <w:tcW w:w="2268" w:type="dxa"/>
            <w:noWrap/>
            <w:hideMark/>
          </w:tcPr>
          <w:p w14:paraId="177F4ED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8.75</w:t>
            </w:r>
          </w:p>
        </w:tc>
        <w:tc>
          <w:tcPr>
            <w:tcW w:w="2268" w:type="dxa"/>
            <w:noWrap/>
            <w:hideMark/>
          </w:tcPr>
          <w:p w14:paraId="0A009C4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8.67</w:t>
            </w:r>
          </w:p>
        </w:tc>
        <w:tc>
          <w:tcPr>
            <w:tcW w:w="2268" w:type="dxa"/>
            <w:noWrap/>
            <w:hideMark/>
          </w:tcPr>
          <w:p w14:paraId="5476E65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26.56</w:t>
            </w:r>
          </w:p>
        </w:tc>
        <w:tc>
          <w:tcPr>
            <w:tcW w:w="2268" w:type="dxa"/>
            <w:noWrap/>
            <w:hideMark/>
          </w:tcPr>
          <w:p w14:paraId="706E8B9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26.77</w:t>
            </w:r>
          </w:p>
        </w:tc>
      </w:tr>
      <w:tr w:rsidR="00E5644C" w:rsidRPr="00E5644C" w14:paraId="614D396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E46C0F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1963</w:t>
            </w:r>
          </w:p>
        </w:tc>
        <w:tc>
          <w:tcPr>
            <w:tcW w:w="2268" w:type="dxa"/>
            <w:noWrap/>
            <w:hideMark/>
          </w:tcPr>
          <w:p w14:paraId="6B66147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8.86</w:t>
            </w:r>
          </w:p>
        </w:tc>
        <w:tc>
          <w:tcPr>
            <w:tcW w:w="2268" w:type="dxa"/>
            <w:noWrap/>
            <w:hideMark/>
          </w:tcPr>
          <w:p w14:paraId="462C8E7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8.67</w:t>
            </w:r>
          </w:p>
        </w:tc>
        <w:tc>
          <w:tcPr>
            <w:tcW w:w="2268" w:type="dxa"/>
            <w:noWrap/>
            <w:hideMark/>
          </w:tcPr>
          <w:p w14:paraId="36627F1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26.77</w:t>
            </w:r>
          </w:p>
        </w:tc>
        <w:tc>
          <w:tcPr>
            <w:tcW w:w="2268" w:type="dxa"/>
            <w:noWrap/>
            <w:hideMark/>
          </w:tcPr>
          <w:p w14:paraId="7BB1711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1CECD910"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A9F21F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1964</w:t>
            </w:r>
          </w:p>
        </w:tc>
        <w:tc>
          <w:tcPr>
            <w:tcW w:w="2268" w:type="dxa"/>
            <w:noWrap/>
            <w:hideMark/>
          </w:tcPr>
          <w:p w14:paraId="75E6F7D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8.41</w:t>
            </w:r>
          </w:p>
        </w:tc>
        <w:tc>
          <w:tcPr>
            <w:tcW w:w="2268" w:type="dxa"/>
            <w:noWrap/>
            <w:hideMark/>
          </w:tcPr>
          <w:p w14:paraId="38BFD22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31EDAED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26.66</w:t>
            </w:r>
          </w:p>
        </w:tc>
        <w:tc>
          <w:tcPr>
            <w:tcW w:w="2268" w:type="dxa"/>
            <w:noWrap/>
            <w:hideMark/>
          </w:tcPr>
          <w:p w14:paraId="0658EF9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76455DE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55006C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1965</w:t>
            </w:r>
          </w:p>
        </w:tc>
        <w:tc>
          <w:tcPr>
            <w:tcW w:w="2268" w:type="dxa"/>
            <w:noWrap/>
            <w:hideMark/>
          </w:tcPr>
          <w:p w14:paraId="2A21544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8.53</w:t>
            </w:r>
          </w:p>
        </w:tc>
        <w:tc>
          <w:tcPr>
            <w:tcW w:w="2268" w:type="dxa"/>
            <w:noWrap/>
            <w:hideMark/>
          </w:tcPr>
          <w:p w14:paraId="5BAA893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385F255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26.63</w:t>
            </w:r>
          </w:p>
        </w:tc>
        <w:tc>
          <w:tcPr>
            <w:tcW w:w="2268" w:type="dxa"/>
            <w:noWrap/>
            <w:hideMark/>
          </w:tcPr>
          <w:p w14:paraId="3528B8C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3E4BC0CB"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E30DFF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1966</w:t>
            </w:r>
          </w:p>
        </w:tc>
        <w:tc>
          <w:tcPr>
            <w:tcW w:w="2268" w:type="dxa"/>
            <w:noWrap/>
            <w:hideMark/>
          </w:tcPr>
          <w:p w14:paraId="140D715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8.60</w:t>
            </w:r>
          </w:p>
        </w:tc>
        <w:tc>
          <w:tcPr>
            <w:tcW w:w="2268" w:type="dxa"/>
            <w:noWrap/>
            <w:hideMark/>
          </w:tcPr>
          <w:p w14:paraId="62C198D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8.68</w:t>
            </w:r>
          </w:p>
        </w:tc>
        <w:tc>
          <w:tcPr>
            <w:tcW w:w="2268" w:type="dxa"/>
            <w:noWrap/>
            <w:hideMark/>
          </w:tcPr>
          <w:p w14:paraId="3811CE4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26.89</w:t>
            </w:r>
          </w:p>
        </w:tc>
        <w:tc>
          <w:tcPr>
            <w:tcW w:w="2268" w:type="dxa"/>
            <w:noWrap/>
            <w:hideMark/>
          </w:tcPr>
          <w:p w14:paraId="1E22F63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r>
      <w:tr w:rsidR="00E5644C" w:rsidRPr="00E5644C" w14:paraId="4CDC6EAE"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B30036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1967</w:t>
            </w:r>
          </w:p>
        </w:tc>
        <w:tc>
          <w:tcPr>
            <w:tcW w:w="2268" w:type="dxa"/>
            <w:noWrap/>
            <w:hideMark/>
          </w:tcPr>
          <w:p w14:paraId="7BFFC0E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8.70</w:t>
            </w:r>
          </w:p>
        </w:tc>
        <w:tc>
          <w:tcPr>
            <w:tcW w:w="2268" w:type="dxa"/>
            <w:noWrap/>
            <w:hideMark/>
          </w:tcPr>
          <w:p w14:paraId="1D98AEE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8.67</w:t>
            </w:r>
          </w:p>
        </w:tc>
        <w:tc>
          <w:tcPr>
            <w:tcW w:w="2268" w:type="dxa"/>
            <w:noWrap/>
            <w:hideMark/>
          </w:tcPr>
          <w:p w14:paraId="057A519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26.68</w:t>
            </w:r>
          </w:p>
        </w:tc>
        <w:tc>
          <w:tcPr>
            <w:tcW w:w="2268" w:type="dxa"/>
            <w:noWrap/>
            <w:hideMark/>
          </w:tcPr>
          <w:p w14:paraId="40991C3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3AE7A01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F8ED6F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1968</w:t>
            </w:r>
          </w:p>
        </w:tc>
        <w:tc>
          <w:tcPr>
            <w:tcW w:w="2268" w:type="dxa"/>
            <w:noWrap/>
            <w:hideMark/>
          </w:tcPr>
          <w:p w14:paraId="65DA703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8.52</w:t>
            </w:r>
          </w:p>
        </w:tc>
        <w:tc>
          <w:tcPr>
            <w:tcW w:w="2268" w:type="dxa"/>
            <w:noWrap/>
            <w:hideMark/>
          </w:tcPr>
          <w:p w14:paraId="080FD2B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6212623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c>
          <w:tcPr>
            <w:tcW w:w="2268" w:type="dxa"/>
            <w:noWrap/>
            <w:hideMark/>
          </w:tcPr>
          <w:p w14:paraId="764E74E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49E2AA21"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2F5EBB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1969</w:t>
            </w:r>
          </w:p>
        </w:tc>
        <w:tc>
          <w:tcPr>
            <w:tcW w:w="2268" w:type="dxa"/>
            <w:noWrap/>
            <w:hideMark/>
          </w:tcPr>
          <w:p w14:paraId="0F60EFB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8.60</w:t>
            </w:r>
          </w:p>
        </w:tc>
        <w:tc>
          <w:tcPr>
            <w:tcW w:w="2268" w:type="dxa"/>
            <w:noWrap/>
            <w:hideMark/>
          </w:tcPr>
          <w:p w14:paraId="14D96C0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7412A1A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27.06</w:t>
            </w:r>
          </w:p>
        </w:tc>
        <w:tc>
          <w:tcPr>
            <w:tcW w:w="2268" w:type="dxa"/>
            <w:noWrap/>
            <w:hideMark/>
          </w:tcPr>
          <w:p w14:paraId="09D19F8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26.77</w:t>
            </w:r>
          </w:p>
        </w:tc>
      </w:tr>
      <w:tr w:rsidR="00E5644C" w:rsidRPr="00E5644C" w14:paraId="3824EEB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7A59FE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1970</w:t>
            </w:r>
          </w:p>
        </w:tc>
        <w:tc>
          <w:tcPr>
            <w:tcW w:w="2268" w:type="dxa"/>
            <w:noWrap/>
            <w:hideMark/>
          </w:tcPr>
          <w:p w14:paraId="47F3908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8.70</w:t>
            </w:r>
          </w:p>
        </w:tc>
        <w:tc>
          <w:tcPr>
            <w:tcW w:w="2268" w:type="dxa"/>
            <w:noWrap/>
            <w:hideMark/>
          </w:tcPr>
          <w:p w14:paraId="65FC1BF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13CA219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26.85</w:t>
            </w:r>
          </w:p>
        </w:tc>
        <w:tc>
          <w:tcPr>
            <w:tcW w:w="2268" w:type="dxa"/>
            <w:noWrap/>
            <w:hideMark/>
          </w:tcPr>
          <w:p w14:paraId="4C7824B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26.76</w:t>
            </w:r>
          </w:p>
        </w:tc>
      </w:tr>
      <w:tr w:rsidR="00E5644C" w:rsidRPr="00E5644C" w14:paraId="605BECB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BE7072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1971</w:t>
            </w:r>
          </w:p>
        </w:tc>
        <w:tc>
          <w:tcPr>
            <w:tcW w:w="2268" w:type="dxa"/>
            <w:noWrap/>
            <w:hideMark/>
          </w:tcPr>
          <w:p w14:paraId="690B0643"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8.60</w:t>
            </w:r>
          </w:p>
        </w:tc>
        <w:tc>
          <w:tcPr>
            <w:tcW w:w="2268" w:type="dxa"/>
            <w:noWrap/>
            <w:hideMark/>
          </w:tcPr>
          <w:p w14:paraId="66FC2C1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7334D3A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26.61</w:t>
            </w:r>
          </w:p>
        </w:tc>
        <w:tc>
          <w:tcPr>
            <w:tcW w:w="2268" w:type="dxa"/>
            <w:noWrap/>
            <w:hideMark/>
          </w:tcPr>
          <w:p w14:paraId="4CA7E72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26.75</w:t>
            </w:r>
          </w:p>
        </w:tc>
      </w:tr>
      <w:tr w:rsidR="00E5644C" w:rsidRPr="00E5644C" w14:paraId="3C9FAD4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959DC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1972</w:t>
            </w:r>
          </w:p>
        </w:tc>
        <w:tc>
          <w:tcPr>
            <w:tcW w:w="2268" w:type="dxa"/>
            <w:noWrap/>
            <w:hideMark/>
          </w:tcPr>
          <w:p w14:paraId="23D3691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8.50</w:t>
            </w:r>
          </w:p>
        </w:tc>
        <w:tc>
          <w:tcPr>
            <w:tcW w:w="2268" w:type="dxa"/>
            <w:noWrap/>
            <w:hideMark/>
          </w:tcPr>
          <w:p w14:paraId="0074346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8.60</w:t>
            </w:r>
          </w:p>
        </w:tc>
        <w:tc>
          <w:tcPr>
            <w:tcW w:w="2268" w:type="dxa"/>
            <w:noWrap/>
            <w:hideMark/>
          </w:tcPr>
          <w:p w14:paraId="050A6BF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26.94</w:t>
            </w:r>
          </w:p>
        </w:tc>
        <w:tc>
          <w:tcPr>
            <w:tcW w:w="2268" w:type="dxa"/>
            <w:noWrap/>
            <w:hideMark/>
          </w:tcPr>
          <w:p w14:paraId="7BDBDC4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26.78</w:t>
            </w:r>
          </w:p>
        </w:tc>
      </w:tr>
      <w:tr w:rsidR="00E5644C" w:rsidRPr="00E5644C" w14:paraId="51B37837"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4C7710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1973</w:t>
            </w:r>
          </w:p>
        </w:tc>
        <w:tc>
          <w:tcPr>
            <w:tcW w:w="2268" w:type="dxa"/>
            <w:noWrap/>
            <w:hideMark/>
          </w:tcPr>
          <w:p w14:paraId="0247290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8.95</w:t>
            </w:r>
          </w:p>
        </w:tc>
        <w:tc>
          <w:tcPr>
            <w:tcW w:w="2268" w:type="dxa"/>
            <w:noWrap/>
            <w:hideMark/>
          </w:tcPr>
          <w:p w14:paraId="7EFCC59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8.61</w:t>
            </w:r>
          </w:p>
        </w:tc>
        <w:tc>
          <w:tcPr>
            <w:tcW w:w="2268" w:type="dxa"/>
            <w:noWrap/>
            <w:hideMark/>
          </w:tcPr>
          <w:p w14:paraId="4234C42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26.96</w:t>
            </w:r>
          </w:p>
        </w:tc>
        <w:tc>
          <w:tcPr>
            <w:tcW w:w="2268" w:type="dxa"/>
            <w:noWrap/>
            <w:hideMark/>
          </w:tcPr>
          <w:p w14:paraId="7D556FE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75DB57FA"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D17BAE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1974</w:t>
            </w:r>
          </w:p>
        </w:tc>
        <w:tc>
          <w:tcPr>
            <w:tcW w:w="2268" w:type="dxa"/>
            <w:noWrap/>
            <w:hideMark/>
          </w:tcPr>
          <w:p w14:paraId="426A49D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8.47</w:t>
            </w:r>
          </w:p>
        </w:tc>
        <w:tc>
          <w:tcPr>
            <w:tcW w:w="2268" w:type="dxa"/>
            <w:noWrap/>
            <w:hideMark/>
          </w:tcPr>
          <w:p w14:paraId="029EDAB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8.62</w:t>
            </w:r>
          </w:p>
        </w:tc>
        <w:tc>
          <w:tcPr>
            <w:tcW w:w="2268" w:type="dxa"/>
            <w:noWrap/>
            <w:hideMark/>
          </w:tcPr>
          <w:p w14:paraId="2339D87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26.67</w:t>
            </w:r>
          </w:p>
        </w:tc>
        <w:tc>
          <w:tcPr>
            <w:tcW w:w="2268" w:type="dxa"/>
            <w:noWrap/>
            <w:hideMark/>
          </w:tcPr>
          <w:p w14:paraId="7D31AD8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5B003F8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ACB11B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1975</w:t>
            </w:r>
          </w:p>
        </w:tc>
        <w:tc>
          <w:tcPr>
            <w:tcW w:w="2268" w:type="dxa"/>
            <w:noWrap/>
            <w:hideMark/>
          </w:tcPr>
          <w:p w14:paraId="5B73C27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8.74</w:t>
            </w:r>
          </w:p>
        </w:tc>
        <w:tc>
          <w:tcPr>
            <w:tcW w:w="2268" w:type="dxa"/>
            <w:noWrap/>
            <w:hideMark/>
          </w:tcPr>
          <w:p w14:paraId="02F759F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66434EA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26.64</w:t>
            </w:r>
          </w:p>
        </w:tc>
        <w:tc>
          <w:tcPr>
            <w:tcW w:w="2268" w:type="dxa"/>
            <w:noWrap/>
            <w:hideMark/>
          </w:tcPr>
          <w:p w14:paraId="3F2DCC3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26.81</w:t>
            </w:r>
          </w:p>
        </w:tc>
      </w:tr>
      <w:tr w:rsidR="00E5644C" w:rsidRPr="00E5644C" w14:paraId="7DB1CFD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3913CC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1976</w:t>
            </w:r>
          </w:p>
        </w:tc>
        <w:tc>
          <w:tcPr>
            <w:tcW w:w="2268" w:type="dxa"/>
            <w:noWrap/>
            <w:hideMark/>
          </w:tcPr>
          <w:p w14:paraId="65D5CDB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8.35</w:t>
            </w:r>
          </w:p>
        </w:tc>
        <w:tc>
          <w:tcPr>
            <w:tcW w:w="2268" w:type="dxa"/>
            <w:noWrap/>
            <w:hideMark/>
          </w:tcPr>
          <w:p w14:paraId="56412E5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8.61</w:t>
            </w:r>
          </w:p>
        </w:tc>
        <w:tc>
          <w:tcPr>
            <w:tcW w:w="2268" w:type="dxa"/>
            <w:noWrap/>
            <w:hideMark/>
          </w:tcPr>
          <w:p w14:paraId="1D9B58B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26.56</w:t>
            </w:r>
          </w:p>
        </w:tc>
        <w:tc>
          <w:tcPr>
            <w:tcW w:w="2268" w:type="dxa"/>
            <w:noWrap/>
            <w:hideMark/>
          </w:tcPr>
          <w:p w14:paraId="6BA6EBD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26.77</w:t>
            </w:r>
          </w:p>
        </w:tc>
      </w:tr>
      <w:tr w:rsidR="00E5644C" w:rsidRPr="00E5644C" w14:paraId="127FFE13"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97F9BB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1977</w:t>
            </w:r>
          </w:p>
        </w:tc>
        <w:tc>
          <w:tcPr>
            <w:tcW w:w="2268" w:type="dxa"/>
            <w:noWrap/>
            <w:hideMark/>
          </w:tcPr>
          <w:p w14:paraId="1F8573E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8.85</w:t>
            </w:r>
          </w:p>
        </w:tc>
        <w:tc>
          <w:tcPr>
            <w:tcW w:w="2268" w:type="dxa"/>
            <w:noWrap/>
            <w:hideMark/>
          </w:tcPr>
          <w:p w14:paraId="5DBC362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8.63</w:t>
            </w:r>
          </w:p>
        </w:tc>
        <w:tc>
          <w:tcPr>
            <w:tcW w:w="2268" w:type="dxa"/>
            <w:noWrap/>
            <w:hideMark/>
          </w:tcPr>
          <w:p w14:paraId="1875D90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26.82</w:t>
            </w:r>
          </w:p>
        </w:tc>
        <w:tc>
          <w:tcPr>
            <w:tcW w:w="2268" w:type="dxa"/>
            <w:noWrap/>
            <w:hideMark/>
          </w:tcPr>
          <w:p w14:paraId="7C137BC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r>
      <w:tr w:rsidR="00E5644C" w:rsidRPr="00E5644C" w14:paraId="5ACB91A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42D9B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1978</w:t>
            </w:r>
          </w:p>
        </w:tc>
        <w:tc>
          <w:tcPr>
            <w:tcW w:w="2268" w:type="dxa"/>
            <w:noWrap/>
            <w:hideMark/>
          </w:tcPr>
          <w:p w14:paraId="46A7583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8.69</w:t>
            </w:r>
          </w:p>
        </w:tc>
        <w:tc>
          <w:tcPr>
            <w:tcW w:w="2268" w:type="dxa"/>
            <w:noWrap/>
            <w:hideMark/>
          </w:tcPr>
          <w:p w14:paraId="1CF0E15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8.65</w:t>
            </w:r>
          </w:p>
        </w:tc>
        <w:tc>
          <w:tcPr>
            <w:tcW w:w="2268" w:type="dxa"/>
            <w:noWrap/>
            <w:hideMark/>
          </w:tcPr>
          <w:p w14:paraId="6000D35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26.90</w:t>
            </w:r>
          </w:p>
        </w:tc>
        <w:tc>
          <w:tcPr>
            <w:tcW w:w="2268" w:type="dxa"/>
            <w:noWrap/>
            <w:hideMark/>
          </w:tcPr>
          <w:p w14:paraId="1AB989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4ADDFF7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E9EF2D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1979</w:t>
            </w:r>
          </w:p>
        </w:tc>
        <w:tc>
          <w:tcPr>
            <w:tcW w:w="2268" w:type="dxa"/>
            <w:noWrap/>
            <w:hideMark/>
          </w:tcPr>
          <w:p w14:paraId="42D790D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8.73</w:t>
            </w:r>
          </w:p>
        </w:tc>
        <w:tc>
          <w:tcPr>
            <w:tcW w:w="2268" w:type="dxa"/>
            <w:noWrap/>
            <w:hideMark/>
          </w:tcPr>
          <w:p w14:paraId="62DBE39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28B7ECA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26.96</w:t>
            </w:r>
          </w:p>
        </w:tc>
        <w:tc>
          <w:tcPr>
            <w:tcW w:w="2268" w:type="dxa"/>
            <w:noWrap/>
            <w:hideMark/>
          </w:tcPr>
          <w:p w14:paraId="32FDBA3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r>
      <w:tr w:rsidR="00E5644C" w:rsidRPr="00E5644C" w14:paraId="1F79AF32"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9E3B2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1980</w:t>
            </w:r>
          </w:p>
        </w:tc>
        <w:tc>
          <w:tcPr>
            <w:tcW w:w="2268" w:type="dxa"/>
            <w:noWrap/>
            <w:hideMark/>
          </w:tcPr>
          <w:p w14:paraId="6E4FB5C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8.98</w:t>
            </w:r>
          </w:p>
        </w:tc>
        <w:tc>
          <w:tcPr>
            <w:tcW w:w="2268" w:type="dxa"/>
            <w:noWrap/>
            <w:hideMark/>
          </w:tcPr>
          <w:p w14:paraId="02FDB47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8.69</w:t>
            </w:r>
          </w:p>
        </w:tc>
        <w:tc>
          <w:tcPr>
            <w:tcW w:w="2268" w:type="dxa"/>
            <w:noWrap/>
            <w:hideMark/>
          </w:tcPr>
          <w:p w14:paraId="5A0107F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26.96</w:t>
            </w:r>
          </w:p>
        </w:tc>
        <w:tc>
          <w:tcPr>
            <w:tcW w:w="2268" w:type="dxa"/>
            <w:noWrap/>
            <w:hideMark/>
          </w:tcPr>
          <w:p w14:paraId="749BFE5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26.80</w:t>
            </w:r>
          </w:p>
        </w:tc>
      </w:tr>
      <w:tr w:rsidR="00E5644C" w:rsidRPr="00E5644C" w14:paraId="443E881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A42C53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1981</w:t>
            </w:r>
          </w:p>
        </w:tc>
        <w:tc>
          <w:tcPr>
            <w:tcW w:w="2268" w:type="dxa"/>
            <w:noWrap/>
            <w:hideMark/>
          </w:tcPr>
          <w:p w14:paraId="0E95983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9.17</w:t>
            </w:r>
          </w:p>
        </w:tc>
        <w:tc>
          <w:tcPr>
            <w:tcW w:w="2268" w:type="dxa"/>
            <w:noWrap/>
            <w:hideMark/>
          </w:tcPr>
          <w:p w14:paraId="1BFD54C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8.74</w:t>
            </w:r>
          </w:p>
        </w:tc>
        <w:tc>
          <w:tcPr>
            <w:tcW w:w="2268" w:type="dxa"/>
            <w:noWrap/>
            <w:hideMark/>
          </w:tcPr>
          <w:p w14:paraId="60A9B46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26.98</w:t>
            </w:r>
          </w:p>
        </w:tc>
        <w:tc>
          <w:tcPr>
            <w:tcW w:w="2268" w:type="dxa"/>
            <w:noWrap/>
            <w:hideMark/>
          </w:tcPr>
          <w:p w14:paraId="697B8F8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26.84</w:t>
            </w:r>
          </w:p>
        </w:tc>
      </w:tr>
      <w:tr w:rsidR="00E5644C" w:rsidRPr="00E5644C" w14:paraId="0C63B59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DF77D80"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1982</w:t>
            </w:r>
          </w:p>
        </w:tc>
        <w:tc>
          <w:tcPr>
            <w:tcW w:w="2268" w:type="dxa"/>
            <w:noWrap/>
            <w:hideMark/>
          </w:tcPr>
          <w:p w14:paraId="0A96523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8.64</w:t>
            </w:r>
          </w:p>
        </w:tc>
        <w:tc>
          <w:tcPr>
            <w:tcW w:w="2268" w:type="dxa"/>
            <w:noWrap/>
            <w:hideMark/>
          </w:tcPr>
          <w:p w14:paraId="43DDFDF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8.76</w:t>
            </w:r>
          </w:p>
        </w:tc>
        <w:tc>
          <w:tcPr>
            <w:tcW w:w="2268" w:type="dxa"/>
            <w:noWrap/>
            <w:hideMark/>
          </w:tcPr>
          <w:p w14:paraId="36641C8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26.84</w:t>
            </w:r>
          </w:p>
        </w:tc>
        <w:tc>
          <w:tcPr>
            <w:tcW w:w="2268" w:type="dxa"/>
            <w:noWrap/>
            <w:hideMark/>
          </w:tcPr>
          <w:p w14:paraId="39A8662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26.83</w:t>
            </w:r>
          </w:p>
        </w:tc>
      </w:tr>
      <w:tr w:rsidR="00E5644C" w:rsidRPr="00E5644C" w14:paraId="7258130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83A505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1983</w:t>
            </w:r>
          </w:p>
        </w:tc>
        <w:tc>
          <w:tcPr>
            <w:tcW w:w="2268" w:type="dxa"/>
            <w:noWrap/>
            <w:hideMark/>
          </w:tcPr>
          <w:p w14:paraId="202A49A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9.03</w:t>
            </w:r>
          </w:p>
        </w:tc>
        <w:tc>
          <w:tcPr>
            <w:tcW w:w="2268" w:type="dxa"/>
            <w:noWrap/>
            <w:hideMark/>
          </w:tcPr>
          <w:p w14:paraId="1157FF7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8.77</w:t>
            </w:r>
          </w:p>
        </w:tc>
        <w:tc>
          <w:tcPr>
            <w:tcW w:w="2268" w:type="dxa"/>
            <w:noWrap/>
            <w:hideMark/>
          </w:tcPr>
          <w:p w14:paraId="77EFEE0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27.30</w:t>
            </w:r>
          </w:p>
        </w:tc>
        <w:tc>
          <w:tcPr>
            <w:tcW w:w="2268" w:type="dxa"/>
            <w:noWrap/>
            <w:hideMark/>
          </w:tcPr>
          <w:p w14:paraId="4A8BDAD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26.86</w:t>
            </w:r>
          </w:p>
        </w:tc>
      </w:tr>
      <w:tr w:rsidR="00E5644C" w:rsidRPr="00E5644C" w14:paraId="5393A48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7DF872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1984</w:t>
            </w:r>
          </w:p>
        </w:tc>
        <w:tc>
          <w:tcPr>
            <w:tcW w:w="2268" w:type="dxa"/>
            <w:noWrap/>
            <w:hideMark/>
          </w:tcPr>
          <w:p w14:paraId="154FD9D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8.69</w:t>
            </w:r>
          </w:p>
        </w:tc>
        <w:tc>
          <w:tcPr>
            <w:tcW w:w="2268" w:type="dxa"/>
            <w:noWrap/>
            <w:hideMark/>
          </w:tcPr>
          <w:p w14:paraId="33644F8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8.79</w:t>
            </w:r>
          </w:p>
        </w:tc>
        <w:tc>
          <w:tcPr>
            <w:tcW w:w="2268" w:type="dxa"/>
            <w:noWrap/>
            <w:hideMark/>
          </w:tcPr>
          <w:p w14:paraId="2A4B48F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26.48</w:t>
            </w:r>
          </w:p>
        </w:tc>
        <w:tc>
          <w:tcPr>
            <w:tcW w:w="2268" w:type="dxa"/>
            <w:noWrap/>
            <w:hideMark/>
          </w:tcPr>
          <w:p w14:paraId="253A95D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26.84</w:t>
            </w:r>
          </w:p>
        </w:tc>
      </w:tr>
      <w:tr w:rsidR="00E5644C" w:rsidRPr="00E5644C" w14:paraId="1D338C0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21BFB87"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1985</w:t>
            </w:r>
          </w:p>
        </w:tc>
        <w:tc>
          <w:tcPr>
            <w:tcW w:w="2268" w:type="dxa"/>
            <w:noWrap/>
            <w:hideMark/>
          </w:tcPr>
          <w:p w14:paraId="668D492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8.66</w:t>
            </w:r>
          </w:p>
        </w:tc>
        <w:tc>
          <w:tcPr>
            <w:tcW w:w="2268" w:type="dxa"/>
            <w:noWrap/>
            <w:hideMark/>
          </w:tcPr>
          <w:p w14:paraId="553B3DB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8.78</w:t>
            </w:r>
          </w:p>
        </w:tc>
        <w:tc>
          <w:tcPr>
            <w:tcW w:w="2268" w:type="dxa"/>
            <w:noWrap/>
            <w:hideMark/>
          </w:tcPr>
          <w:p w14:paraId="5CBBA7A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26.82</w:t>
            </w:r>
          </w:p>
        </w:tc>
        <w:tc>
          <w:tcPr>
            <w:tcW w:w="2268" w:type="dxa"/>
            <w:noWrap/>
            <w:hideMark/>
          </w:tcPr>
          <w:p w14:paraId="261C0D3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26.86</w:t>
            </w:r>
          </w:p>
        </w:tc>
      </w:tr>
      <w:tr w:rsidR="00E5644C" w:rsidRPr="00E5644C" w14:paraId="74CAD2BD"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D9010AE"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1986</w:t>
            </w:r>
          </w:p>
        </w:tc>
        <w:tc>
          <w:tcPr>
            <w:tcW w:w="2268" w:type="dxa"/>
            <w:noWrap/>
            <w:hideMark/>
          </w:tcPr>
          <w:p w14:paraId="7ADCD42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8.83</w:t>
            </w:r>
          </w:p>
        </w:tc>
        <w:tc>
          <w:tcPr>
            <w:tcW w:w="2268" w:type="dxa"/>
            <w:noWrap/>
            <w:hideMark/>
          </w:tcPr>
          <w:p w14:paraId="04C2C59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8.83</w:t>
            </w:r>
          </w:p>
        </w:tc>
        <w:tc>
          <w:tcPr>
            <w:tcW w:w="2268" w:type="dxa"/>
            <w:noWrap/>
            <w:hideMark/>
          </w:tcPr>
          <w:p w14:paraId="3F21FB8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26.85</w:t>
            </w:r>
          </w:p>
        </w:tc>
        <w:tc>
          <w:tcPr>
            <w:tcW w:w="2268" w:type="dxa"/>
            <w:noWrap/>
            <w:hideMark/>
          </w:tcPr>
          <w:p w14:paraId="15BC530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26.89</w:t>
            </w:r>
          </w:p>
        </w:tc>
      </w:tr>
      <w:tr w:rsidR="00E5644C" w:rsidRPr="00E5644C" w14:paraId="2DD90DA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403A5A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lastRenderedPageBreak/>
              <w:t>1987</w:t>
            </w:r>
          </w:p>
        </w:tc>
        <w:tc>
          <w:tcPr>
            <w:tcW w:w="2268" w:type="dxa"/>
            <w:noWrap/>
            <w:hideMark/>
          </w:tcPr>
          <w:p w14:paraId="3AF5ECD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8.99</w:t>
            </w:r>
          </w:p>
        </w:tc>
        <w:tc>
          <w:tcPr>
            <w:tcW w:w="2268" w:type="dxa"/>
            <w:noWrap/>
            <w:hideMark/>
          </w:tcPr>
          <w:p w14:paraId="078B449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8.84</w:t>
            </w:r>
          </w:p>
        </w:tc>
        <w:tc>
          <w:tcPr>
            <w:tcW w:w="2268" w:type="dxa"/>
            <w:noWrap/>
            <w:hideMark/>
          </w:tcPr>
          <w:p w14:paraId="04D39BA5"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27.18</w:t>
            </w:r>
          </w:p>
        </w:tc>
        <w:tc>
          <w:tcPr>
            <w:tcW w:w="2268" w:type="dxa"/>
            <w:noWrap/>
            <w:hideMark/>
          </w:tcPr>
          <w:p w14:paraId="4506B84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r>
      <w:tr w:rsidR="00E5644C" w:rsidRPr="00E5644C" w14:paraId="5310D09D"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AEDBBE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1988</w:t>
            </w:r>
          </w:p>
        </w:tc>
        <w:tc>
          <w:tcPr>
            <w:tcW w:w="2268" w:type="dxa"/>
            <w:noWrap/>
            <w:hideMark/>
          </w:tcPr>
          <w:p w14:paraId="0D4E468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9.20</w:t>
            </w:r>
          </w:p>
        </w:tc>
        <w:tc>
          <w:tcPr>
            <w:tcW w:w="2268" w:type="dxa"/>
            <w:noWrap/>
            <w:hideMark/>
          </w:tcPr>
          <w:p w14:paraId="0EF4E9D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8.89</w:t>
            </w:r>
          </w:p>
        </w:tc>
        <w:tc>
          <w:tcPr>
            <w:tcW w:w="2268" w:type="dxa"/>
            <w:noWrap/>
            <w:hideMark/>
          </w:tcPr>
          <w:p w14:paraId="64BB781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27.07</w:t>
            </w:r>
          </w:p>
        </w:tc>
        <w:tc>
          <w:tcPr>
            <w:tcW w:w="2268" w:type="dxa"/>
            <w:noWrap/>
            <w:hideMark/>
          </w:tcPr>
          <w:p w14:paraId="06FA801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26.94</w:t>
            </w:r>
          </w:p>
        </w:tc>
      </w:tr>
      <w:tr w:rsidR="00E5644C" w:rsidRPr="00E5644C" w14:paraId="3A27A1FC"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720043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1989</w:t>
            </w:r>
          </w:p>
        </w:tc>
        <w:tc>
          <w:tcPr>
            <w:tcW w:w="2268" w:type="dxa"/>
            <w:noWrap/>
            <w:hideMark/>
          </w:tcPr>
          <w:p w14:paraId="324E31A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8.92</w:t>
            </w:r>
          </w:p>
        </w:tc>
        <w:tc>
          <w:tcPr>
            <w:tcW w:w="2268" w:type="dxa"/>
            <w:noWrap/>
            <w:hideMark/>
          </w:tcPr>
          <w:p w14:paraId="7CD4C48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8.91</w:t>
            </w:r>
          </w:p>
        </w:tc>
        <w:tc>
          <w:tcPr>
            <w:tcW w:w="2268" w:type="dxa"/>
            <w:noWrap/>
            <w:hideMark/>
          </w:tcPr>
          <w:p w14:paraId="0984C44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26.79</w:t>
            </w:r>
          </w:p>
        </w:tc>
        <w:tc>
          <w:tcPr>
            <w:tcW w:w="2268" w:type="dxa"/>
            <w:noWrap/>
            <w:hideMark/>
          </w:tcPr>
          <w:p w14:paraId="456B22E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r>
      <w:tr w:rsidR="00E5644C" w:rsidRPr="00E5644C" w14:paraId="1017118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D7E09C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1990</w:t>
            </w:r>
          </w:p>
        </w:tc>
        <w:tc>
          <w:tcPr>
            <w:tcW w:w="2268" w:type="dxa"/>
            <w:noWrap/>
            <w:hideMark/>
          </w:tcPr>
          <w:p w14:paraId="0748F65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9.23</w:t>
            </w:r>
          </w:p>
        </w:tc>
        <w:tc>
          <w:tcPr>
            <w:tcW w:w="2268" w:type="dxa"/>
            <w:noWrap/>
            <w:hideMark/>
          </w:tcPr>
          <w:p w14:paraId="151F87E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8.94</w:t>
            </w:r>
          </w:p>
        </w:tc>
        <w:tc>
          <w:tcPr>
            <w:tcW w:w="2268" w:type="dxa"/>
            <w:noWrap/>
            <w:hideMark/>
          </w:tcPr>
          <w:p w14:paraId="75AC8A8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27.13</w:t>
            </w:r>
          </w:p>
        </w:tc>
        <w:tc>
          <w:tcPr>
            <w:tcW w:w="2268" w:type="dxa"/>
            <w:noWrap/>
            <w:hideMark/>
          </w:tcPr>
          <w:p w14:paraId="774AEA9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26.94</w:t>
            </w:r>
          </w:p>
        </w:tc>
      </w:tr>
      <w:tr w:rsidR="00E5644C" w:rsidRPr="00E5644C" w14:paraId="4330CB4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007499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1991</w:t>
            </w:r>
          </w:p>
        </w:tc>
        <w:tc>
          <w:tcPr>
            <w:tcW w:w="2268" w:type="dxa"/>
            <w:noWrap/>
            <w:hideMark/>
          </w:tcPr>
          <w:p w14:paraId="129E395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9.18</w:t>
            </w:r>
          </w:p>
        </w:tc>
        <w:tc>
          <w:tcPr>
            <w:tcW w:w="2268" w:type="dxa"/>
            <w:noWrap/>
            <w:hideMark/>
          </w:tcPr>
          <w:p w14:paraId="5B0B57A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8.94</w:t>
            </w:r>
          </w:p>
        </w:tc>
        <w:tc>
          <w:tcPr>
            <w:tcW w:w="2268" w:type="dxa"/>
            <w:noWrap/>
            <w:hideMark/>
          </w:tcPr>
          <w:p w14:paraId="5D2ED50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26.99</w:t>
            </w:r>
          </w:p>
        </w:tc>
        <w:tc>
          <w:tcPr>
            <w:tcW w:w="2268" w:type="dxa"/>
            <w:noWrap/>
            <w:hideMark/>
          </w:tcPr>
          <w:p w14:paraId="68B0015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26.95</w:t>
            </w:r>
          </w:p>
        </w:tc>
      </w:tr>
      <w:tr w:rsidR="00E5644C" w:rsidRPr="00E5644C" w14:paraId="2852D197"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1F39772"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1992</w:t>
            </w:r>
          </w:p>
        </w:tc>
        <w:tc>
          <w:tcPr>
            <w:tcW w:w="2268" w:type="dxa"/>
            <w:noWrap/>
            <w:hideMark/>
          </w:tcPr>
          <w:p w14:paraId="3905C7C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8.84</w:t>
            </w:r>
          </w:p>
        </w:tc>
        <w:tc>
          <w:tcPr>
            <w:tcW w:w="2268" w:type="dxa"/>
            <w:noWrap/>
            <w:hideMark/>
          </w:tcPr>
          <w:p w14:paraId="2DCE158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8.96</w:t>
            </w:r>
          </w:p>
        </w:tc>
        <w:tc>
          <w:tcPr>
            <w:tcW w:w="2268" w:type="dxa"/>
            <w:noWrap/>
            <w:hideMark/>
          </w:tcPr>
          <w:p w14:paraId="561DB08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27.00</w:t>
            </w:r>
          </w:p>
        </w:tc>
        <w:tc>
          <w:tcPr>
            <w:tcW w:w="2268" w:type="dxa"/>
            <w:noWrap/>
            <w:hideMark/>
          </w:tcPr>
          <w:p w14:paraId="4C09A02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26.96</w:t>
            </w:r>
          </w:p>
        </w:tc>
      </w:tr>
      <w:tr w:rsidR="00E5644C" w:rsidRPr="00E5644C" w14:paraId="2D3EE330"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3F4F4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1993</w:t>
            </w:r>
          </w:p>
        </w:tc>
        <w:tc>
          <w:tcPr>
            <w:tcW w:w="2268" w:type="dxa"/>
            <w:noWrap/>
            <w:hideMark/>
          </w:tcPr>
          <w:p w14:paraId="73D0D37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8.87</w:t>
            </w:r>
          </w:p>
        </w:tc>
        <w:tc>
          <w:tcPr>
            <w:tcW w:w="2268" w:type="dxa"/>
            <w:noWrap/>
            <w:hideMark/>
          </w:tcPr>
          <w:p w14:paraId="2D4E8947"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8.94</w:t>
            </w:r>
          </w:p>
        </w:tc>
        <w:tc>
          <w:tcPr>
            <w:tcW w:w="2268" w:type="dxa"/>
            <w:noWrap/>
            <w:hideMark/>
          </w:tcPr>
          <w:p w14:paraId="38F5300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26.93</w:t>
            </w:r>
          </w:p>
        </w:tc>
        <w:tc>
          <w:tcPr>
            <w:tcW w:w="2268" w:type="dxa"/>
            <w:noWrap/>
            <w:hideMark/>
          </w:tcPr>
          <w:p w14:paraId="3141329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26.92</w:t>
            </w:r>
          </w:p>
        </w:tc>
      </w:tr>
      <w:tr w:rsidR="00E5644C" w:rsidRPr="00E5644C" w14:paraId="5ED89E6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09E667A"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1994</w:t>
            </w:r>
          </w:p>
        </w:tc>
        <w:tc>
          <w:tcPr>
            <w:tcW w:w="2268" w:type="dxa"/>
            <w:noWrap/>
            <w:hideMark/>
          </w:tcPr>
          <w:p w14:paraId="37CE3F7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9.04</w:t>
            </w:r>
          </w:p>
        </w:tc>
        <w:tc>
          <w:tcPr>
            <w:tcW w:w="2268" w:type="dxa"/>
            <w:noWrap/>
            <w:hideMark/>
          </w:tcPr>
          <w:p w14:paraId="7E64CC2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8.98</w:t>
            </w:r>
          </w:p>
        </w:tc>
        <w:tc>
          <w:tcPr>
            <w:tcW w:w="2268" w:type="dxa"/>
            <w:noWrap/>
            <w:hideMark/>
          </w:tcPr>
          <w:p w14:paraId="7BFA03C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27.09</w:t>
            </w:r>
          </w:p>
        </w:tc>
        <w:tc>
          <w:tcPr>
            <w:tcW w:w="2268" w:type="dxa"/>
            <w:noWrap/>
            <w:hideMark/>
          </w:tcPr>
          <w:p w14:paraId="416F1DD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26.99</w:t>
            </w:r>
          </w:p>
        </w:tc>
      </w:tr>
      <w:tr w:rsidR="00E5644C" w:rsidRPr="00E5644C" w14:paraId="625350FB"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74141A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1995</w:t>
            </w:r>
          </w:p>
        </w:tc>
        <w:tc>
          <w:tcPr>
            <w:tcW w:w="2268" w:type="dxa"/>
            <w:noWrap/>
            <w:hideMark/>
          </w:tcPr>
          <w:p w14:paraId="5D7FE5D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9.35</w:t>
            </w:r>
          </w:p>
        </w:tc>
        <w:tc>
          <w:tcPr>
            <w:tcW w:w="2268" w:type="dxa"/>
            <w:noWrap/>
            <w:hideMark/>
          </w:tcPr>
          <w:p w14:paraId="0EA1BBA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9.05</w:t>
            </w:r>
          </w:p>
        </w:tc>
        <w:tc>
          <w:tcPr>
            <w:tcW w:w="2268" w:type="dxa"/>
            <w:noWrap/>
            <w:hideMark/>
          </w:tcPr>
          <w:p w14:paraId="6DA8DF3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27.07</w:t>
            </w:r>
          </w:p>
        </w:tc>
        <w:tc>
          <w:tcPr>
            <w:tcW w:w="2268" w:type="dxa"/>
            <w:noWrap/>
            <w:hideMark/>
          </w:tcPr>
          <w:p w14:paraId="028924B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27.01</w:t>
            </w:r>
          </w:p>
        </w:tc>
      </w:tr>
      <w:tr w:rsidR="00E5644C" w:rsidRPr="00E5644C" w14:paraId="2593BD02"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156A3B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1996</w:t>
            </w:r>
          </w:p>
        </w:tc>
        <w:tc>
          <w:tcPr>
            <w:tcW w:w="2268" w:type="dxa"/>
            <w:noWrap/>
            <w:hideMark/>
          </w:tcPr>
          <w:p w14:paraId="63D3C852"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9.04</w:t>
            </w:r>
          </w:p>
        </w:tc>
        <w:tc>
          <w:tcPr>
            <w:tcW w:w="2268" w:type="dxa"/>
            <w:noWrap/>
            <w:hideMark/>
          </w:tcPr>
          <w:p w14:paraId="4EB8E301"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9.07</w:t>
            </w:r>
          </w:p>
        </w:tc>
        <w:tc>
          <w:tcPr>
            <w:tcW w:w="2268" w:type="dxa"/>
            <w:noWrap/>
            <w:hideMark/>
          </w:tcPr>
          <w:p w14:paraId="25E988D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27.04</w:t>
            </w:r>
          </w:p>
        </w:tc>
        <w:tc>
          <w:tcPr>
            <w:tcW w:w="2268" w:type="dxa"/>
            <w:noWrap/>
            <w:hideMark/>
          </w:tcPr>
          <w:p w14:paraId="0B32592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27.03</w:t>
            </w:r>
          </w:p>
        </w:tc>
      </w:tr>
      <w:tr w:rsidR="00E5644C" w:rsidRPr="00E5644C" w14:paraId="4B13F882"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FC6CF44"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1997</w:t>
            </w:r>
          </w:p>
        </w:tc>
        <w:tc>
          <w:tcPr>
            <w:tcW w:w="2268" w:type="dxa"/>
            <w:noWrap/>
            <w:hideMark/>
          </w:tcPr>
          <w:p w14:paraId="790A3FD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9.20</w:t>
            </w:r>
          </w:p>
        </w:tc>
        <w:tc>
          <w:tcPr>
            <w:tcW w:w="2268" w:type="dxa"/>
            <w:noWrap/>
            <w:hideMark/>
          </w:tcPr>
          <w:p w14:paraId="1940EB2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9.09</w:t>
            </w:r>
          </w:p>
        </w:tc>
        <w:tc>
          <w:tcPr>
            <w:tcW w:w="2268" w:type="dxa"/>
            <w:noWrap/>
            <w:hideMark/>
          </w:tcPr>
          <w:p w14:paraId="6A8A50B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27.39</w:t>
            </w:r>
          </w:p>
        </w:tc>
        <w:tc>
          <w:tcPr>
            <w:tcW w:w="2268" w:type="dxa"/>
            <w:noWrap/>
            <w:hideMark/>
          </w:tcPr>
          <w:p w14:paraId="57469D7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27.05</w:t>
            </w:r>
          </w:p>
        </w:tc>
      </w:tr>
      <w:tr w:rsidR="00E5644C" w:rsidRPr="00E5644C" w14:paraId="795E26D5"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8316CF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1998</w:t>
            </w:r>
          </w:p>
        </w:tc>
        <w:tc>
          <w:tcPr>
            <w:tcW w:w="2268" w:type="dxa"/>
            <w:noWrap/>
            <w:hideMark/>
          </w:tcPr>
          <w:p w14:paraId="7B2F16F9"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9.52</w:t>
            </w:r>
          </w:p>
        </w:tc>
        <w:tc>
          <w:tcPr>
            <w:tcW w:w="2268" w:type="dxa"/>
            <w:noWrap/>
            <w:hideMark/>
          </w:tcPr>
          <w:p w14:paraId="5891525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9.12</w:t>
            </w:r>
          </w:p>
        </w:tc>
        <w:tc>
          <w:tcPr>
            <w:tcW w:w="2268" w:type="dxa"/>
            <w:noWrap/>
            <w:hideMark/>
          </w:tcPr>
          <w:p w14:paraId="5A1054B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27.78</w:t>
            </w:r>
          </w:p>
        </w:tc>
        <w:tc>
          <w:tcPr>
            <w:tcW w:w="2268" w:type="dxa"/>
            <w:noWrap/>
            <w:hideMark/>
          </w:tcPr>
          <w:p w14:paraId="3F8F593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27.12</w:t>
            </w:r>
          </w:p>
        </w:tc>
      </w:tr>
      <w:tr w:rsidR="00E5644C" w:rsidRPr="00E5644C" w14:paraId="11DE185D"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C04BEC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1999</w:t>
            </w:r>
          </w:p>
        </w:tc>
        <w:tc>
          <w:tcPr>
            <w:tcW w:w="2268" w:type="dxa"/>
            <w:noWrap/>
            <w:hideMark/>
          </w:tcPr>
          <w:p w14:paraId="4D16B1E0"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9.29</w:t>
            </w:r>
          </w:p>
        </w:tc>
        <w:tc>
          <w:tcPr>
            <w:tcW w:w="2268" w:type="dxa"/>
            <w:noWrap/>
            <w:hideMark/>
          </w:tcPr>
          <w:p w14:paraId="7AB2CE5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9.16</w:t>
            </w:r>
          </w:p>
        </w:tc>
        <w:tc>
          <w:tcPr>
            <w:tcW w:w="2268" w:type="dxa"/>
            <w:noWrap/>
            <w:hideMark/>
          </w:tcPr>
          <w:p w14:paraId="38A1E18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27.02</w:t>
            </w:r>
          </w:p>
        </w:tc>
        <w:tc>
          <w:tcPr>
            <w:tcW w:w="2268" w:type="dxa"/>
            <w:noWrap/>
            <w:hideMark/>
          </w:tcPr>
          <w:p w14:paraId="3554D0E1"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27.14</w:t>
            </w:r>
          </w:p>
        </w:tc>
      </w:tr>
      <w:tr w:rsidR="00E5644C" w:rsidRPr="00E5644C" w14:paraId="24B83CB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0596C59"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2000</w:t>
            </w:r>
          </w:p>
        </w:tc>
        <w:tc>
          <w:tcPr>
            <w:tcW w:w="2268" w:type="dxa"/>
            <w:noWrap/>
            <w:hideMark/>
          </w:tcPr>
          <w:p w14:paraId="519E4D86"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9.20</w:t>
            </w:r>
          </w:p>
        </w:tc>
        <w:tc>
          <w:tcPr>
            <w:tcW w:w="2268" w:type="dxa"/>
            <w:noWrap/>
            <w:hideMark/>
          </w:tcPr>
          <w:p w14:paraId="4110FA8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9.15</w:t>
            </w:r>
          </w:p>
        </w:tc>
        <w:tc>
          <w:tcPr>
            <w:tcW w:w="2268" w:type="dxa"/>
            <w:noWrap/>
            <w:hideMark/>
          </w:tcPr>
          <w:p w14:paraId="4368CA2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27.10</w:t>
            </w:r>
          </w:p>
        </w:tc>
        <w:tc>
          <w:tcPr>
            <w:tcW w:w="2268" w:type="dxa"/>
            <w:noWrap/>
            <w:hideMark/>
          </w:tcPr>
          <w:p w14:paraId="261F9588"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27.14</w:t>
            </w:r>
          </w:p>
        </w:tc>
      </w:tr>
      <w:tr w:rsidR="00E5644C" w:rsidRPr="00E5644C" w14:paraId="32A8A36A"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AFD850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2001</w:t>
            </w:r>
          </w:p>
        </w:tc>
        <w:tc>
          <w:tcPr>
            <w:tcW w:w="2268" w:type="dxa"/>
            <w:noWrap/>
            <w:hideMark/>
          </w:tcPr>
          <w:p w14:paraId="7AE4595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9.41</w:t>
            </w:r>
          </w:p>
        </w:tc>
        <w:tc>
          <w:tcPr>
            <w:tcW w:w="2268" w:type="dxa"/>
            <w:noWrap/>
            <w:hideMark/>
          </w:tcPr>
          <w:p w14:paraId="25455B7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9.18</w:t>
            </w:r>
          </w:p>
        </w:tc>
        <w:tc>
          <w:tcPr>
            <w:tcW w:w="2268" w:type="dxa"/>
            <w:noWrap/>
            <w:hideMark/>
          </w:tcPr>
          <w:p w14:paraId="70D2C8D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27.19</w:t>
            </w:r>
          </w:p>
        </w:tc>
        <w:tc>
          <w:tcPr>
            <w:tcW w:w="2268" w:type="dxa"/>
            <w:noWrap/>
            <w:hideMark/>
          </w:tcPr>
          <w:p w14:paraId="6170779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27.16</w:t>
            </w:r>
          </w:p>
        </w:tc>
      </w:tr>
      <w:tr w:rsidR="00E5644C" w:rsidRPr="00E5644C" w14:paraId="1FA040F1"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91DEE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2002</w:t>
            </w:r>
          </w:p>
        </w:tc>
        <w:tc>
          <w:tcPr>
            <w:tcW w:w="2268" w:type="dxa"/>
            <w:noWrap/>
            <w:hideMark/>
          </w:tcPr>
          <w:p w14:paraId="1920B25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9.57</w:t>
            </w:r>
          </w:p>
        </w:tc>
        <w:tc>
          <w:tcPr>
            <w:tcW w:w="2268" w:type="dxa"/>
            <w:noWrap/>
            <w:hideMark/>
          </w:tcPr>
          <w:p w14:paraId="1665669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9.25</w:t>
            </w:r>
          </w:p>
        </w:tc>
        <w:tc>
          <w:tcPr>
            <w:tcW w:w="2268" w:type="dxa"/>
            <w:noWrap/>
            <w:hideMark/>
          </w:tcPr>
          <w:p w14:paraId="4B1DFCF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27.41</w:t>
            </w:r>
          </w:p>
        </w:tc>
        <w:tc>
          <w:tcPr>
            <w:tcW w:w="2268" w:type="dxa"/>
            <w:noWrap/>
            <w:hideMark/>
          </w:tcPr>
          <w:p w14:paraId="587F1D9F"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27.20</w:t>
            </w:r>
          </w:p>
        </w:tc>
      </w:tr>
      <w:tr w:rsidR="00E5644C" w:rsidRPr="00E5644C" w14:paraId="5E071299"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1E831C5"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2003</w:t>
            </w:r>
          </w:p>
        </w:tc>
        <w:tc>
          <w:tcPr>
            <w:tcW w:w="2268" w:type="dxa"/>
            <w:noWrap/>
            <w:hideMark/>
          </w:tcPr>
          <w:p w14:paraId="23CA32B4"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9.53</w:t>
            </w:r>
          </w:p>
        </w:tc>
        <w:tc>
          <w:tcPr>
            <w:tcW w:w="2268" w:type="dxa"/>
            <w:noWrap/>
            <w:hideMark/>
          </w:tcPr>
          <w:p w14:paraId="1F07D89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9.32</w:t>
            </w:r>
          </w:p>
        </w:tc>
        <w:tc>
          <w:tcPr>
            <w:tcW w:w="2268" w:type="dxa"/>
            <w:noWrap/>
            <w:hideMark/>
          </w:tcPr>
          <w:p w14:paraId="0B0CF15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27.31</w:t>
            </w:r>
          </w:p>
        </w:tc>
        <w:tc>
          <w:tcPr>
            <w:tcW w:w="2268" w:type="dxa"/>
            <w:noWrap/>
            <w:hideMark/>
          </w:tcPr>
          <w:p w14:paraId="0A93AAA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27.24</w:t>
            </w:r>
          </w:p>
        </w:tc>
      </w:tr>
      <w:tr w:rsidR="00E5644C" w:rsidRPr="00E5644C" w14:paraId="054F6E03"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061656D"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2004</w:t>
            </w:r>
          </w:p>
        </w:tc>
        <w:tc>
          <w:tcPr>
            <w:tcW w:w="2268" w:type="dxa"/>
            <w:noWrap/>
            <w:hideMark/>
          </w:tcPr>
          <w:p w14:paraId="437CEB6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9.32</w:t>
            </w:r>
          </w:p>
        </w:tc>
        <w:tc>
          <w:tcPr>
            <w:tcW w:w="2268" w:type="dxa"/>
            <w:noWrap/>
            <w:hideMark/>
          </w:tcPr>
          <w:p w14:paraId="2A5EA77B"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9.34</w:t>
            </w:r>
          </w:p>
        </w:tc>
        <w:tc>
          <w:tcPr>
            <w:tcW w:w="2268" w:type="dxa"/>
            <w:noWrap/>
            <w:hideMark/>
          </w:tcPr>
          <w:p w14:paraId="0C4BD8D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27.33</w:t>
            </w:r>
          </w:p>
        </w:tc>
        <w:tc>
          <w:tcPr>
            <w:tcW w:w="2268" w:type="dxa"/>
            <w:noWrap/>
            <w:hideMark/>
          </w:tcPr>
          <w:p w14:paraId="54CADB6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27.26</w:t>
            </w:r>
          </w:p>
        </w:tc>
      </w:tr>
      <w:tr w:rsidR="00E5644C" w:rsidRPr="00E5644C" w14:paraId="41AE6BAC"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3C2508"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2005</w:t>
            </w:r>
          </w:p>
        </w:tc>
        <w:tc>
          <w:tcPr>
            <w:tcW w:w="2268" w:type="dxa"/>
            <w:noWrap/>
            <w:hideMark/>
          </w:tcPr>
          <w:p w14:paraId="456589B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9.70</w:t>
            </w:r>
          </w:p>
        </w:tc>
        <w:tc>
          <w:tcPr>
            <w:tcW w:w="2268" w:type="dxa"/>
            <w:noWrap/>
            <w:hideMark/>
          </w:tcPr>
          <w:p w14:paraId="6361C55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9.38</w:t>
            </w:r>
          </w:p>
        </w:tc>
        <w:tc>
          <w:tcPr>
            <w:tcW w:w="2268" w:type="dxa"/>
            <w:noWrap/>
            <w:hideMark/>
          </w:tcPr>
          <w:p w14:paraId="38DD795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27.49</w:t>
            </w:r>
          </w:p>
        </w:tc>
        <w:tc>
          <w:tcPr>
            <w:tcW w:w="2268" w:type="dxa"/>
            <w:noWrap/>
            <w:hideMark/>
          </w:tcPr>
          <w:p w14:paraId="238508C6"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27.31</w:t>
            </w:r>
          </w:p>
        </w:tc>
      </w:tr>
      <w:tr w:rsidR="00E5644C" w:rsidRPr="00E5644C" w14:paraId="5C1FCC28"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B6573D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2006</w:t>
            </w:r>
          </w:p>
        </w:tc>
        <w:tc>
          <w:tcPr>
            <w:tcW w:w="2268" w:type="dxa"/>
            <w:noWrap/>
            <w:hideMark/>
          </w:tcPr>
          <w:p w14:paraId="5E1A989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9.53</w:t>
            </w:r>
          </w:p>
        </w:tc>
        <w:tc>
          <w:tcPr>
            <w:tcW w:w="2268" w:type="dxa"/>
            <w:noWrap/>
            <w:hideMark/>
          </w:tcPr>
          <w:p w14:paraId="3D5D82C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9.43</w:t>
            </w:r>
          </w:p>
        </w:tc>
        <w:tc>
          <w:tcPr>
            <w:tcW w:w="2268" w:type="dxa"/>
            <w:noWrap/>
            <w:hideMark/>
          </w:tcPr>
          <w:p w14:paraId="476EA133"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27.33</w:t>
            </w:r>
          </w:p>
        </w:tc>
        <w:tc>
          <w:tcPr>
            <w:tcW w:w="2268" w:type="dxa"/>
            <w:noWrap/>
            <w:hideMark/>
          </w:tcPr>
          <w:p w14:paraId="7A2AEF0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27.34</w:t>
            </w:r>
          </w:p>
        </w:tc>
      </w:tr>
      <w:tr w:rsidR="00E5644C" w:rsidRPr="00E5644C" w14:paraId="47549CB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AE80FCB"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2007</w:t>
            </w:r>
          </w:p>
        </w:tc>
        <w:tc>
          <w:tcPr>
            <w:tcW w:w="2268" w:type="dxa"/>
            <w:noWrap/>
            <w:hideMark/>
          </w:tcPr>
          <w:p w14:paraId="43B2C2DA"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9.73</w:t>
            </w:r>
          </w:p>
        </w:tc>
        <w:tc>
          <w:tcPr>
            <w:tcW w:w="2268" w:type="dxa"/>
            <w:noWrap/>
            <w:hideMark/>
          </w:tcPr>
          <w:p w14:paraId="3BE9F27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9.48</w:t>
            </w:r>
          </w:p>
        </w:tc>
        <w:tc>
          <w:tcPr>
            <w:tcW w:w="2268" w:type="dxa"/>
            <w:noWrap/>
            <w:hideMark/>
          </w:tcPr>
          <w:p w14:paraId="1906E3A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27.13</w:t>
            </w:r>
          </w:p>
        </w:tc>
        <w:tc>
          <w:tcPr>
            <w:tcW w:w="2268" w:type="dxa"/>
            <w:noWrap/>
            <w:hideMark/>
          </w:tcPr>
          <w:p w14:paraId="3858F24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27.31</w:t>
            </w:r>
          </w:p>
        </w:tc>
      </w:tr>
      <w:tr w:rsidR="00E5644C" w:rsidRPr="00E5644C" w14:paraId="13B20434"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40CCE0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2008</w:t>
            </w:r>
          </w:p>
        </w:tc>
        <w:tc>
          <w:tcPr>
            <w:tcW w:w="2268" w:type="dxa"/>
            <w:noWrap/>
            <w:hideMark/>
          </w:tcPr>
          <w:p w14:paraId="4A49C40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9.43</w:t>
            </w:r>
          </w:p>
        </w:tc>
        <w:tc>
          <w:tcPr>
            <w:tcW w:w="2268" w:type="dxa"/>
            <w:noWrap/>
            <w:hideMark/>
          </w:tcPr>
          <w:p w14:paraId="0AF3262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9.47</w:t>
            </w:r>
          </w:p>
        </w:tc>
        <w:tc>
          <w:tcPr>
            <w:tcW w:w="2268" w:type="dxa"/>
            <w:noWrap/>
            <w:hideMark/>
          </w:tcPr>
          <w:p w14:paraId="2D0C651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27.07</w:t>
            </w:r>
          </w:p>
        </w:tc>
        <w:tc>
          <w:tcPr>
            <w:tcW w:w="2268" w:type="dxa"/>
            <w:noWrap/>
            <w:hideMark/>
          </w:tcPr>
          <w:p w14:paraId="4F8DF30C"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27.24</w:t>
            </w:r>
          </w:p>
        </w:tc>
      </w:tr>
      <w:tr w:rsidR="00E5644C" w:rsidRPr="00E5644C" w14:paraId="224E11A6"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F58077F"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2009</w:t>
            </w:r>
          </w:p>
        </w:tc>
        <w:tc>
          <w:tcPr>
            <w:tcW w:w="2268" w:type="dxa"/>
            <w:noWrap/>
            <w:hideMark/>
          </w:tcPr>
          <w:p w14:paraId="5F246D5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9.51</w:t>
            </w:r>
          </w:p>
        </w:tc>
        <w:tc>
          <w:tcPr>
            <w:tcW w:w="2268" w:type="dxa"/>
            <w:noWrap/>
            <w:hideMark/>
          </w:tcPr>
          <w:p w14:paraId="1383E3D9"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9.49</w:t>
            </w:r>
          </w:p>
        </w:tc>
        <w:tc>
          <w:tcPr>
            <w:tcW w:w="2268" w:type="dxa"/>
            <w:noWrap/>
            <w:hideMark/>
          </w:tcPr>
          <w:p w14:paraId="45C8C09E"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27.47</w:t>
            </w:r>
          </w:p>
        </w:tc>
        <w:tc>
          <w:tcPr>
            <w:tcW w:w="2268" w:type="dxa"/>
            <w:noWrap/>
            <w:hideMark/>
          </w:tcPr>
          <w:p w14:paraId="41923D7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27.28</w:t>
            </w:r>
          </w:p>
        </w:tc>
      </w:tr>
      <w:tr w:rsidR="00E5644C" w:rsidRPr="00E5644C" w14:paraId="24760869"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807BEFC"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2010</w:t>
            </w:r>
          </w:p>
        </w:tc>
        <w:tc>
          <w:tcPr>
            <w:tcW w:w="2268" w:type="dxa"/>
            <w:noWrap/>
            <w:hideMark/>
          </w:tcPr>
          <w:p w14:paraId="4C368D6E"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9.70</w:t>
            </w:r>
          </w:p>
        </w:tc>
        <w:tc>
          <w:tcPr>
            <w:tcW w:w="2268" w:type="dxa"/>
            <w:noWrap/>
            <w:hideMark/>
          </w:tcPr>
          <w:p w14:paraId="63DCA48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9.54</w:t>
            </w:r>
          </w:p>
        </w:tc>
        <w:tc>
          <w:tcPr>
            <w:tcW w:w="2268" w:type="dxa"/>
            <w:noWrap/>
            <w:hideMark/>
          </w:tcPr>
          <w:p w14:paraId="22A0BAA4"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27.60</w:t>
            </w:r>
          </w:p>
        </w:tc>
        <w:tc>
          <w:tcPr>
            <w:tcW w:w="2268" w:type="dxa"/>
            <w:noWrap/>
            <w:hideMark/>
          </w:tcPr>
          <w:p w14:paraId="0B24F920"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27.33</w:t>
            </w:r>
          </w:p>
        </w:tc>
      </w:tr>
      <w:tr w:rsidR="00E5644C" w:rsidRPr="00E5644C" w14:paraId="662668A4"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F2D581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2011</w:t>
            </w:r>
          </w:p>
        </w:tc>
        <w:tc>
          <w:tcPr>
            <w:tcW w:w="2268" w:type="dxa"/>
            <w:noWrap/>
            <w:hideMark/>
          </w:tcPr>
          <w:p w14:paraId="69987FA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9.52</w:t>
            </w:r>
          </w:p>
        </w:tc>
        <w:tc>
          <w:tcPr>
            <w:tcW w:w="2268" w:type="dxa"/>
            <w:noWrap/>
            <w:hideMark/>
          </w:tcPr>
          <w:p w14:paraId="1A66370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9.55</w:t>
            </w:r>
          </w:p>
        </w:tc>
        <w:tc>
          <w:tcPr>
            <w:tcW w:w="2268" w:type="dxa"/>
            <w:noWrap/>
            <w:hideMark/>
          </w:tcPr>
          <w:p w14:paraId="5E5B0AEC"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27.28</w:t>
            </w:r>
          </w:p>
        </w:tc>
        <w:tc>
          <w:tcPr>
            <w:tcW w:w="2268" w:type="dxa"/>
            <w:noWrap/>
            <w:hideMark/>
          </w:tcPr>
          <w:p w14:paraId="65BEDCB8"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27.34</w:t>
            </w:r>
          </w:p>
        </w:tc>
      </w:tr>
      <w:tr w:rsidR="00E5644C" w:rsidRPr="00E5644C" w14:paraId="3CCEC23C" w14:textId="77777777" w:rsidTr="0061357F">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A8947B3"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2012</w:t>
            </w:r>
          </w:p>
        </w:tc>
        <w:tc>
          <w:tcPr>
            <w:tcW w:w="2268" w:type="dxa"/>
            <w:noWrap/>
            <w:hideMark/>
          </w:tcPr>
          <w:p w14:paraId="2F907BFD"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9.51</w:t>
            </w:r>
          </w:p>
        </w:tc>
        <w:tc>
          <w:tcPr>
            <w:tcW w:w="2268" w:type="dxa"/>
            <w:noWrap/>
            <w:hideMark/>
          </w:tcPr>
          <w:p w14:paraId="54F16A35"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9.55</w:t>
            </w:r>
          </w:p>
        </w:tc>
        <w:tc>
          <w:tcPr>
            <w:tcW w:w="2268" w:type="dxa"/>
            <w:noWrap/>
            <w:hideMark/>
          </w:tcPr>
          <w:p w14:paraId="4C84502A"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27.30</w:t>
            </w:r>
          </w:p>
        </w:tc>
        <w:tc>
          <w:tcPr>
            <w:tcW w:w="2268" w:type="dxa"/>
            <w:noWrap/>
            <w:hideMark/>
          </w:tcPr>
          <w:p w14:paraId="0B043E17" w14:textId="77777777" w:rsidR="00E5644C" w:rsidRPr="00E5644C" w:rsidRDefault="00E5644C" w:rsidP="00E5644C">
            <w:pPr>
              <w:tabs>
                <w:tab w:val="clear" w:pos="851"/>
                <w:tab w:val="clear" w:pos="2835"/>
                <w:tab w:val="clear" w:pos="3119"/>
                <w:tab w:val="clear" w:pos="3827"/>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27.33</w:t>
            </w:r>
          </w:p>
        </w:tc>
      </w:tr>
      <w:tr w:rsidR="00E5644C" w:rsidRPr="00E5644C" w14:paraId="4A8A0DF8" w14:textId="77777777" w:rsidTr="006135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2FE5561" w14:textId="77777777" w:rsidR="00E5644C" w:rsidRPr="00E5644C" w:rsidRDefault="00E5644C" w:rsidP="00E5644C">
            <w:pPr>
              <w:tabs>
                <w:tab w:val="clear" w:pos="851"/>
                <w:tab w:val="clear" w:pos="2835"/>
                <w:tab w:val="clear" w:pos="3119"/>
                <w:tab w:val="clear" w:pos="3827"/>
              </w:tabs>
              <w:spacing w:line="240" w:lineRule="auto"/>
              <w:jc w:val="center"/>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2013</w:t>
            </w:r>
          </w:p>
        </w:tc>
        <w:tc>
          <w:tcPr>
            <w:tcW w:w="2268" w:type="dxa"/>
            <w:noWrap/>
            <w:hideMark/>
          </w:tcPr>
          <w:p w14:paraId="521E656B"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9.61</w:t>
            </w:r>
          </w:p>
        </w:tc>
        <w:tc>
          <w:tcPr>
            <w:tcW w:w="2268" w:type="dxa"/>
            <w:noWrap/>
            <w:hideMark/>
          </w:tcPr>
          <w:p w14:paraId="7325AB62"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9.56</w:t>
            </w:r>
          </w:p>
        </w:tc>
        <w:tc>
          <w:tcPr>
            <w:tcW w:w="2268" w:type="dxa"/>
            <w:noWrap/>
            <w:hideMark/>
          </w:tcPr>
          <w:p w14:paraId="072CD5ED"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27.60</w:t>
            </w:r>
          </w:p>
        </w:tc>
        <w:tc>
          <w:tcPr>
            <w:tcW w:w="2268" w:type="dxa"/>
            <w:noWrap/>
            <w:hideMark/>
          </w:tcPr>
          <w:p w14:paraId="5E179A5F" w14:textId="77777777" w:rsidR="00E5644C" w:rsidRPr="00E5644C" w:rsidRDefault="00E5644C" w:rsidP="00E5644C">
            <w:pPr>
              <w:tabs>
                <w:tab w:val="clear" w:pos="851"/>
                <w:tab w:val="clear" w:pos="2835"/>
                <w:tab w:val="clear" w:pos="3119"/>
                <w:tab w:val="clear" w:pos="3827"/>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zh-CN"/>
              </w:rPr>
            </w:pPr>
            <w:r w:rsidRPr="00E5644C">
              <w:rPr>
                <w:rFonts w:ascii="Calibri" w:eastAsia="Times New Roman" w:hAnsi="Calibri" w:cs="Calibri"/>
                <w:color w:val="000000"/>
                <w:lang w:val="en-SG" w:eastAsia="zh-CN"/>
              </w:rPr>
              <w:t>27.36</w:t>
            </w:r>
          </w:p>
        </w:tc>
      </w:tr>
    </w:tbl>
    <w:p w14:paraId="4A35A5D7" w14:textId="77777777" w:rsidR="00E5644C" w:rsidRDefault="00E5644C" w:rsidP="006F61BE">
      <w:pPr>
        <w:jc w:val="both"/>
        <w:rPr>
          <w:color w:val="005A8C"/>
          <w:sz w:val="28"/>
        </w:rPr>
      </w:pPr>
    </w:p>
    <w:p w14:paraId="4BE2BF4D" w14:textId="77777777" w:rsidR="00480F3A" w:rsidRPr="00DC4115" w:rsidRDefault="00480F3A" w:rsidP="006F61BE">
      <w:pPr>
        <w:jc w:val="both"/>
        <w:rPr>
          <w:color w:val="005A8C"/>
          <w:sz w:val="28"/>
        </w:rPr>
      </w:pPr>
    </w:p>
    <w:sectPr w:rsidR="00480F3A" w:rsidRPr="00DC4115" w:rsidSect="00872002">
      <w:footerReference w:type="even" r:id="rId28"/>
      <w:endnotePr>
        <w:numFmt w:val="decimal"/>
      </w:endnotePr>
      <w:pgSz w:w="11906" w:h="16838" w:code="9"/>
      <w:pgMar w:top="1985" w:right="765" w:bottom="1134" w:left="1134" w:header="567" w:footer="397" w:gutter="340"/>
      <w:pgNumType w:fmt="lowerRoman" w:start="1"/>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211F5" w14:textId="77777777" w:rsidR="00B756AD" w:rsidRDefault="00B756AD">
      <w:pPr>
        <w:spacing w:line="20" w:lineRule="exact"/>
      </w:pPr>
    </w:p>
  </w:endnote>
  <w:endnote w:type="continuationSeparator" w:id="0">
    <w:p w14:paraId="78AADF4A" w14:textId="77777777" w:rsidR="00B756AD" w:rsidRDefault="00B756AD"/>
  </w:endnote>
  <w:endnote w:type="continuationNotice" w:id="1">
    <w:p w14:paraId="4A2C4527" w14:textId="77777777" w:rsidR="00B756AD" w:rsidRDefault="00B75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0714" w14:textId="77777777" w:rsidR="00B756AD" w:rsidRDefault="00B756AD" w:rsidP="00086EB8">
    <w:pPr>
      <w:pStyle w:val="Title3Report"/>
      <w:spacing w:before="100" w:beforeAutospacing="1"/>
      <w:rPr>
        <w:rFonts w:cs="Arial"/>
        <w:color w:val="51626F" w:themeColor="accent3"/>
        <w:sz w:val="12"/>
        <w:szCs w:val="12"/>
      </w:rPr>
    </w:pPr>
    <w:r w:rsidRPr="008D50C4">
      <w:rPr>
        <w:color w:val="51626F"/>
      </w:rPr>
      <w:tab/>
    </w:r>
    <w:r w:rsidRPr="005E1125">
      <w:rPr>
        <w:rFonts w:cs="Arial"/>
        <w:noProof/>
        <w:color w:val="51626F" w:themeColor="accent3"/>
        <w:sz w:val="12"/>
        <w:szCs w:val="12"/>
      </w:rPr>
      <w:t>CV6591 Stream Corridor and Channel Processes</w:t>
    </w:r>
    <w:r>
      <w:rPr>
        <w:rFonts w:cs="Arial"/>
        <w:noProof/>
        <w:color w:val="51626F" w:themeColor="accent3"/>
        <w:sz w:val="12"/>
        <w:szCs w:val="12"/>
      </w:rPr>
      <w:t xml:space="preserve"> Tutorial #1 / SMB </w:t>
    </w:r>
    <w:r>
      <w:rPr>
        <w:rFonts w:cs="Arial"/>
        <w:color w:val="51626F" w:themeColor="accent3"/>
        <w:sz w:val="12"/>
        <w:szCs w:val="12"/>
      </w:rPr>
      <w:t>/ February 18</w:t>
    </w:r>
  </w:p>
  <w:p w14:paraId="01AE635C" w14:textId="77777777" w:rsidR="00B756AD" w:rsidRPr="00B70DC2" w:rsidRDefault="00B756AD" w:rsidP="00B70DC2">
    <w:pPr>
      <w:pStyle w:val="Footer"/>
      <w:tabs>
        <w:tab w:val="clear" w:pos="4153"/>
        <w:tab w:val="clear" w:pos="8306"/>
        <w:tab w:val="right" w:pos="9639"/>
      </w:tabs>
      <w:ind w:firstLine="284"/>
      <w:rPr>
        <w:color w:val="51626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47" w:type="dxa"/>
      <w:tblLayout w:type="fixed"/>
      <w:tblLook w:val="0000" w:firstRow="0" w:lastRow="0" w:firstColumn="0" w:lastColumn="0" w:noHBand="0" w:noVBand="0"/>
    </w:tblPr>
    <w:tblGrid>
      <w:gridCol w:w="4077"/>
      <w:gridCol w:w="5670"/>
    </w:tblGrid>
    <w:tr w:rsidR="00B756AD" w:rsidRPr="005F7030" w14:paraId="32EC6B97" w14:textId="77777777" w:rsidTr="00F133E0">
      <w:tc>
        <w:tcPr>
          <w:tcW w:w="4077" w:type="dxa"/>
          <w:vAlign w:val="bottom"/>
        </w:tcPr>
        <w:p w14:paraId="500DF22B" w14:textId="77777777" w:rsidR="00B756AD" w:rsidRDefault="00B756AD" w:rsidP="00F133E0">
          <w:r>
            <w:rPr>
              <w:noProof/>
              <w:color w:val="51626F"/>
              <w:lang w:val="en-US" w:eastAsia="zh-CN"/>
            </w:rPr>
            <w:drawing>
              <wp:inline distT="0" distB="0" distL="0" distR="0" wp14:anchorId="772969A3" wp14:editId="0AC69C16">
                <wp:extent cx="2160000" cy="12353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23536"/>
                        </a:xfrm>
                        <a:prstGeom prst="rect">
                          <a:avLst/>
                        </a:prstGeom>
                      </pic:spPr>
                    </pic:pic>
                  </a:graphicData>
                </a:graphic>
              </wp:inline>
            </w:drawing>
          </w:r>
        </w:p>
      </w:tc>
      <w:tc>
        <w:tcPr>
          <w:tcW w:w="5670" w:type="dxa"/>
          <w:vAlign w:val="bottom"/>
        </w:tcPr>
        <w:p w14:paraId="42103D1A" w14:textId="77777777" w:rsidR="00B756AD" w:rsidRPr="00F52F72" w:rsidRDefault="006928F1" w:rsidP="00441EF2">
          <w:pPr>
            <w:pStyle w:val="Footertext"/>
          </w:pPr>
          <w:sdt>
            <w:sdtPr>
              <w:alias w:val="ShipToCustomerName"/>
              <w:tag w:val="ShipToCustomerName"/>
              <w:id w:val="-2057844071"/>
              <w:placeholder>
                <w:docPart w:val="B59BE324A15748C980A5299C54963FB6"/>
              </w:placeholder>
              <w:dataBinding w:prefixMappings="xmlns:ns0='http://www.dhigroup.com/projectSites'" w:xpath="/ns0:ExternalData[1]/ns0:MaconomyData[1]/ns0:ShipToName[1]" w:storeItemID="{0C08EE1E-FB53-48BB-B828-258B3B19045D}"/>
              <w:text/>
            </w:sdtPr>
            <w:sdtEndPr/>
            <w:sdtContent>
              <w:proofErr w:type="spellStart"/>
              <w:r w:rsidR="00B756AD">
                <w:t>Udacity</w:t>
              </w:r>
            </w:sdtContent>
          </w:sdt>
          <w:r w:rsidR="00B756AD" w:rsidRPr="00F52F72">
            <w:t>and</w:t>
          </w:r>
          <w:proofErr w:type="spellEnd"/>
          <w:r w:rsidR="00B756AD" w:rsidRPr="00F52F72">
            <w:t>/or Logo</w:t>
          </w:r>
        </w:p>
        <w:p w14:paraId="0404F45A" w14:textId="77777777" w:rsidR="00B756AD" w:rsidRPr="00F52F72" w:rsidRDefault="00B756AD" w:rsidP="00F52F72">
          <w:pPr>
            <w:pStyle w:val="Footer"/>
            <w:spacing w:before="120"/>
            <w:jc w:val="right"/>
            <w:rPr>
              <w:rFonts w:cs="Arial"/>
              <w:b/>
              <w:i/>
              <w:color w:val="8B8D8E"/>
              <w:sz w:val="24"/>
              <w:szCs w:val="24"/>
            </w:rPr>
          </w:pPr>
          <w:r w:rsidRPr="00F52F72">
            <w:rPr>
              <w:rFonts w:cs="Arial"/>
              <w:b/>
              <w:color w:val="8B8D8E"/>
              <w:sz w:val="24"/>
              <w:szCs w:val="24"/>
            </w:rPr>
            <w:t>Report / Technical Note</w:t>
          </w:r>
        </w:p>
        <w:p w14:paraId="4D1ED55F" w14:textId="77777777" w:rsidR="00B756AD" w:rsidRPr="00F52F72" w:rsidRDefault="00B756AD" w:rsidP="00F52F72">
          <w:pPr>
            <w:pStyle w:val="Footer"/>
            <w:spacing w:before="120"/>
            <w:jc w:val="right"/>
            <w:rPr>
              <w:rFonts w:cs="Arial"/>
              <w:color w:val="005A8C" w:themeColor="accent6"/>
            </w:rPr>
          </w:pPr>
          <w:r>
            <w:rPr>
              <w:rFonts w:cs="Arial"/>
              <w:b/>
              <w:color w:val="8B8D8E"/>
              <w:sz w:val="24"/>
              <w:szCs w:val="24"/>
            </w:rPr>
            <w:t>November 2012</w:t>
          </w:r>
        </w:p>
      </w:tc>
    </w:tr>
  </w:tbl>
  <w:p w14:paraId="32E83DAC" w14:textId="77777777" w:rsidR="00B756AD" w:rsidRPr="00F52F72" w:rsidRDefault="00B756AD" w:rsidP="00F52F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Layout w:type="fixed"/>
      <w:tblLook w:val="0000" w:firstRow="0" w:lastRow="0" w:firstColumn="0" w:lastColumn="0" w:noHBand="0" w:noVBand="0"/>
    </w:tblPr>
    <w:tblGrid>
      <w:gridCol w:w="3794"/>
      <w:gridCol w:w="5812"/>
    </w:tblGrid>
    <w:tr w:rsidR="00B756AD" w:rsidRPr="005F7030" w14:paraId="5DDD16DC" w14:textId="77777777" w:rsidTr="00EC06B7">
      <w:tc>
        <w:tcPr>
          <w:tcW w:w="3794" w:type="dxa"/>
          <w:vAlign w:val="bottom"/>
        </w:tcPr>
        <w:p w14:paraId="03EBF7CA" w14:textId="77777777" w:rsidR="00B756AD" w:rsidRPr="005E1125" w:rsidRDefault="00B756AD" w:rsidP="00F133E0">
          <w:pPr>
            <w:rPr>
              <w:b/>
              <w:sz w:val="14"/>
              <w:szCs w:val="14"/>
            </w:rPr>
          </w:pPr>
          <w:r>
            <w:rPr>
              <w:b/>
              <w:noProof/>
              <w:color w:val="51626F"/>
              <w:sz w:val="14"/>
              <w:szCs w:val="14"/>
              <w:lang w:val="en-US" w:eastAsia="zh-CN"/>
            </w:rPr>
            <w:t>Data Analyst Nanodegree Program</w:t>
          </w:r>
        </w:p>
      </w:tc>
      <w:tc>
        <w:tcPr>
          <w:tcW w:w="5812" w:type="dxa"/>
          <w:vAlign w:val="bottom"/>
        </w:tcPr>
        <w:p w14:paraId="0E8DB0DD" w14:textId="77777777" w:rsidR="00B756AD" w:rsidRDefault="006928F1" w:rsidP="00566F1F">
          <w:pPr>
            <w:pStyle w:val="Footertext"/>
          </w:pPr>
          <w:sdt>
            <w:sdtPr>
              <w:alias w:val="ShipToCustomerName"/>
              <w:tag w:val="ShipToCustomerName"/>
              <w:id w:val="732124414"/>
              <w:placeholder>
                <w:docPart w:val="DefaultPlaceholder_1082065158"/>
              </w:placeholder>
              <w:dataBinding w:prefixMappings="xmlns:ns0='http://www.dhigroup.com/projectSites'" w:xpath="/ns0:ExternalData[1]/ns0:MaconomyData[1]/ns0:ShipToName[1]" w:storeItemID="{0C08EE1E-FB53-48BB-B828-258B3B19045D}"/>
              <w:text/>
            </w:sdtPr>
            <w:sdtEndPr/>
            <w:sdtContent>
              <w:r w:rsidR="00B756AD">
                <w:rPr>
                  <w:lang w:val="en-SG"/>
                </w:rPr>
                <w:t>Udacity</w:t>
              </w:r>
            </w:sdtContent>
          </w:sdt>
        </w:p>
        <w:p w14:paraId="6CC6D5C4" w14:textId="77777777" w:rsidR="00B756AD" w:rsidRPr="00566F1F" w:rsidRDefault="00B756AD" w:rsidP="00566F1F">
          <w:pPr>
            <w:pStyle w:val="Footertext"/>
          </w:pPr>
          <w:r>
            <w:rPr>
              <w:sz w:val="24"/>
              <w:szCs w:val="24"/>
            </w:rPr>
            <w:t>Project: Explore Weather Trends</w:t>
          </w:r>
        </w:p>
        <w:p w14:paraId="2303A4FC" w14:textId="154F3A0A" w:rsidR="00B756AD" w:rsidRPr="00441EF2" w:rsidRDefault="00B756AD" w:rsidP="00FF6321">
          <w:pPr>
            <w:pStyle w:val="Footer"/>
            <w:spacing w:before="120"/>
            <w:jc w:val="right"/>
            <w:rPr>
              <w:rFonts w:cs="Arial"/>
              <w:color w:val="005A8C" w:themeColor="accent6"/>
            </w:rPr>
          </w:pPr>
          <w:r>
            <w:rPr>
              <w:rFonts w:cs="Arial"/>
              <w:color w:val="8B8D8E"/>
              <w:sz w:val="24"/>
              <w:szCs w:val="24"/>
            </w:rPr>
            <w:fldChar w:fldCharType="begin"/>
          </w:r>
          <w:r>
            <w:rPr>
              <w:rFonts w:cs="Arial"/>
              <w:color w:val="8B8D8E"/>
              <w:sz w:val="24"/>
              <w:szCs w:val="24"/>
              <w:lang w:val="en-SG"/>
            </w:rPr>
            <w:instrText xml:space="preserve"> DATE  \@ "MMMM yyyy" </w:instrText>
          </w:r>
          <w:r>
            <w:rPr>
              <w:rFonts w:cs="Arial"/>
              <w:color w:val="8B8D8E"/>
              <w:sz w:val="24"/>
              <w:szCs w:val="24"/>
            </w:rPr>
            <w:fldChar w:fldCharType="separate"/>
          </w:r>
          <w:r w:rsidR="006928F1">
            <w:rPr>
              <w:rFonts w:cs="Arial"/>
              <w:noProof/>
              <w:color w:val="8B8D8E"/>
              <w:sz w:val="24"/>
              <w:szCs w:val="24"/>
              <w:lang w:val="en-SG"/>
            </w:rPr>
            <w:t>August 2018</w:t>
          </w:r>
          <w:r>
            <w:rPr>
              <w:rFonts w:cs="Arial"/>
              <w:color w:val="8B8D8E"/>
              <w:sz w:val="24"/>
              <w:szCs w:val="24"/>
            </w:rPr>
            <w:fldChar w:fldCharType="end"/>
          </w:r>
        </w:p>
      </w:tc>
    </w:tr>
  </w:tbl>
  <w:p w14:paraId="05C2E26C" w14:textId="77777777" w:rsidR="00B756AD" w:rsidRDefault="00B756AD" w:rsidP="009A57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943C" w14:textId="44C15CF3" w:rsidR="00B756AD" w:rsidRDefault="00B756AD" w:rsidP="00E1762D">
    <w:pPr>
      <w:pStyle w:val="Footer"/>
      <w:tabs>
        <w:tab w:val="clear" w:pos="4153"/>
        <w:tab w:val="clear" w:pos="8306"/>
        <w:tab w:val="right" w:pos="9639"/>
      </w:tabs>
      <w:rPr>
        <w:rFonts w:cs="Arial"/>
        <w:color w:val="51626F" w:themeColor="accent3"/>
        <w:sz w:val="12"/>
        <w:szCs w:val="12"/>
      </w:rPr>
    </w:pPr>
    <w:r w:rsidRPr="008C473C">
      <w:rPr>
        <w:color w:val="51626F"/>
      </w:rPr>
      <w:fldChar w:fldCharType="begin"/>
    </w:r>
    <w:r w:rsidRPr="008C473C">
      <w:rPr>
        <w:color w:val="51626F"/>
      </w:rPr>
      <w:instrText xml:space="preserve"> PAGE </w:instrText>
    </w:r>
    <w:r w:rsidRPr="008C473C">
      <w:rPr>
        <w:color w:val="51626F"/>
      </w:rPr>
      <w:fldChar w:fldCharType="separate"/>
    </w:r>
    <w:r>
      <w:rPr>
        <w:noProof/>
        <w:color w:val="51626F"/>
      </w:rPr>
      <w:t>6</w:t>
    </w:r>
    <w:r w:rsidRPr="008C473C">
      <w:rPr>
        <w:noProof/>
        <w:color w:val="51626F"/>
      </w:rPr>
      <w:fldChar w:fldCharType="end"/>
    </w:r>
    <w:r w:rsidRPr="008C473C">
      <w:rPr>
        <w:noProof/>
        <w:color w:val="51626F"/>
      </w:rPr>
      <w:tab/>
    </w:r>
    <w:r>
      <w:rPr>
        <w:rFonts w:cs="Arial"/>
        <w:noProof/>
        <w:color w:val="51626F" w:themeColor="accent3"/>
        <w:sz w:val="12"/>
        <w:szCs w:val="12"/>
      </w:rPr>
      <w:t xml:space="preserve">Project: Explore Weather Trends/ </w:t>
    </w:r>
    <w:r>
      <w:rPr>
        <w:rFonts w:cs="Arial"/>
        <w:noProof/>
        <w:color w:val="51626F" w:themeColor="accent3"/>
        <w:sz w:val="12"/>
        <w:szCs w:val="12"/>
      </w:rPr>
      <w:fldChar w:fldCharType="begin"/>
    </w:r>
    <w:r>
      <w:rPr>
        <w:rFonts w:cs="Arial"/>
        <w:noProof/>
        <w:color w:val="51626F" w:themeColor="accent3"/>
        <w:sz w:val="12"/>
        <w:szCs w:val="12"/>
      </w:rPr>
      <w:instrText xml:space="preserve"> DATE \@ "MMMM yy" </w:instrText>
    </w:r>
    <w:r>
      <w:rPr>
        <w:rFonts w:cs="Arial"/>
        <w:noProof/>
        <w:color w:val="51626F" w:themeColor="accent3"/>
        <w:sz w:val="12"/>
        <w:szCs w:val="12"/>
      </w:rPr>
      <w:fldChar w:fldCharType="separate"/>
    </w:r>
    <w:r w:rsidR="006928F1">
      <w:rPr>
        <w:rFonts w:cs="Arial"/>
        <w:noProof/>
        <w:color w:val="51626F" w:themeColor="accent3"/>
        <w:sz w:val="12"/>
        <w:szCs w:val="12"/>
      </w:rPr>
      <w:t>August 18</w:t>
    </w:r>
    <w:r>
      <w:rPr>
        <w:rFonts w:cs="Arial"/>
        <w:noProof/>
        <w:color w:val="51626F" w:themeColor="accent3"/>
        <w:sz w:val="12"/>
        <w:szCs w:val="12"/>
      </w:rPr>
      <w:fldChar w:fldCharType="end"/>
    </w:r>
  </w:p>
  <w:p w14:paraId="1025A8C0" w14:textId="77777777" w:rsidR="00B756AD" w:rsidRPr="001F0AC2" w:rsidRDefault="00B756AD" w:rsidP="00EC7B67">
    <w:pPr>
      <w:pStyle w:val="Footer"/>
      <w:tabs>
        <w:tab w:val="clear" w:pos="4153"/>
        <w:tab w:val="clear" w:pos="8306"/>
        <w:tab w:val="left" w:pos="2989"/>
      </w:tabs>
      <w:rPr>
        <w:color w:val="51626F"/>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279B8" w14:textId="682F76B5" w:rsidR="00B756AD" w:rsidRPr="008C473C" w:rsidRDefault="00B756AD" w:rsidP="00743A5C">
    <w:pPr>
      <w:pStyle w:val="Footer"/>
      <w:tabs>
        <w:tab w:val="clear" w:pos="4153"/>
        <w:tab w:val="clear" w:pos="8306"/>
        <w:tab w:val="right" w:pos="9639"/>
      </w:tabs>
      <w:rPr>
        <w:color w:val="51626F"/>
        <w:lang w:val="da-DK"/>
      </w:rPr>
    </w:pPr>
    <w:r>
      <w:rPr>
        <w:b/>
        <w:noProof/>
        <w:color w:val="51626F"/>
        <w:sz w:val="14"/>
        <w:szCs w:val="14"/>
        <w:lang w:val="en-US" w:eastAsia="zh-CN"/>
      </w:rPr>
      <w:t>Data Analyst Nanodegree Program</w:t>
    </w:r>
    <w:r w:rsidRPr="008C473C">
      <w:rPr>
        <w:color w:val="51626F"/>
        <w:lang w:val="da-DK"/>
      </w:rPr>
      <w:tab/>
    </w:r>
  </w:p>
  <w:p w14:paraId="35047145" w14:textId="77777777" w:rsidR="00B756AD" w:rsidRPr="00743A5C" w:rsidRDefault="00B756AD" w:rsidP="00743A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D5B68" w14:textId="766DC305" w:rsidR="00B756AD" w:rsidRPr="001F0AC2" w:rsidRDefault="00B756AD" w:rsidP="00086EB8">
    <w:pPr>
      <w:pStyle w:val="Footer"/>
      <w:tabs>
        <w:tab w:val="clear" w:pos="4153"/>
        <w:tab w:val="clear" w:pos="8306"/>
        <w:tab w:val="right" w:pos="9639"/>
      </w:tabs>
      <w:rPr>
        <w:color w:val="51626F"/>
        <w:sz w:val="18"/>
        <w:szCs w:val="18"/>
      </w:rPr>
    </w:pPr>
    <w:r w:rsidRPr="008C473C">
      <w:rPr>
        <w:color w:val="51626F"/>
      </w:rPr>
      <w:fldChar w:fldCharType="begin"/>
    </w:r>
    <w:r w:rsidRPr="008C473C">
      <w:rPr>
        <w:color w:val="51626F"/>
      </w:rPr>
      <w:instrText xml:space="preserve"> PAGE </w:instrText>
    </w:r>
    <w:r w:rsidRPr="008C473C">
      <w:rPr>
        <w:color w:val="51626F"/>
      </w:rPr>
      <w:fldChar w:fldCharType="separate"/>
    </w:r>
    <w:r>
      <w:rPr>
        <w:noProof/>
        <w:color w:val="51626F"/>
      </w:rPr>
      <w:t>28</w:t>
    </w:r>
    <w:r w:rsidRPr="008C473C">
      <w:rPr>
        <w:noProof/>
        <w:color w:val="51626F"/>
      </w:rPr>
      <w:fldChar w:fldCharType="end"/>
    </w:r>
    <w:r w:rsidRPr="008C473C">
      <w:rPr>
        <w:noProof/>
        <w:color w:val="51626F"/>
      </w:rPr>
      <w:tab/>
    </w:r>
    <w:r>
      <w:rPr>
        <w:rFonts w:cs="Arial"/>
        <w:noProof/>
        <w:color w:val="51626F" w:themeColor="accent3"/>
        <w:sz w:val="12"/>
        <w:szCs w:val="12"/>
      </w:rPr>
      <w:t xml:space="preserve">Project: Explore Weather Trends/ </w:t>
    </w:r>
    <w:r>
      <w:rPr>
        <w:rFonts w:cs="Arial"/>
        <w:noProof/>
        <w:color w:val="51626F" w:themeColor="accent3"/>
        <w:sz w:val="12"/>
        <w:szCs w:val="12"/>
      </w:rPr>
      <w:fldChar w:fldCharType="begin"/>
    </w:r>
    <w:r>
      <w:rPr>
        <w:rFonts w:cs="Arial"/>
        <w:noProof/>
        <w:color w:val="51626F" w:themeColor="accent3"/>
        <w:sz w:val="12"/>
        <w:szCs w:val="12"/>
      </w:rPr>
      <w:instrText xml:space="preserve"> DATE \@ "MMMM yy" </w:instrText>
    </w:r>
    <w:r>
      <w:rPr>
        <w:rFonts w:cs="Arial"/>
        <w:noProof/>
        <w:color w:val="51626F" w:themeColor="accent3"/>
        <w:sz w:val="12"/>
        <w:szCs w:val="12"/>
      </w:rPr>
      <w:fldChar w:fldCharType="separate"/>
    </w:r>
    <w:r w:rsidR="006928F1">
      <w:rPr>
        <w:rFonts w:cs="Arial"/>
        <w:noProof/>
        <w:color w:val="51626F" w:themeColor="accent3"/>
        <w:sz w:val="12"/>
        <w:szCs w:val="12"/>
      </w:rPr>
      <w:t>August 18</w:t>
    </w:r>
    <w:r>
      <w:rPr>
        <w:rFonts w:cs="Arial"/>
        <w:noProof/>
        <w:color w:val="51626F" w:themeColor="accent3"/>
        <w:sz w:val="12"/>
        <w:szCs w:val="1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96D12" w14:textId="7C180461" w:rsidR="00872002" w:rsidRDefault="00872002">
    <w:pPr>
      <w:pStyle w:val="Footer"/>
    </w:pPr>
  </w:p>
  <w:p w14:paraId="0790C487" w14:textId="4B3DE650" w:rsidR="00B756AD" w:rsidRPr="001F0AC2" w:rsidRDefault="00B756AD" w:rsidP="00086EB8">
    <w:pPr>
      <w:pStyle w:val="Footer"/>
      <w:tabs>
        <w:tab w:val="clear" w:pos="4153"/>
        <w:tab w:val="clear" w:pos="8306"/>
        <w:tab w:val="right" w:pos="9639"/>
      </w:tabs>
      <w:rPr>
        <w:color w:val="51626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EE53" w14:textId="77777777" w:rsidR="00B756AD" w:rsidRDefault="00B756AD">
      <w:r>
        <w:separator/>
      </w:r>
    </w:p>
  </w:footnote>
  <w:footnote w:type="continuationSeparator" w:id="0">
    <w:p w14:paraId="38EA6A4E" w14:textId="77777777" w:rsidR="00B756AD" w:rsidRDefault="00B756AD">
      <w:r>
        <w:continuationSeparator/>
      </w:r>
    </w:p>
  </w:footnote>
  <w:footnote w:type="continuationNotice" w:id="1">
    <w:p w14:paraId="6CF9F554" w14:textId="77777777" w:rsidR="00B756AD" w:rsidRDefault="00B756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105B" w14:textId="77777777" w:rsidR="00B756AD" w:rsidRPr="00293B84" w:rsidRDefault="00B756AD" w:rsidP="002750A4">
    <w:pPr>
      <w:pStyle w:val="Header"/>
      <w:spacing w:before="200"/>
      <w:rPr>
        <w:rFonts w:cs="Arial"/>
        <w:lang w:val="da-DK"/>
      </w:rPr>
    </w:pPr>
    <w:r w:rsidRPr="00D45755">
      <w:rPr>
        <w:noProof/>
        <w:lang w:val="en-US" w:eastAsia="zh-CN"/>
      </w:rPr>
      <w:drawing>
        <wp:inline distT="0" distB="0" distL="0" distR="0" wp14:anchorId="63C271EB" wp14:editId="35993E5B">
          <wp:extent cx="1905000" cy="333375"/>
          <wp:effectExtent l="0" t="0" r="0" b="9525"/>
          <wp:docPr id="231" name="Graphic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333375"/>
                  </a:xfrm>
                  <a:prstGeom prst="rect">
                    <a:avLst/>
                  </a:prstGeom>
                </pic:spPr>
              </pic:pic>
            </a:graphicData>
          </a:graphic>
        </wp:inline>
      </w:drawing>
    </w:r>
    <w:r>
      <w:rPr>
        <w:rFonts w:cs="Arial"/>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9D28C" w14:textId="77777777" w:rsidR="00B756AD" w:rsidRPr="00E92AB0" w:rsidRDefault="00B756AD" w:rsidP="000F05F3">
    <w:pPr>
      <w:pStyle w:val="Header"/>
      <w:ind w:right="28"/>
    </w:pPr>
    <w:r>
      <w:rPr>
        <w:noProof/>
        <w:lang w:val="en-US" w:eastAsia="zh-CN"/>
      </w:rPr>
      <w:drawing>
        <wp:anchor distT="0" distB="0" distL="114300" distR="114300" simplePos="0" relativeHeight="251657728" behindDoc="0" locked="0" layoutInCell="1" allowOverlap="1" wp14:anchorId="52F9F7CF" wp14:editId="5AA4965E">
          <wp:simplePos x="0" y="0"/>
          <wp:positionH relativeFrom="column">
            <wp:posOffset>5012319</wp:posOffset>
          </wp:positionH>
          <wp:positionV relativeFrom="paragraph">
            <wp:posOffset>-41910</wp:posOffset>
          </wp:positionV>
          <wp:extent cx="1098000" cy="644400"/>
          <wp:effectExtent l="0" t="0" r="6985" b="381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000" cy="644400"/>
                  </a:xfrm>
                  <a:prstGeom prst="rect">
                    <a:avLst/>
                  </a:prstGeom>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B087" w14:textId="77777777" w:rsidR="00B756AD" w:rsidRPr="00E92AB0" w:rsidRDefault="00B756AD" w:rsidP="009C23D3">
    <w:pPr>
      <w:pStyle w:val="Header"/>
      <w:ind w:right="28"/>
    </w:pPr>
    <w:r>
      <w:tab/>
    </w:r>
  </w:p>
  <w:p w14:paraId="4F02E03E" w14:textId="77777777" w:rsidR="00B756AD" w:rsidRDefault="00B756AD" w:rsidP="005E1125">
    <w:pPr>
      <w:pStyle w:val="Header"/>
      <w:jc w:val="right"/>
    </w:pPr>
    <w:r w:rsidRPr="00535873">
      <w:rPr>
        <w:noProof/>
        <w:lang w:val="en-US" w:eastAsia="zh-CN"/>
      </w:rPr>
      <w:drawing>
        <wp:inline distT="0" distB="0" distL="0" distR="0" wp14:anchorId="005EB3DD" wp14:editId="4C26DDC8">
          <wp:extent cx="1905000" cy="333375"/>
          <wp:effectExtent l="0" t="0" r="0" b="9525"/>
          <wp:docPr id="228" name="Graphic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33337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6A2C1" w14:textId="77777777" w:rsidR="00B756AD" w:rsidRDefault="00B756AD" w:rsidP="005E1125">
    <w:pPr>
      <w:pStyle w:val="Header"/>
      <w:spacing w:after="80"/>
      <w:jc w:val="right"/>
      <w:rPr>
        <w:lang w:val="da-DK"/>
      </w:rPr>
    </w:pPr>
    <w:r>
      <w:rPr>
        <w:lang w:val="da-DK"/>
      </w:rPr>
      <w:tab/>
    </w:r>
    <w:r w:rsidRPr="00535873">
      <w:rPr>
        <w:noProof/>
        <w:lang w:val="en-US" w:eastAsia="zh-CN"/>
      </w:rPr>
      <w:drawing>
        <wp:inline distT="0" distB="0" distL="0" distR="0" wp14:anchorId="0A1719DA" wp14:editId="33477A0B">
          <wp:extent cx="1905000" cy="333375"/>
          <wp:effectExtent l="0" t="0" r="0" b="9525"/>
          <wp:docPr id="229" name="Graphic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333375"/>
                  </a:xfrm>
                  <a:prstGeom prst="rect">
                    <a:avLst/>
                  </a:prstGeom>
                </pic:spPr>
              </pic:pic>
            </a:graphicData>
          </a:graphic>
        </wp:inline>
      </w:drawing>
    </w:r>
  </w:p>
  <w:p w14:paraId="3C3EA4E6" w14:textId="77777777" w:rsidR="00B756AD" w:rsidRPr="00743A5C" w:rsidRDefault="00B756AD" w:rsidP="00743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6C96"/>
    <w:multiLevelType w:val="multilevel"/>
    <w:tmpl w:val="502645A6"/>
    <w:lvl w:ilvl="0">
      <w:start w:val="1"/>
      <w:numFmt w:val="decimal"/>
      <w:pStyle w:val="AppHeadingA1"/>
      <w:lvlText w:val="A.%1"/>
      <w:lvlJc w:val="left"/>
      <w:pPr>
        <w:ind w:left="1049" w:hanging="1134"/>
      </w:pPr>
      <w:rPr>
        <w:rFonts w:hint="default"/>
      </w:rPr>
    </w:lvl>
    <w:lvl w:ilvl="1">
      <w:start w:val="1"/>
      <w:numFmt w:val="decimal"/>
      <w:pStyle w:val="AppHeading2"/>
      <w:lvlText w:val="A.%1.%2"/>
      <w:lvlJc w:val="left"/>
      <w:pPr>
        <w:ind w:left="-85" w:firstLine="0"/>
      </w:pPr>
      <w:rPr>
        <w:rFonts w:hint="default"/>
      </w:rPr>
    </w:lvl>
    <w:lvl w:ilvl="2">
      <w:start w:val="1"/>
      <w:numFmt w:val="decimal"/>
      <w:pStyle w:val="AppHeading3"/>
      <w:lvlText w:val="A.%1.%2.%3"/>
      <w:lvlJc w:val="left"/>
      <w:pPr>
        <w:ind w:left="635" w:hanging="720"/>
      </w:pPr>
      <w:rPr>
        <w:rFonts w:hint="default"/>
      </w:rPr>
    </w:lvl>
    <w:lvl w:ilvl="3">
      <w:start w:val="1"/>
      <w:numFmt w:val="decimal"/>
      <w:lvlText w:val="%1.%2.%3.%4"/>
      <w:lvlJc w:val="left"/>
      <w:pPr>
        <w:ind w:left="779" w:hanging="864"/>
      </w:pPr>
      <w:rPr>
        <w:rFonts w:hint="default"/>
      </w:rPr>
    </w:lvl>
    <w:lvl w:ilvl="4">
      <w:start w:val="1"/>
      <w:numFmt w:val="decimal"/>
      <w:lvlText w:val="%1.%2.%3.%4.%5"/>
      <w:lvlJc w:val="left"/>
      <w:pPr>
        <w:ind w:left="923" w:hanging="1008"/>
      </w:pPr>
      <w:rPr>
        <w:rFonts w:hint="default"/>
      </w:rPr>
    </w:lvl>
    <w:lvl w:ilvl="5">
      <w:start w:val="1"/>
      <w:numFmt w:val="decimal"/>
      <w:lvlText w:val="%1.%2.%3.%4.%5.%6"/>
      <w:lvlJc w:val="left"/>
      <w:pPr>
        <w:ind w:left="1067" w:hanging="1152"/>
      </w:pPr>
      <w:rPr>
        <w:rFonts w:hint="default"/>
      </w:rPr>
    </w:lvl>
    <w:lvl w:ilvl="6">
      <w:start w:val="1"/>
      <w:numFmt w:val="decimal"/>
      <w:lvlText w:val="%1.%2.%3.%4.%5.%6.%7"/>
      <w:lvlJc w:val="left"/>
      <w:pPr>
        <w:ind w:left="1211" w:hanging="1296"/>
      </w:pPr>
      <w:rPr>
        <w:rFonts w:hint="default"/>
      </w:rPr>
    </w:lvl>
    <w:lvl w:ilvl="7">
      <w:start w:val="1"/>
      <w:numFmt w:val="decimal"/>
      <w:lvlText w:val="%1.%2.%3.%4.%5.%6.%7.%8"/>
      <w:lvlJc w:val="left"/>
      <w:pPr>
        <w:ind w:left="1355" w:hanging="1440"/>
      </w:pPr>
      <w:rPr>
        <w:rFonts w:hint="default"/>
      </w:rPr>
    </w:lvl>
    <w:lvl w:ilvl="8">
      <w:start w:val="1"/>
      <w:numFmt w:val="decimal"/>
      <w:lvlText w:val="%1.%2.%3.%4.%5.%6.%7.%8.%9"/>
      <w:lvlJc w:val="left"/>
      <w:pPr>
        <w:ind w:left="1499" w:hanging="1584"/>
      </w:pPr>
      <w:rPr>
        <w:rFonts w:hint="default"/>
      </w:rPr>
    </w:lvl>
  </w:abstractNum>
  <w:abstractNum w:abstractNumId="1" w15:restartNumberingAfterBreak="0">
    <w:nsid w:val="0F916532"/>
    <w:multiLevelType w:val="hybridMultilevel"/>
    <w:tmpl w:val="936C24FC"/>
    <w:lvl w:ilvl="0" w:tplc="653656E0">
      <w:start w:val="1"/>
      <w:numFmt w:val="bullet"/>
      <w:pStyle w:val="Bullet"/>
      <w:lvlText w:val="•"/>
      <w:lvlJc w:val="left"/>
      <w:pPr>
        <w:ind w:left="450" w:hanging="360"/>
      </w:pPr>
      <w:rPr>
        <w:rFonts w:ascii="Arial" w:hAnsi="Arial" w:cs="Times New Roman" w:hint="default"/>
        <w:b w:val="0"/>
        <w:i w:val="0"/>
        <w:color w:val="0098DB"/>
        <w:sz w:val="20"/>
      </w:rPr>
    </w:lvl>
    <w:lvl w:ilvl="1" w:tplc="08090003">
      <w:start w:val="1"/>
      <w:numFmt w:val="bullet"/>
      <w:lvlText w:val="o"/>
      <w:lvlJc w:val="left"/>
      <w:pPr>
        <w:ind w:left="2245" w:hanging="360"/>
      </w:pPr>
      <w:rPr>
        <w:rFonts w:ascii="Courier New" w:hAnsi="Courier New" w:cs="Courier New" w:hint="default"/>
      </w:rPr>
    </w:lvl>
    <w:lvl w:ilvl="2" w:tplc="08090005" w:tentative="1">
      <w:start w:val="1"/>
      <w:numFmt w:val="bullet"/>
      <w:lvlText w:val=""/>
      <w:lvlJc w:val="left"/>
      <w:pPr>
        <w:ind w:left="2965" w:hanging="360"/>
      </w:pPr>
      <w:rPr>
        <w:rFonts w:ascii="Wingdings" w:hAnsi="Wingdings" w:hint="default"/>
      </w:rPr>
    </w:lvl>
    <w:lvl w:ilvl="3" w:tplc="08090001" w:tentative="1">
      <w:start w:val="1"/>
      <w:numFmt w:val="bullet"/>
      <w:lvlText w:val=""/>
      <w:lvlJc w:val="left"/>
      <w:pPr>
        <w:ind w:left="3685" w:hanging="360"/>
      </w:pPr>
      <w:rPr>
        <w:rFonts w:ascii="Symbol" w:hAnsi="Symbol" w:hint="default"/>
      </w:rPr>
    </w:lvl>
    <w:lvl w:ilvl="4" w:tplc="08090003" w:tentative="1">
      <w:start w:val="1"/>
      <w:numFmt w:val="bullet"/>
      <w:lvlText w:val="o"/>
      <w:lvlJc w:val="left"/>
      <w:pPr>
        <w:ind w:left="4405" w:hanging="360"/>
      </w:pPr>
      <w:rPr>
        <w:rFonts w:ascii="Courier New" w:hAnsi="Courier New" w:cs="Courier New" w:hint="default"/>
      </w:rPr>
    </w:lvl>
    <w:lvl w:ilvl="5" w:tplc="08090005" w:tentative="1">
      <w:start w:val="1"/>
      <w:numFmt w:val="bullet"/>
      <w:lvlText w:val=""/>
      <w:lvlJc w:val="left"/>
      <w:pPr>
        <w:ind w:left="5125" w:hanging="360"/>
      </w:pPr>
      <w:rPr>
        <w:rFonts w:ascii="Wingdings" w:hAnsi="Wingdings" w:hint="default"/>
      </w:rPr>
    </w:lvl>
    <w:lvl w:ilvl="6" w:tplc="08090001" w:tentative="1">
      <w:start w:val="1"/>
      <w:numFmt w:val="bullet"/>
      <w:lvlText w:val=""/>
      <w:lvlJc w:val="left"/>
      <w:pPr>
        <w:ind w:left="5845" w:hanging="360"/>
      </w:pPr>
      <w:rPr>
        <w:rFonts w:ascii="Symbol" w:hAnsi="Symbol" w:hint="default"/>
      </w:rPr>
    </w:lvl>
    <w:lvl w:ilvl="7" w:tplc="08090003" w:tentative="1">
      <w:start w:val="1"/>
      <w:numFmt w:val="bullet"/>
      <w:lvlText w:val="o"/>
      <w:lvlJc w:val="left"/>
      <w:pPr>
        <w:ind w:left="6565" w:hanging="360"/>
      </w:pPr>
      <w:rPr>
        <w:rFonts w:ascii="Courier New" w:hAnsi="Courier New" w:cs="Courier New" w:hint="default"/>
      </w:rPr>
    </w:lvl>
    <w:lvl w:ilvl="8" w:tplc="08090005" w:tentative="1">
      <w:start w:val="1"/>
      <w:numFmt w:val="bullet"/>
      <w:lvlText w:val=""/>
      <w:lvlJc w:val="left"/>
      <w:pPr>
        <w:ind w:left="7285" w:hanging="360"/>
      </w:pPr>
      <w:rPr>
        <w:rFonts w:ascii="Wingdings" w:hAnsi="Wingdings" w:hint="default"/>
      </w:rPr>
    </w:lvl>
  </w:abstractNum>
  <w:abstractNum w:abstractNumId="2" w15:restartNumberingAfterBreak="0">
    <w:nsid w:val="1BBA6FD7"/>
    <w:multiLevelType w:val="hybridMultilevel"/>
    <w:tmpl w:val="B4C67F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476469"/>
    <w:multiLevelType w:val="multilevel"/>
    <w:tmpl w:val="932EE356"/>
    <w:lvl w:ilvl="0">
      <w:start w:val="1"/>
      <w:numFmt w:val="decimal"/>
      <w:pStyle w:val="Numberlist"/>
      <w:lvlText w:val="%1."/>
      <w:lvlJc w:val="left"/>
      <w:pPr>
        <w:ind w:left="1494" w:hanging="360"/>
      </w:pPr>
      <w:rPr>
        <w:rFonts w:ascii="Arial" w:hAnsi="Arial" w:hint="default"/>
        <w:b w:val="0"/>
        <w:i w:val="0"/>
        <w:color w:val="0098DB"/>
        <w:sz w:val="20"/>
      </w:rPr>
    </w:lvl>
    <w:lvl w:ilvl="1">
      <w:start w:val="1"/>
      <w:numFmt w:val="lowerLetter"/>
      <w:lvlText w:val="%2."/>
      <w:lvlJc w:val="left"/>
      <w:pPr>
        <w:ind w:left="-142" w:firstLine="1701"/>
      </w:pPr>
      <w:rPr>
        <w:rFonts w:hint="default"/>
      </w:rPr>
    </w:lvl>
    <w:lvl w:ilvl="2">
      <w:start w:val="1"/>
      <w:numFmt w:val="lowerRoman"/>
      <w:lvlText w:val="%3."/>
      <w:lvlJc w:val="right"/>
      <w:pPr>
        <w:ind w:left="1593" w:hanging="180"/>
      </w:pPr>
      <w:rPr>
        <w:rFonts w:hint="default"/>
      </w:rPr>
    </w:lvl>
    <w:lvl w:ilvl="3">
      <w:start w:val="1"/>
      <w:numFmt w:val="decimal"/>
      <w:lvlText w:val="%4."/>
      <w:lvlJc w:val="left"/>
      <w:pPr>
        <w:ind w:left="2313" w:hanging="360"/>
      </w:pPr>
      <w:rPr>
        <w:rFonts w:hint="default"/>
      </w:rPr>
    </w:lvl>
    <w:lvl w:ilvl="4">
      <w:start w:val="1"/>
      <w:numFmt w:val="lowerLetter"/>
      <w:lvlText w:val="%5."/>
      <w:lvlJc w:val="left"/>
      <w:pPr>
        <w:ind w:left="3033" w:hanging="360"/>
      </w:pPr>
      <w:rPr>
        <w:rFonts w:hint="default"/>
      </w:rPr>
    </w:lvl>
    <w:lvl w:ilvl="5">
      <w:start w:val="1"/>
      <w:numFmt w:val="lowerRoman"/>
      <w:lvlText w:val="%6."/>
      <w:lvlJc w:val="right"/>
      <w:pPr>
        <w:ind w:left="3753" w:hanging="180"/>
      </w:pPr>
      <w:rPr>
        <w:rFonts w:hint="default"/>
      </w:rPr>
    </w:lvl>
    <w:lvl w:ilvl="6">
      <w:start w:val="1"/>
      <w:numFmt w:val="decimal"/>
      <w:lvlText w:val="%7."/>
      <w:lvlJc w:val="left"/>
      <w:pPr>
        <w:ind w:left="4473" w:hanging="360"/>
      </w:pPr>
      <w:rPr>
        <w:rFonts w:hint="default"/>
      </w:rPr>
    </w:lvl>
    <w:lvl w:ilvl="7">
      <w:start w:val="1"/>
      <w:numFmt w:val="lowerLetter"/>
      <w:lvlText w:val="%8."/>
      <w:lvlJc w:val="left"/>
      <w:pPr>
        <w:ind w:left="5193" w:hanging="360"/>
      </w:pPr>
      <w:rPr>
        <w:rFonts w:hint="default"/>
      </w:rPr>
    </w:lvl>
    <w:lvl w:ilvl="8">
      <w:start w:val="1"/>
      <w:numFmt w:val="lowerRoman"/>
      <w:lvlText w:val="%9."/>
      <w:lvlJc w:val="right"/>
      <w:pPr>
        <w:ind w:left="5913" w:hanging="180"/>
      </w:pPr>
      <w:rPr>
        <w:rFonts w:hint="default"/>
      </w:rPr>
    </w:lvl>
  </w:abstractNum>
  <w:abstractNum w:abstractNumId="4" w15:restartNumberingAfterBreak="0">
    <w:nsid w:val="1E90300F"/>
    <w:multiLevelType w:val="hybridMultilevel"/>
    <w:tmpl w:val="9DC64EE6"/>
    <w:lvl w:ilvl="0" w:tplc="47529CC8">
      <w:start w:val="1"/>
      <w:numFmt w:val="upperLetter"/>
      <w:lvlText w:val="%1."/>
      <w:lvlJc w:val="left"/>
      <w:pPr>
        <w:ind w:left="360" w:hanging="360"/>
      </w:pPr>
      <w:rPr>
        <w:color w:val="005A8D" w:themeColor="text1" w:themeTint="E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56D6EFF"/>
    <w:multiLevelType w:val="hybridMultilevel"/>
    <w:tmpl w:val="EA58CEE6"/>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8" w15:restartNumberingAfterBreak="0">
    <w:nsid w:val="27C44704"/>
    <w:multiLevelType w:val="multilevel"/>
    <w:tmpl w:val="EE889EF6"/>
    <w:lvl w:ilvl="0">
      <w:start w:val="1"/>
      <w:numFmt w:val="decimal"/>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E907B21"/>
    <w:multiLevelType w:val="hybridMultilevel"/>
    <w:tmpl w:val="C2C0D0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31FC50A3"/>
    <w:multiLevelType w:val="hybridMultilevel"/>
    <w:tmpl w:val="7DEAFBA0"/>
    <w:lvl w:ilvl="0" w:tplc="4809000F">
      <w:start w:val="1"/>
      <w:numFmt w:val="decimal"/>
      <w:lvlText w:val="%1."/>
      <w:lvlJc w:val="left"/>
      <w:pPr>
        <w:ind w:left="1854" w:hanging="360"/>
      </w:pPr>
    </w:lvl>
    <w:lvl w:ilvl="1" w:tplc="48090019" w:tentative="1">
      <w:start w:val="1"/>
      <w:numFmt w:val="lowerLetter"/>
      <w:lvlText w:val="%2."/>
      <w:lvlJc w:val="left"/>
      <w:pPr>
        <w:ind w:left="2574" w:hanging="360"/>
      </w:pPr>
    </w:lvl>
    <w:lvl w:ilvl="2" w:tplc="4809001B" w:tentative="1">
      <w:start w:val="1"/>
      <w:numFmt w:val="lowerRoman"/>
      <w:lvlText w:val="%3."/>
      <w:lvlJc w:val="right"/>
      <w:pPr>
        <w:ind w:left="3294" w:hanging="180"/>
      </w:pPr>
    </w:lvl>
    <w:lvl w:ilvl="3" w:tplc="4809000F" w:tentative="1">
      <w:start w:val="1"/>
      <w:numFmt w:val="decimal"/>
      <w:lvlText w:val="%4."/>
      <w:lvlJc w:val="left"/>
      <w:pPr>
        <w:ind w:left="4014" w:hanging="360"/>
      </w:pPr>
    </w:lvl>
    <w:lvl w:ilvl="4" w:tplc="48090019" w:tentative="1">
      <w:start w:val="1"/>
      <w:numFmt w:val="lowerLetter"/>
      <w:lvlText w:val="%5."/>
      <w:lvlJc w:val="left"/>
      <w:pPr>
        <w:ind w:left="4734" w:hanging="360"/>
      </w:pPr>
    </w:lvl>
    <w:lvl w:ilvl="5" w:tplc="4809001B" w:tentative="1">
      <w:start w:val="1"/>
      <w:numFmt w:val="lowerRoman"/>
      <w:lvlText w:val="%6."/>
      <w:lvlJc w:val="right"/>
      <w:pPr>
        <w:ind w:left="5454" w:hanging="180"/>
      </w:pPr>
    </w:lvl>
    <w:lvl w:ilvl="6" w:tplc="4809000F" w:tentative="1">
      <w:start w:val="1"/>
      <w:numFmt w:val="decimal"/>
      <w:lvlText w:val="%7."/>
      <w:lvlJc w:val="left"/>
      <w:pPr>
        <w:ind w:left="6174" w:hanging="360"/>
      </w:pPr>
    </w:lvl>
    <w:lvl w:ilvl="7" w:tplc="48090019" w:tentative="1">
      <w:start w:val="1"/>
      <w:numFmt w:val="lowerLetter"/>
      <w:lvlText w:val="%8."/>
      <w:lvlJc w:val="left"/>
      <w:pPr>
        <w:ind w:left="6894" w:hanging="360"/>
      </w:pPr>
    </w:lvl>
    <w:lvl w:ilvl="8" w:tplc="4809001B" w:tentative="1">
      <w:start w:val="1"/>
      <w:numFmt w:val="lowerRoman"/>
      <w:lvlText w:val="%9."/>
      <w:lvlJc w:val="right"/>
      <w:pPr>
        <w:ind w:left="7614" w:hanging="180"/>
      </w:pPr>
    </w:lvl>
  </w:abstractNum>
  <w:abstractNum w:abstractNumId="11" w15:restartNumberingAfterBreak="0">
    <w:nsid w:val="33C30EAC"/>
    <w:multiLevelType w:val="multilevel"/>
    <w:tmpl w:val="43CAFACE"/>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7C714F9"/>
    <w:multiLevelType w:val="multilevel"/>
    <w:tmpl w:val="3B883CEC"/>
    <w:lvl w:ilvl="0">
      <w:start w:val="1"/>
      <w:numFmt w:val="decimal"/>
      <w:pStyle w:val="Head1"/>
      <w:lvlText w:val="%1"/>
      <w:lvlJc w:val="left"/>
      <w:pPr>
        <w:ind w:left="360" w:hanging="360"/>
      </w:pPr>
      <w:rPr>
        <w:rFonts w:ascii="Arial" w:hAnsi="Arial" w:cs="Arial" w:hint="default"/>
        <w:sz w:val="32"/>
        <w:szCs w:val="32"/>
      </w:rPr>
    </w:lvl>
    <w:lvl w:ilvl="1">
      <w:start w:val="1"/>
      <w:numFmt w:val="decimal"/>
      <w:pStyle w:val="Head2"/>
      <w:lvlText w:val="%1.%2"/>
      <w:lvlJc w:val="left"/>
      <w:pPr>
        <w:ind w:left="432" w:hanging="432"/>
      </w:pPr>
      <w:rPr>
        <w:rFonts w:ascii="Times New Roman" w:hAnsi="Times New Roman" w:cs="Times New Roman"/>
        <w:b w:val="0"/>
        <w:bCs w:val="0"/>
        <w:i w:val="0"/>
        <w:iCs w:val="0"/>
        <w:caps w:val="0"/>
        <w:smallCaps w:val="0"/>
        <w:strike w:val="0"/>
        <w:dstrike w:val="0"/>
        <w:vanish w:val="0"/>
        <w:spacing w:val="0"/>
        <w:kern w:val="0"/>
        <w:position w:val="0"/>
        <w:u w:val="none"/>
        <w:vertAlign w:val="baseline"/>
      </w:rPr>
    </w:lvl>
    <w:lvl w:ilvl="2">
      <w:start w:val="1"/>
      <w:numFmt w:val="decimal"/>
      <w:lvlText w:val="%1.%2.%3"/>
      <w:lvlJc w:val="left"/>
      <w:pPr>
        <w:ind w:left="2124" w:hanging="504"/>
      </w:pPr>
      <w:rPr>
        <w:rFonts w:cs="Times New Roman" w:hint="default"/>
      </w:rPr>
    </w:lvl>
    <w:lvl w:ilvl="3">
      <w:start w:val="1"/>
      <w:numFmt w:val="decimal"/>
      <w:lvlText w:val="%1.%2.%3.%4."/>
      <w:lvlJc w:val="left"/>
      <w:pPr>
        <w:ind w:left="2628" w:hanging="648"/>
      </w:pPr>
      <w:rPr>
        <w:rFonts w:cs="Times New Roman" w:hint="default"/>
      </w:rPr>
    </w:lvl>
    <w:lvl w:ilvl="4">
      <w:start w:val="1"/>
      <w:numFmt w:val="decimal"/>
      <w:lvlText w:val="%1.%2.%3.%4.%5."/>
      <w:lvlJc w:val="left"/>
      <w:pPr>
        <w:ind w:left="3132" w:hanging="792"/>
      </w:pPr>
      <w:rPr>
        <w:rFonts w:cs="Times New Roman" w:hint="default"/>
      </w:rPr>
    </w:lvl>
    <w:lvl w:ilvl="5">
      <w:start w:val="1"/>
      <w:numFmt w:val="decimal"/>
      <w:lvlText w:val="%1.%2.%3.%4.%5.%6."/>
      <w:lvlJc w:val="left"/>
      <w:pPr>
        <w:ind w:left="3636" w:hanging="936"/>
      </w:pPr>
      <w:rPr>
        <w:rFonts w:cs="Times New Roman" w:hint="default"/>
      </w:rPr>
    </w:lvl>
    <w:lvl w:ilvl="6">
      <w:start w:val="1"/>
      <w:numFmt w:val="decimal"/>
      <w:lvlText w:val="%1.%2.%3.%4.%5.%6.%7."/>
      <w:lvlJc w:val="left"/>
      <w:pPr>
        <w:ind w:left="4140" w:hanging="1080"/>
      </w:pPr>
      <w:rPr>
        <w:rFonts w:cs="Times New Roman" w:hint="default"/>
      </w:rPr>
    </w:lvl>
    <w:lvl w:ilvl="7">
      <w:start w:val="1"/>
      <w:numFmt w:val="decimal"/>
      <w:lvlText w:val="%1.%2.%3.%4.%5.%6.%7.%8."/>
      <w:lvlJc w:val="left"/>
      <w:pPr>
        <w:ind w:left="4644" w:hanging="1224"/>
      </w:pPr>
      <w:rPr>
        <w:rFonts w:cs="Times New Roman" w:hint="default"/>
      </w:rPr>
    </w:lvl>
    <w:lvl w:ilvl="8">
      <w:start w:val="1"/>
      <w:numFmt w:val="decimal"/>
      <w:lvlText w:val="%1.%2.%3.%4.%5.%6.%7.%8.%9."/>
      <w:lvlJc w:val="left"/>
      <w:pPr>
        <w:ind w:left="5220" w:hanging="1440"/>
      </w:pPr>
      <w:rPr>
        <w:rFonts w:cs="Times New Roman" w:hint="default"/>
      </w:rPr>
    </w:lvl>
  </w:abstractNum>
  <w:abstractNum w:abstractNumId="13" w15:restartNumberingAfterBreak="0">
    <w:nsid w:val="398B498C"/>
    <w:multiLevelType w:val="hybridMultilevel"/>
    <w:tmpl w:val="91387B8A"/>
    <w:lvl w:ilvl="0" w:tplc="8F10FB96">
      <w:start w:val="1"/>
      <w:numFmt w:val="decimal"/>
      <w:lvlText w:val="1.4.%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B93276E"/>
    <w:multiLevelType w:val="multilevel"/>
    <w:tmpl w:val="B18CC7E0"/>
    <w:lvl w:ilvl="0">
      <w:start w:val="1"/>
      <w:numFmt w:val="bullet"/>
      <w:pStyle w:val="xl52"/>
      <w:lvlText w:val=""/>
      <w:lvlJc w:val="left"/>
      <w:pPr>
        <w:tabs>
          <w:tab w:val="num" w:pos="360"/>
        </w:tabs>
        <w:ind w:left="283" w:hanging="283"/>
      </w:pPr>
      <w:rPr>
        <w:rFonts w:ascii="Symbol" w:hAnsi="Symbol" w:hint="default"/>
        <w:position w:val="0"/>
      </w:rPr>
    </w:lvl>
    <w:lvl w:ilvl="1">
      <w:start w:val="1"/>
      <w:numFmt w:val="bullet"/>
      <w:lvlText w:val=""/>
      <w:lvlJc w:val="left"/>
      <w:pPr>
        <w:tabs>
          <w:tab w:val="num" w:pos="644"/>
        </w:tabs>
        <w:ind w:left="567" w:hanging="283"/>
      </w:pPr>
      <w:rPr>
        <w:rFonts w:ascii="Symbol" w:hAnsi="Symbol" w:hint="default"/>
      </w:rPr>
    </w:lvl>
    <w:lvl w:ilvl="2">
      <w:start w:val="1"/>
      <w:numFmt w:val="bullet"/>
      <w:lvlText w:val=""/>
      <w:lvlJc w:val="left"/>
      <w:pPr>
        <w:tabs>
          <w:tab w:val="num" w:pos="927"/>
        </w:tabs>
        <w:ind w:left="851" w:hanging="284"/>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0AE199F"/>
    <w:multiLevelType w:val="hybridMultilevel"/>
    <w:tmpl w:val="AF8AC534"/>
    <w:lvl w:ilvl="0" w:tplc="E540643C">
      <w:start w:val="1"/>
      <w:numFmt w:val="upperLetter"/>
      <w:lvlText w:val="%1."/>
      <w:lvlJc w:val="left"/>
      <w:pPr>
        <w:ind w:left="720" w:hanging="360"/>
      </w:pPr>
      <w:rPr>
        <w:rFonts w:hint="default"/>
        <w:color w:val="005A8C"/>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066ABC"/>
    <w:multiLevelType w:val="hybridMultilevel"/>
    <w:tmpl w:val="39D2C0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98153A"/>
    <w:multiLevelType w:val="hybridMultilevel"/>
    <w:tmpl w:val="268627B6"/>
    <w:lvl w:ilvl="0" w:tplc="3522A6A4">
      <w:start w:val="1"/>
      <w:numFmt w:val="bullet"/>
      <w:pStyle w:val="Bullet1"/>
      <w:lvlText w:val=""/>
      <w:lvlJc w:val="left"/>
      <w:pPr>
        <w:ind w:left="1854" w:hanging="360"/>
      </w:pPr>
      <w:rPr>
        <w:rFonts w:ascii="Wingdings" w:hAnsi="Wingdings" w:hint="default"/>
        <w:color w:val="000066"/>
        <w:u w:color="0098DB" w:themeColor="text2"/>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46735E4E"/>
    <w:multiLevelType w:val="multilevel"/>
    <w:tmpl w:val="5898444A"/>
    <w:lvl w:ilvl="0">
      <w:start w:val="1"/>
      <w:numFmt w:val="decimal"/>
      <w:pStyle w:val="AppHeading1"/>
      <w:lvlText w:val="A.%1"/>
      <w:lvlJc w:val="left"/>
      <w:pPr>
        <w:ind w:left="432" w:hanging="432"/>
      </w:pPr>
      <w:rPr>
        <w:rFonts w:hint="default"/>
      </w:rPr>
    </w:lvl>
    <w:lvl w:ilvl="1">
      <w:start w:val="1"/>
      <w:numFmt w:val="decimal"/>
      <w:lvlText w:val="A.%1.%2"/>
      <w:lvlJc w:val="left"/>
      <w:pPr>
        <w:ind w:left="576" w:hanging="576"/>
      </w:pPr>
      <w:rPr>
        <w:rFonts w:hint="default"/>
      </w:rPr>
    </w:lvl>
    <w:lvl w:ilvl="2">
      <w:start w:val="1"/>
      <w:numFmt w:val="decimal"/>
      <w:lvlText w:val="A.%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BB94A03"/>
    <w:multiLevelType w:val="multilevel"/>
    <w:tmpl w:val="9CDC0D1C"/>
    <w:lvl w:ilvl="0">
      <w:start w:val="1"/>
      <w:numFmt w:val="bullet"/>
      <w:pStyle w:val="xl51"/>
      <w:lvlText w:val=""/>
      <w:lvlJc w:val="left"/>
      <w:pPr>
        <w:tabs>
          <w:tab w:val="num" w:pos="360"/>
        </w:tabs>
        <w:ind w:left="284" w:hanging="284"/>
      </w:pPr>
      <w:rPr>
        <w:rFonts w:ascii="Symbol" w:hAnsi="Symbol" w:hint="default"/>
      </w:rPr>
    </w:lvl>
    <w:lvl w:ilvl="1">
      <w:start w:val="1"/>
      <w:numFmt w:val="bullet"/>
      <w:lvlText w:val=""/>
      <w:lvlJc w:val="left"/>
      <w:pPr>
        <w:tabs>
          <w:tab w:val="num" w:pos="644"/>
        </w:tabs>
        <w:ind w:left="567" w:hanging="283"/>
      </w:pPr>
      <w:rPr>
        <w:rFonts w:ascii="Symbol" w:hAnsi="Symbol" w:hint="default"/>
      </w:rPr>
    </w:lvl>
    <w:lvl w:ilvl="2">
      <w:start w:val="1"/>
      <w:numFmt w:val="bullet"/>
      <w:lvlText w:val=""/>
      <w:lvlJc w:val="left"/>
      <w:pPr>
        <w:tabs>
          <w:tab w:val="num" w:pos="927"/>
        </w:tabs>
        <w:ind w:left="851" w:hanging="284"/>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C09307B"/>
    <w:multiLevelType w:val="multilevel"/>
    <w:tmpl w:val="32D809F0"/>
    <w:lvl w:ilvl="0">
      <w:start w:val="1"/>
      <w:numFmt w:val="decimal"/>
      <w:pStyle w:val="Heading1"/>
      <w:lvlText w:val="%1"/>
      <w:lvlJc w:val="left"/>
      <w:pPr>
        <w:ind w:left="1134" w:hanging="1134"/>
      </w:pPr>
      <w:rPr>
        <w:rFonts w:hint="default"/>
      </w:rPr>
    </w:lvl>
    <w:lvl w:ilvl="1">
      <w:start w:val="1"/>
      <w:numFmt w:val="decimal"/>
      <w:lvlRestart w:val="0"/>
      <w:pStyle w:val="Heading2"/>
      <w:lvlText w:val="%1.%2"/>
      <w:lvlJc w:val="left"/>
      <w:pPr>
        <w:ind w:left="1134" w:hanging="1134"/>
      </w:pPr>
      <w:rPr>
        <w:rFonts w:cs="Times New Roman" w:hint="default"/>
        <w:b w:val="0"/>
        <w:bCs w:val="0"/>
        <w:i w:val="0"/>
        <w:iCs w:val="0"/>
        <w:caps w:val="0"/>
        <w:smallCaps w:val="0"/>
        <w:strike w:val="0"/>
        <w:dstrike w:val="0"/>
        <w:noProof w:val="0"/>
        <w:vanish w:val="0"/>
        <w:color w:val="005A8C"/>
        <w:spacing w:val="0"/>
        <w:kern w:val="0"/>
        <w:position w:val="0"/>
        <w:u w:val="none"/>
        <w:effect w:val="none"/>
        <w:vertAlign w:val="baseline"/>
        <w:em w:val="none"/>
        <w:lang w:val="en-SG"/>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1"/>
      <w:pStyle w:val="Heading3"/>
      <w:lvlText w:val="%1.%2.%3"/>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4.%4"/>
      <w:lvlJc w:val="left"/>
      <w:pPr>
        <w:ind w:left="1134" w:hanging="1134"/>
      </w:pPr>
      <w:rPr>
        <w:rFonts w:hint="default"/>
        <w:color w:val="005A8C"/>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51ED385C"/>
    <w:multiLevelType w:val="hybridMultilevel"/>
    <w:tmpl w:val="A7C8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E1333"/>
    <w:multiLevelType w:val="hybridMultilevel"/>
    <w:tmpl w:val="80CEEC86"/>
    <w:lvl w:ilvl="0" w:tplc="4809000F">
      <w:start w:val="1"/>
      <w:numFmt w:val="decimal"/>
      <w:lvlText w:val="%1."/>
      <w:lvlJc w:val="left"/>
      <w:pPr>
        <w:ind w:left="1854" w:hanging="360"/>
      </w:pPr>
    </w:lvl>
    <w:lvl w:ilvl="1" w:tplc="48090019" w:tentative="1">
      <w:start w:val="1"/>
      <w:numFmt w:val="lowerLetter"/>
      <w:lvlText w:val="%2."/>
      <w:lvlJc w:val="left"/>
      <w:pPr>
        <w:ind w:left="2574" w:hanging="360"/>
      </w:pPr>
    </w:lvl>
    <w:lvl w:ilvl="2" w:tplc="4809001B" w:tentative="1">
      <w:start w:val="1"/>
      <w:numFmt w:val="lowerRoman"/>
      <w:lvlText w:val="%3."/>
      <w:lvlJc w:val="right"/>
      <w:pPr>
        <w:ind w:left="3294" w:hanging="180"/>
      </w:pPr>
    </w:lvl>
    <w:lvl w:ilvl="3" w:tplc="4809000F" w:tentative="1">
      <w:start w:val="1"/>
      <w:numFmt w:val="decimal"/>
      <w:lvlText w:val="%4."/>
      <w:lvlJc w:val="left"/>
      <w:pPr>
        <w:ind w:left="4014" w:hanging="360"/>
      </w:pPr>
    </w:lvl>
    <w:lvl w:ilvl="4" w:tplc="48090019" w:tentative="1">
      <w:start w:val="1"/>
      <w:numFmt w:val="lowerLetter"/>
      <w:lvlText w:val="%5."/>
      <w:lvlJc w:val="left"/>
      <w:pPr>
        <w:ind w:left="4734" w:hanging="360"/>
      </w:pPr>
    </w:lvl>
    <w:lvl w:ilvl="5" w:tplc="4809001B" w:tentative="1">
      <w:start w:val="1"/>
      <w:numFmt w:val="lowerRoman"/>
      <w:lvlText w:val="%6."/>
      <w:lvlJc w:val="right"/>
      <w:pPr>
        <w:ind w:left="5454" w:hanging="180"/>
      </w:pPr>
    </w:lvl>
    <w:lvl w:ilvl="6" w:tplc="4809000F" w:tentative="1">
      <w:start w:val="1"/>
      <w:numFmt w:val="decimal"/>
      <w:lvlText w:val="%7."/>
      <w:lvlJc w:val="left"/>
      <w:pPr>
        <w:ind w:left="6174" w:hanging="360"/>
      </w:pPr>
    </w:lvl>
    <w:lvl w:ilvl="7" w:tplc="48090019" w:tentative="1">
      <w:start w:val="1"/>
      <w:numFmt w:val="lowerLetter"/>
      <w:lvlText w:val="%8."/>
      <w:lvlJc w:val="left"/>
      <w:pPr>
        <w:ind w:left="6894" w:hanging="360"/>
      </w:pPr>
    </w:lvl>
    <w:lvl w:ilvl="8" w:tplc="4809001B" w:tentative="1">
      <w:start w:val="1"/>
      <w:numFmt w:val="lowerRoman"/>
      <w:lvlText w:val="%9."/>
      <w:lvlJc w:val="right"/>
      <w:pPr>
        <w:ind w:left="7614" w:hanging="180"/>
      </w:pPr>
    </w:lvl>
  </w:abstractNum>
  <w:abstractNum w:abstractNumId="23" w15:restartNumberingAfterBreak="0">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24" w15:restartNumberingAfterBreak="0">
    <w:nsid w:val="5FAB7820"/>
    <w:multiLevelType w:val="hybridMultilevel"/>
    <w:tmpl w:val="8B744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BB7DEA"/>
    <w:multiLevelType w:val="hybridMultilevel"/>
    <w:tmpl w:val="BF023DDC"/>
    <w:lvl w:ilvl="0" w:tplc="8F10FB96">
      <w:start w:val="1"/>
      <w:numFmt w:val="decimal"/>
      <w:lvlText w:val="1.4.%1"/>
      <w:lvlJc w:val="left"/>
      <w:pPr>
        <w:ind w:left="1854" w:hanging="360"/>
      </w:pPr>
      <w:rPr>
        <w:rFonts w:hint="default"/>
        <w:color w:val="auto"/>
      </w:rPr>
    </w:lvl>
    <w:lvl w:ilvl="1" w:tplc="48090019" w:tentative="1">
      <w:start w:val="1"/>
      <w:numFmt w:val="lowerLetter"/>
      <w:lvlText w:val="%2."/>
      <w:lvlJc w:val="left"/>
      <w:pPr>
        <w:ind w:left="2574" w:hanging="360"/>
      </w:pPr>
    </w:lvl>
    <w:lvl w:ilvl="2" w:tplc="4809001B" w:tentative="1">
      <w:start w:val="1"/>
      <w:numFmt w:val="lowerRoman"/>
      <w:lvlText w:val="%3."/>
      <w:lvlJc w:val="right"/>
      <w:pPr>
        <w:ind w:left="3294" w:hanging="180"/>
      </w:pPr>
    </w:lvl>
    <w:lvl w:ilvl="3" w:tplc="4809000F" w:tentative="1">
      <w:start w:val="1"/>
      <w:numFmt w:val="decimal"/>
      <w:lvlText w:val="%4."/>
      <w:lvlJc w:val="left"/>
      <w:pPr>
        <w:ind w:left="4014" w:hanging="360"/>
      </w:pPr>
    </w:lvl>
    <w:lvl w:ilvl="4" w:tplc="48090019" w:tentative="1">
      <w:start w:val="1"/>
      <w:numFmt w:val="lowerLetter"/>
      <w:lvlText w:val="%5."/>
      <w:lvlJc w:val="left"/>
      <w:pPr>
        <w:ind w:left="4734" w:hanging="360"/>
      </w:pPr>
    </w:lvl>
    <w:lvl w:ilvl="5" w:tplc="4809001B" w:tentative="1">
      <w:start w:val="1"/>
      <w:numFmt w:val="lowerRoman"/>
      <w:lvlText w:val="%6."/>
      <w:lvlJc w:val="right"/>
      <w:pPr>
        <w:ind w:left="5454" w:hanging="180"/>
      </w:pPr>
    </w:lvl>
    <w:lvl w:ilvl="6" w:tplc="4809000F" w:tentative="1">
      <w:start w:val="1"/>
      <w:numFmt w:val="decimal"/>
      <w:lvlText w:val="%7."/>
      <w:lvlJc w:val="left"/>
      <w:pPr>
        <w:ind w:left="6174" w:hanging="360"/>
      </w:pPr>
    </w:lvl>
    <w:lvl w:ilvl="7" w:tplc="48090019" w:tentative="1">
      <w:start w:val="1"/>
      <w:numFmt w:val="lowerLetter"/>
      <w:lvlText w:val="%8."/>
      <w:lvlJc w:val="left"/>
      <w:pPr>
        <w:ind w:left="6894" w:hanging="360"/>
      </w:pPr>
    </w:lvl>
    <w:lvl w:ilvl="8" w:tplc="4809001B" w:tentative="1">
      <w:start w:val="1"/>
      <w:numFmt w:val="lowerRoman"/>
      <w:lvlText w:val="%9."/>
      <w:lvlJc w:val="right"/>
      <w:pPr>
        <w:ind w:left="7614" w:hanging="180"/>
      </w:pPr>
    </w:lvl>
  </w:abstractNum>
  <w:abstractNum w:abstractNumId="26" w15:restartNumberingAfterBreak="0">
    <w:nsid w:val="65C80445"/>
    <w:multiLevelType w:val="hybridMultilevel"/>
    <w:tmpl w:val="CA802060"/>
    <w:lvl w:ilvl="0" w:tplc="23442A8C">
      <w:start w:val="2"/>
      <w:numFmt w:val="bullet"/>
      <w:pStyle w:val="Dash"/>
      <w:lvlText w:val="-"/>
      <w:lvlJc w:val="left"/>
      <w:pPr>
        <w:ind w:left="1919" w:hanging="360"/>
      </w:pPr>
      <w:rPr>
        <w:rFonts w:ascii="Cambria" w:hAnsi="Cambria" w:cs="Times New Roman" w:hint="default"/>
        <w:b/>
        <w:i w:val="0"/>
        <w:color w:val="000066"/>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7" w15:restartNumberingAfterBreak="0">
    <w:nsid w:val="674C27A1"/>
    <w:multiLevelType w:val="hybridMultilevel"/>
    <w:tmpl w:val="85F6D06C"/>
    <w:lvl w:ilvl="0" w:tplc="587E3F2A">
      <w:start w:val="1"/>
      <w:numFmt w:val="decimal"/>
      <w:pStyle w:val="Ref"/>
      <w:lvlText w:val="/%1/"/>
      <w:lvlJc w:val="left"/>
      <w:pPr>
        <w:ind w:left="1494" w:hanging="360"/>
      </w:pPr>
      <w:rPr>
        <w:rFonts w:ascii="Arial" w:hAnsi="Arial" w:hint="default"/>
        <w:b w:val="0"/>
        <w:i w:val="0"/>
        <w:color w:val="005A8C" w:themeColor="accent6"/>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8" w15:restartNumberingAfterBreak="0">
    <w:nsid w:val="6B184D3D"/>
    <w:multiLevelType w:val="singleLevel"/>
    <w:tmpl w:val="86DE558C"/>
    <w:lvl w:ilvl="0">
      <w:start w:val="1"/>
      <w:numFmt w:val="bullet"/>
      <w:pStyle w:val="dash0"/>
      <w:lvlText w:val="-"/>
      <w:lvlJc w:val="left"/>
      <w:pPr>
        <w:ind w:left="2486" w:hanging="360"/>
      </w:pPr>
      <w:rPr>
        <w:rFonts w:ascii="Arial" w:hAnsi="Arial" w:hint="default"/>
        <w:b/>
        <w:i w:val="0"/>
        <w:color w:val="0098DB"/>
        <w:sz w:val="22"/>
      </w:rPr>
    </w:lvl>
  </w:abstractNum>
  <w:abstractNum w:abstractNumId="29" w15:restartNumberingAfterBreak="0">
    <w:nsid w:val="6BE80318"/>
    <w:multiLevelType w:val="hybridMultilevel"/>
    <w:tmpl w:val="B9C64EDC"/>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30" w15:restartNumberingAfterBreak="0">
    <w:nsid w:val="766A1121"/>
    <w:multiLevelType w:val="multilevel"/>
    <w:tmpl w:val="376A4226"/>
    <w:lvl w:ilvl="0">
      <w:start w:val="1"/>
      <w:numFmt w:val="decimal"/>
      <w:lvlText w:val="%1"/>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31" w15:restartNumberingAfterBreak="0">
    <w:nsid w:val="76D643E4"/>
    <w:multiLevelType w:val="hybridMultilevel"/>
    <w:tmpl w:val="C146170E"/>
    <w:lvl w:ilvl="0" w:tplc="C2D28834">
      <w:start w:val="1"/>
      <w:numFmt w:val="upperLetter"/>
      <w:pStyle w:val="AppHeadingA0"/>
      <w:lvlText w:val="%1"/>
      <w:lvlJc w:val="left"/>
      <w:pPr>
        <w:ind w:left="720" w:hanging="360"/>
      </w:pPr>
      <w:rPr>
        <w:rFonts w:ascii="Arial" w:hAnsi="Arial" w:hint="default"/>
        <w:b w:val="0"/>
        <w:i w:val="0"/>
        <w:color w:val="005A8C" w:themeColor="accent6"/>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463948"/>
    <w:multiLevelType w:val="hybridMultilevel"/>
    <w:tmpl w:val="68085FB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3"/>
  </w:num>
  <w:num w:numId="3">
    <w:abstractNumId w:val="28"/>
  </w:num>
  <w:num w:numId="4">
    <w:abstractNumId w:val="3"/>
  </w:num>
  <w:num w:numId="5">
    <w:abstractNumId w:val="27"/>
  </w:num>
  <w:num w:numId="6">
    <w:abstractNumId w:val="1"/>
  </w:num>
  <w:num w:numId="7">
    <w:abstractNumId w:val="18"/>
  </w:num>
  <w:num w:numId="8">
    <w:abstractNumId w:val="0"/>
  </w:num>
  <w:num w:numId="9">
    <w:abstractNumId w:val="8"/>
  </w:num>
  <w:num w:numId="10">
    <w:abstractNumId w:val="11"/>
  </w:num>
  <w:num w:numId="11">
    <w:abstractNumId w:val="6"/>
  </w:num>
  <w:num w:numId="12">
    <w:abstractNumId w:val="30"/>
  </w:num>
  <w:num w:numId="13">
    <w:abstractNumId w:val="31"/>
  </w:num>
  <w:num w:numId="14">
    <w:abstractNumId w:val="20"/>
  </w:num>
  <w:num w:numId="15">
    <w:abstractNumId w:val="26"/>
  </w:num>
  <w:num w:numId="16">
    <w:abstractNumId w:val="17"/>
  </w:num>
  <w:num w:numId="17">
    <w:abstractNumId w:val="20"/>
  </w:num>
  <w:num w:numId="18">
    <w:abstractNumId w:val="19"/>
  </w:num>
  <w:num w:numId="19">
    <w:abstractNumId w:val="14"/>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9"/>
  </w:num>
  <w:num w:numId="30">
    <w:abstractNumId w:val="2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
  </w:num>
  <w:num w:numId="34">
    <w:abstractNumId w:val="13"/>
  </w:num>
  <w:num w:numId="35">
    <w:abstractNumId w:val="16"/>
  </w:num>
  <w:num w:numId="36">
    <w:abstractNumId w:val="4"/>
  </w:num>
  <w:num w:numId="37">
    <w:abstractNumId w:val="15"/>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0"/>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29"/>
  </w:num>
  <w:num w:numId="47">
    <w:abstractNumId w:val="7"/>
  </w:num>
  <w:num w:numId="48">
    <w:abstractNumId w:val="10"/>
  </w:num>
  <w:num w:numId="49">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rawingGridHorizontalSpacing w:val="10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I0MjQxNze1MLA0MDBT0lEKTi0uzszPAykwrAUAcBLJVCwAAAA="/>
  </w:docVars>
  <w:rsids>
    <w:rsidRoot w:val="00DB3C49"/>
    <w:rsid w:val="00000D9E"/>
    <w:rsid w:val="00000EF3"/>
    <w:rsid w:val="0000145F"/>
    <w:rsid w:val="00002D53"/>
    <w:rsid w:val="000032CE"/>
    <w:rsid w:val="00003556"/>
    <w:rsid w:val="0000388D"/>
    <w:rsid w:val="000040F5"/>
    <w:rsid w:val="00005236"/>
    <w:rsid w:val="000053B0"/>
    <w:rsid w:val="000057DD"/>
    <w:rsid w:val="00005A2F"/>
    <w:rsid w:val="00005B15"/>
    <w:rsid w:val="00007882"/>
    <w:rsid w:val="00007BDA"/>
    <w:rsid w:val="0001000A"/>
    <w:rsid w:val="00011073"/>
    <w:rsid w:val="0001282A"/>
    <w:rsid w:val="00012BC1"/>
    <w:rsid w:val="00013084"/>
    <w:rsid w:val="00013C39"/>
    <w:rsid w:val="00013E51"/>
    <w:rsid w:val="00014484"/>
    <w:rsid w:val="000152E7"/>
    <w:rsid w:val="000155B9"/>
    <w:rsid w:val="00015858"/>
    <w:rsid w:val="0001598E"/>
    <w:rsid w:val="000159A1"/>
    <w:rsid w:val="000166F2"/>
    <w:rsid w:val="00017786"/>
    <w:rsid w:val="00017F7E"/>
    <w:rsid w:val="00020777"/>
    <w:rsid w:val="00020EC6"/>
    <w:rsid w:val="0002117B"/>
    <w:rsid w:val="000213DB"/>
    <w:rsid w:val="00021A2A"/>
    <w:rsid w:val="0002229A"/>
    <w:rsid w:val="00022472"/>
    <w:rsid w:val="000230B6"/>
    <w:rsid w:val="0002356E"/>
    <w:rsid w:val="00023A4E"/>
    <w:rsid w:val="000242F9"/>
    <w:rsid w:val="000244E9"/>
    <w:rsid w:val="00024954"/>
    <w:rsid w:val="000253C2"/>
    <w:rsid w:val="0002572F"/>
    <w:rsid w:val="00025B8E"/>
    <w:rsid w:val="000269DF"/>
    <w:rsid w:val="00026B58"/>
    <w:rsid w:val="00026DD8"/>
    <w:rsid w:val="000275CF"/>
    <w:rsid w:val="000278B0"/>
    <w:rsid w:val="00030E95"/>
    <w:rsid w:val="00031002"/>
    <w:rsid w:val="000310E8"/>
    <w:rsid w:val="00031160"/>
    <w:rsid w:val="00031C03"/>
    <w:rsid w:val="0003266A"/>
    <w:rsid w:val="00032DB4"/>
    <w:rsid w:val="00033447"/>
    <w:rsid w:val="000335B0"/>
    <w:rsid w:val="00033A1B"/>
    <w:rsid w:val="00033AB2"/>
    <w:rsid w:val="0003553F"/>
    <w:rsid w:val="00035AC2"/>
    <w:rsid w:val="00035DF5"/>
    <w:rsid w:val="000365CF"/>
    <w:rsid w:val="0003729F"/>
    <w:rsid w:val="0004242B"/>
    <w:rsid w:val="000424D9"/>
    <w:rsid w:val="0004296C"/>
    <w:rsid w:val="00044127"/>
    <w:rsid w:val="00044FC6"/>
    <w:rsid w:val="00045731"/>
    <w:rsid w:val="00045ACB"/>
    <w:rsid w:val="00046D42"/>
    <w:rsid w:val="00046D85"/>
    <w:rsid w:val="00050BBD"/>
    <w:rsid w:val="00050C14"/>
    <w:rsid w:val="000513FB"/>
    <w:rsid w:val="000516BA"/>
    <w:rsid w:val="00051894"/>
    <w:rsid w:val="00051929"/>
    <w:rsid w:val="00051973"/>
    <w:rsid w:val="00052141"/>
    <w:rsid w:val="0005283A"/>
    <w:rsid w:val="000532B8"/>
    <w:rsid w:val="00053888"/>
    <w:rsid w:val="00053EBA"/>
    <w:rsid w:val="000553F1"/>
    <w:rsid w:val="000553F2"/>
    <w:rsid w:val="000556A5"/>
    <w:rsid w:val="000558BC"/>
    <w:rsid w:val="000559F9"/>
    <w:rsid w:val="00055BFB"/>
    <w:rsid w:val="00055EF2"/>
    <w:rsid w:val="0005685D"/>
    <w:rsid w:val="000569A6"/>
    <w:rsid w:val="0005718B"/>
    <w:rsid w:val="00057846"/>
    <w:rsid w:val="00060B11"/>
    <w:rsid w:val="00060B1F"/>
    <w:rsid w:val="00060D06"/>
    <w:rsid w:val="00061A3D"/>
    <w:rsid w:val="00061D6A"/>
    <w:rsid w:val="00061FCA"/>
    <w:rsid w:val="0006233A"/>
    <w:rsid w:val="0006319B"/>
    <w:rsid w:val="00063851"/>
    <w:rsid w:val="00063993"/>
    <w:rsid w:val="00064E42"/>
    <w:rsid w:val="0006533B"/>
    <w:rsid w:val="00066255"/>
    <w:rsid w:val="00067309"/>
    <w:rsid w:val="000678AD"/>
    <w:rsid w:val="00070B87"/>
    <w:rsid w:val="00070CBF"/>
    <w:rsid w:val="000714A4"/>
    <w:rsid w:val="00071702"/>
    <w:rsid w:val="00071745"/>
    <w:rsid w:val="0007187A"/>
    <w:rsid w:val="00071DDE"/>
    <w:rsid w:val="00072208"/>
    <w:rsid w:val="0007253F"/>
    <w:rsid w:val="00072DE9"/>
    <w:rsid w:val="00073031"/>
    <w:rsid w:val="00073BFC"/>
    <w:rsid w:val="00073EB1"/>
    <w:rsid w:val="0007403E"/>
    <w:rsid w:val="0007499A"/>
    <w:rsid w:val="000749FC"/>
    <w:rsid w:val="00074B48"/>
    <w:rsid w:val="00074DDC"/>
    <w:rsid w:val="00075090"/>
    <w:rsid w:val="000756BA"/>
    <w:rsid w:val="00075BA5"/>
    <w:rsid w:val="00075C2E"/>
    <w:rsid w:val="00076911"/>
    <w:rsid w:val="00076FD4"/>
    <w:rsid w:val="00077446"/>
    <w:rsid w:val="000804FD"/>
    <w:rsid w:val="00080575"/>
    <w:rsid w:val="00080C06"/>
    <w:rsid w:val="00081509"/>
    <w:rsid w:val="000816E0"/>
    <w:rsid w:val="00082E28"/>
    <w:rsid w:val="00082EF3"/>
    <w:rsid w:val="000833D4"/>
    <w:rsid w:val="000835D9"/>
    <w:rsid w:val="000838E4"/>
    <w:rsid w:val="00083F23"/>
    <w:rsid w:val="00083F35"/>
    <w:rsid w:val="00083F9B"/>
    <w:rsid w:val="00084A1E"/>
    <w:rsid w:val="00084A7A"/>
    <w:rsid w:val="0008583B"/>
    <w:rsid w:val="00085A54"/>
    <w:rsid w:val="00085CF8"/>
    <w:rsid w:val="00086EB8"/>
    <w:rsid w:val="0008704A"/>
    <w:rsid w:val="00087BA9"/>
    <w:rsid w:val="00090DB3"/>
    <w:rsid w:val="00091AE6"/>
    <w:rsid w:val="000922ED"/>
    <w:rsid w:val="00092618"/>
    <w:rsid w:val="000928EE"/>
    <w:rsid w:val="00092945"/>
    <w:rsid w:val="00092A9E"/>
    <w:rsid w:val="00093906"/>
    <w:rsid w:val="00093CCB"/>
    <w:rsid w:val="0009420D"/>
    <w:rsid w:val="000943FD"/>
    <w:rsid w:val="00095112"/>
    <w:rsid w:val="00095115"/>
    <w:rsid w:val="00095292"/>
    <w:rsid w:val="000952EC"/>
    <w:rsid w:val="00096562"/>
    <w:rsid w:val="00096CC7"/>
    <w:rsid w:val="00096F84"/>
    <w:rsid w:val="00097A5C"/>
    <w:rsid w:val="00097A6A"/>
    <w:rsid w:val="00097CEA"/>
    <w:rsid w:val="000A2799"/>
    <w:rsid w:val="000A4C50"/>
    <w:rsid w:val="000A5978"/>
    <w:rsid w:val="000A5C5E"/>
    <w:rsid w:val="000A61F7"/>
    <w:rsid w:val="000A626A"/>
    <w:rsid w:val="000A711C"/>
    <w:rsid w:val="000B0290"/>
    <w:rsid w:val="000B0882"/>
    <w:rsid w:val="000B152F"/>
    <w:rsid w:val="000B1BA1"/>
    <w:rsid w:val="000B1C76"/>
    <w:rsid w:val="000B1D95"/>
    <w:rsid w:val="000B2A87"/>
    <w:rsid w:val="000B2EBE"/>
    <w:rsid w:val="000B366E"/>
    <w:rsid w:val="000B3CEF"/>
    <w:rsid w:val="000B3DDC"/>
    <w:rsid w:val="000B40AB"/>
    <w:rsid w:val="000B4212"/>
    <w:rsid w:val="000B455F"/>
    <w:rsid w:val="000B5985"/>
    <w:rsid w:val="000B5FCA"/>
    <w:rsid w:val="000B6473"/>
    <w:rsid w:val="000B74F2"/>
    <w:rsid w:val="000B7FA8"/>
    <w:rsid w:val="000C066E"/>
    <w:rsid w:val="000C0849"/>
    <w:rsid w:val="000C084A"/>
    <w:rsid w:val="000C13F9"/>
    <w:rsid w:val="000C1CD6"/>
    <w:rsid w:val="000C1D4D"/>
    <w:rsid w:val="000C1F1F"/>
    <w:rsid w:val="000C22CA"/>
    <w:rsid w:val="000C23E6"/>
    <w:rsid w:val="000C276D"/>
    <w:rsid w:val="000C2DE4"/>
    <w:rsid w:val="000C30A8"/>
    <w:rsid w:val="000C355A"/>
    <w:rsid w:val="000C3728"/>
    <w:rsid w:val="000C3A83"/>
    <w:rsid w:val="000C422E"/>
    <w:rsid w:val="000C49BB"/>
    <w:rsid w:val="000C4BF5"/>
    <w:rsid w:val="000C4D34"/>
    <w:rsid w:val="000C4DA4"/>
    <w:rsid w:val="000C4E2A"/>
    <w:rsid w:val="000C4E64"/>
    <w:rsid w:val="000C52BA"/>
    <w:rsid w:val="000C67B4"/>
    <w:rsid w:val="000C6E47"/>
    <w:rsid w:val="000C765C"/>
    <w:rsid w:val="000C783A"/>
    <w:rsid w:val="000C7A72"/>
    <w:rsid w:val="000C7C64"/>
    <w:rsid w:val="000C7FFD"/>
    <w:rsid w:val="000D03E0"/>
    <w:rsid w:val="000D0967"/>
    <w:rsid w:val="000D148E"/>
    <w:rsid w:val="000D1E31"/>
    <w:rsid w:val="000D2270"/>
    <w:rsid w:val="000D279C"/>
    <w:rsid w:val="000D2C32"/>
    <w:rsid w:val="000D3AE8"/>
    <w:rsid w:val="000D43D2"/>
    <w:rsid w:val="000D48C1"/>
    <w:rsid w:val="000D4EA9"/>
    <w:rsid w:val="000D53E4"/>
    <w:rsid w:val="000D58A8"/>
    <w:rsid w:val="000D5FCF"/>
    <w:rsid w:val="000D62E7"/>
    <w:rsid w:val="000D63F8"/>
    <w:rsid w:val="000D6873"/>
    <w:rsid w:val="000D7639"/>
    <w:rsid w:val="000D7C1A"/>
    <w:rsid w:val="000D7D1E"/>
    <w:rsid w:val="000E05D0"/>
    <w:rsid w:val="000E0B99"/>
    <w:rsid w:val="000E23AB"/>
    <w:rsid w:val="000E282D"/>
    <w:rsid w:val="000E2FB9"/>
    <w:rsid w:val="000E326F"/>
    <w:rsid w:val="000E353D"/>
    <w:rsid w:val="000E3999"/>
    <w:rsid w:val="000E3B40"/>
    <w:rsid w:val="000E4228"/>
    <w:rsid w:val="000E44EE"/>
    <w:rsid w:val="000E4680"/>
    <w:rsid w:val="000E5354"/>
    <w:rsid w:val="000E77B6"/>
    <w:rsid w:val="000E7D5C"/>
    <w:rsid w:val="000F0572"/>
    <w:rsid w:val="000F05F3"/>
    <w:rsid w:val="000F149A"/>
    <w:rsid w:val="000F181D"/>
    <w:rsid w:val="000F20AF"/>
    <w:rsid w:val="000F2BB4"/>
    <w:rsid w:val="000F2D35"/>
    <w:rsid w:val="000F3D03"/>
    <w:rsid w:val="000F4330"/>
    <w:rsid w:val="000F4881"/>
    <w:rsid w:val="000F4AFC"/>
    <w:rsid w:val="000F5572"/>
    <w:rsid w:val="000F5AE7"/>
    <w:rsid w:val="000F5DD5"/>
    <w:rsid w:val="000F66A7"/>
    <w:rsid w:val="000F66BA"/>
    <w:rsid w:val="000F6A86"/>
    <w:rsid w:val="00100D8D"/>
    <w:rsid w:val="001012C7"/>
    <w:rsid w:val="0010185A"/>
    <w:rsid w:val="001028F1"/>
    <w:rsid w:val="00102E2F"/>
    <w:rsid w:val="0010332D"/>
    <w:rsid w:val="00103602"/>
    <w:rsid w:val="00103F55"/>
    <w:rsid w:val="00104729"/>
    <w:rsid w:val="00105084"/>
    <w:rsid w:val="001055A0"/>
    <w:rsid w:val="00106360"/>
    <w:rsid w:val="00106CC4"/>
    <w:rsid w:val="001075F5"/>
    <w:rsid w:val="00107BFA"/>
    <w:rsid w:val="00107CF1"/>
    <w:rsid w:val="00110823"/>
    <w:rsid w:val="00111760"/>
    <w:rsid w:val="001117FC"/>
    <w:rsid w:val="00111BB4"/>
    <w:rsid w:val="00111EAF"/>
    <w:rsid w:val="00112473"/>
    <w:rsid w:val="00112CBE"/>
    <w:rsid w:val="00113111"/>
    <w:rsid w:val="001136EB"/>
    <w:rsid w:val="00113C06"/>
    <w:rsid w:val="00113E82"/>
    <w:rsid w:val="00114330"/>
    <w:rsid w:val="00114992"/>
    <w:rsid w:val="001149D5"/>
    <w:rsid w:val="0011593B"/>
    <w:rsid w:val="00116522"/>
    <w:rsid w:val="00117DD6"/>
    <w:rsid w:val="001201E9"/>
    <w:rsid w:val="001202CB"/>
    <w:rsid w:val="00120DCA"/>
    <w:rsid w:val="00120EB4"/>
    <w:rsid w:val="001213F8"/>
    <w:rsid w:val="00122A71"/>
    <w:rsid w:val="00122CE1"/>
    <w:rsid w:val="00122ECB"/>
    <w:rsid w:val="00123076"/>
    <w:rsid w:val="00123BC7"/>
    <w:rsid w:val="001251FC"/>
    <w:rsid w:val="0012576E"/>
    <w:rsid w:val="001257F2"/>
    <w:rsid w:val="00126C7E"/>
    <w:rsid w:val="00127896"/>
    <w:rsid w:val="00131F44"/>
    <w:rsid w:val="001322E9"/>
    <w:rsid w:val="00132B4C"/>
    <w:rsid w:val="00133008"/>
    <w:rsid w:val="00133382"/>
    <w:rsid w:val="0013426F"/>
    <w:rsid w:val="001343C5"/>
    <w:rsid w:val="00134F44"/>
    <w:rsid w:val="00135178"/>
    <w:rsid w:val="00135204"/>
    <w:rsid w:val="00136360"/>
    <w:rsid w:val="0013642E"/>
    <w:rsid w:val="00137664"/>
    <w:rsid w:val="0013795E"/>
    <w:rsid w:val="001400D8"/>
    <w:rsid w:val="0014010D"/>
    <w:rsid w:val="001403CD"/>
    <w:rsid w:val="0014091B"/>
    <w:rsid w:val="00140A72"/>
    <w:rsid w:val="00140CB9"/>
    <w:rsid w:val="00140F6D"/>
    <w:rsid w:val="001418EB"/>
    <w:rsid w:val="00141EC1"/>
    <w:rsid w:val="00142090"/>
    <w:rsid w:val="00142B00"/>
    <w:rsid w:val="0014331C"/>
    <w:rsid w:val="00143F32"/>
    <w:rsid w:val="001450C8"/>
    <w:rsid w:val="0014588F"/>
    <w:rsid w:val="00145A36"/>
    <w:rsid w:val="001460C0"/>
    <w:rsid w:val="00147107"/>
    <w:rsid w:val="001475B2"/>
    <w:rsid w:val="00147B7F"/>
    <w:rsid w:val="00151905"/>
    <w:rsid w:val="00152A5B"/>
    <w:rsid w:val="00152C89"/>
    <w:rsid w:val="00153307"/>
    <w:rsid w:val="00154129"/>
    <w:rsid w:val="001541D3"/>
    <w:rsid w:val="00154566"/>
    <w:rsid w:val="00154A67"/>
    <w:rsid w:val="00154C1A"/>
    <w:rsid w:val="001554AC"/>
    <w:rsid w:val="00155AD3"/>
    <w:rsid w:val="001562E4"/>
    <w:rsid w:val="0015652B"/>
    <w:rsid w:val="0015677D"/>
    <w:rsid w:val="00156DCA"/>
    <w:rsid w:val="00157CC0"/>
    <w:rsid w:val="00157D38"/>
    <w:rsid w:val="001604B5"/>
    <w:rsid w:val="00160C0A"/>
    <w:rsid w:val="00160EF6"/>
    <w:rsid w:val="001614D6"/>
    <w:rsid w:val="001614E1"/>
    <w:rsid w:val="001619FD"/>
    <w:rsid w:val="00161ECE"/>
    <w:rsid w:val="00162152"/>
    <w:rsid w:val="00163F1D"/>
    <w:rsid w:val="00164400"/>
    <w:rsid w:val="001648FC"/>
    <w:rsid w:val="00165038"/>
    <w:rsid w:val="0016622F"/>
    <w:rsid w:val="00166DB9"/>
    <w:rsid w:val="001702EC"/>
    <w:rsid w:val="001713E9"/>
    <w:rsid w:val="0017167A"/>
    <w:rsid w:val="001719EE"/>
    <w:rsid w:val="001719FB"/>
    <w:rsid w:val="00171D4C"/>
    <w:rsid w:val="00171F37"/>
    <w:rsid w:val="0017474C"/>
    <w:rsid w:val="001751CF"/>
    <w:rsid w:val="00175B9A"/>
    <w:rsid w:val="001763FD"/>
    <w:rsid w:val="00176796"/>
    <w:rsid w:val="001772AD"/>
    <w:rsid w:val="0018047C"/>
    <w:rsid w:val="001809C6"/>
    <w:rsid w:val="00181329"/>
    <w:rsid w:val="0018183F"/>
    <w:rsid w:val="00181916"/>
    <w:rsid w:val="00181CB9"/>
    <w:rsid w:val="001829E8"/>
    <w:rsid w:val="00182B82"/>
    <w:rsid w:val="00182CCF"/>
    <w:rsid w:val="0018373C"/>
    <w:rsid w:val="00183CA2"/>
    <w:rsid w:val="00183FCB"/>
    <w:rsid w:val="001859C8"/>
    <w:rsid w:val="001864B6"/>
    <w:rsid w:val="001874ED"/>
    <w:rsid w:val="0018789B"/>
    <w:rsid w:val="001908EA"/>
    <w:rsid w:val="00191109"/>
    <w:rsid w:val="00191739"/>
    <w:rsid w:val="00191BD3"/>
    <w:rsid w:val="00191D59"/>
    <w:rsid w:val="00191EBF"/>
    <w:rsid w:val="00192452"/>
    <w:rsid w:val="00192570"/>
    <w:rsid w:val="00192C44"/>
    <w:rsid w:val="00192E03"/>
    <w:rsid w:val="00194326"/>
    <w:rsid w:val="00194812"/>
    <w:rsid w:val="001960A6"/>
    <w:rsid w:val="001965EF"/>
    <w:rsid w:val="00196F46"/>
    <w:rsid w:val="00197083"/>
    <w:rsid w:val="00197B06"/>
    <w:rsid w:val="00197DEC"/>
    <w:rsid w:val="001A08F8"/>
    <w:rsid w:val="001A1409"/>
    <w:rsid w:val="001A15CD"/>
    <w:rsid w:val="001A2909"/>
    <w:rsid w:val="001A2D3F"/>
    <w:rsid w:val="001A3110"/>
    <w:rsid w:val="001A3C81"/>
    <w:rsid w:val="001A41EA"/>
    <w:rsid w:val="001A41F6"/>
    <w:rsid w:val="001A54A5"/>
    <w:rsid w:val="001A5C97"/>
    <w:rsid w:val="001A5D2F"/>
    <w:rsid w:val="001A62D0"/>
    <w:rsid w:val="001A653D"/>
    <w:rsid w:val="001A76D7"/>
    <w:rsid w:val="001A790D"/>
    <w:rsid w:val="001B05ED"/>
    <w:rsid w:val="001B087B"/>
    <w:rsid w:val="001B1012"/>
    <w:rsid w:val="001B10B9"/>
    <w:rsid w:val="001B14CF"/>
    <w:rsid w:val="001B2163"/>
    <w:rsid w:val="001B2548"/>
    <w:rsid w:val="001B2612"/>
    <w:rsid w:val="001B36B2"/>
    <w:rsid w:val="001B3D8D"/>
    <w:rsid w:val="001B3E91"/>
    <w:rsid w:val="001B4752"/>
    <w:rsid w:val="001B4CED"/>
    <w:rsid w:val="001B4D11"/>
    <w:rsid w:val="001B4FE1"/>
    <w:rsid w:val="001B5430"/>
    <w:rsid w:val="001B57A3"/>
    <w:rsid w:val="001B615F"/>
    <w:rsid w:val="001B66D7"/>
    <w:rsid w:val="001B691D"/>
    <w:rsid w:val="001B7AD2"/>
    <w:rsid w:val="001B7F03"/>
    <w:rsid w:val="001C07E0"/>
    <w:rsid w:val="001C0DA9"/>
    <w:rsid w:val="001C3262"/>
    <w:rsid w:val="001C34CF"/>
    <w:rsid w:val="001C3686"/>
    <w:rsid w:val="001C400F"/>
    <w:rsid w:val="001C40CE"/>
    <w:rsid w:val="001C4CC0"/>
    <w:rsid w:val="001C59C5"/>
    <w:rsid w:val="001C6012"/>
    <w:rsid w:val="001C61A6"/>
    <w:rsid w:val="001C63C0"/>
    <w:rsid w:val="001C6956"/>
    <w:rsid w:val="001C7104"/>
    <w:rsid w:val="001C7402"/>
    <w:rsid w:val="001C7F9B"/>
    <w:rsid w:val="001C7FF7"/>
    <w:rsid w:val="001D03BE"/>
    <w:rsid w:val="001D08BC"/>
    <w:rsid w:val="001D0F7E"/>
    <w:rsid w:val="001D21D4"/>
    <w:rsid w:val="001D29CD"/>
    <w:rsid w:val="001D331F"/>
    <w:rsid w:val="001D38C7"/>
    <w:rsid w:val="001D4340"/>
    <w:rsid w:val="001D437D"/>
    <w:rsid w:val="001D4D33"/>
    <w:rsid w:val="001D4EDC"/>
    <w:rsid w:val="001D529F"/>
    <w:rsid w:val="001D5B25"/>
    <w:rsid w:val="001D5C1E"/>
    <w:rsid w:val="001D5DBF"/>
    <w:rsid w:val="001D5E85"/>
    <w:rsid w:val="001D6021"/>
    <w:rsid w:val="001D6063"/>
    <w:rsid w:val="001D6B4E"/>
    <w:rsid w:val="001D6B66"/>
    <w:rsid w:val="001D7F4C"/>
    <w:rsid w:val="001E0049"/>
    <w:rsid w:val="001E03E1"/>
    <w:rsid w:val="001E07FE"/>
    <w:rsid w:val="001E093A"/>
    <w:rsid w:val="001E0CB6"/>
    <w:rsid w:val="001E0CF7"/>
    <w:rsid w:val="001E1160"/>
    <w:rsid w:val="001E1B1F"/>
    <w:rsid w:val="001E2416"/>
    <w:rsid w:val="001E282B"/>
    <w:rsid w:val="001E2C15"/>
    <w:rsid w:val="001E3311"/>
    <w:rsid w:val="001E36F0"/>
    <w:rsid w:val="001E3A9D"/>
    <w:rsid w:val="001E4ECA"/>
    <w:rsid w:val="001E502C"/>
    <w:rsid w:val="001E5626"/>
    <w:rsid w:val="001E56FF"/>
    <w:rsid w:val="001E5EC9"/>
    <w:rsid w:val="001E6788"/>
    <w:rsid w:val="001E68B7"/>
    <w:rsid w:val="001E70BF"/>
    <w:rsid w:val="001E7F4A"/>
    <w:rsid w:val="001F0A13"/>
    <w:rsid w:val="001F0AC2"/>
    <w:rsid w:val="001F16AF"/>
    <w:rsid w:val="001F1EC4"/>
    <w:rsid w:val="001F20F8"/>
    <w:rsid w:val="001F23E5"/>
    <w:rsid w:val="001F2480"/>
    <w:rsid w:val="001F268A"/>
    <w:rsid w:val="001F2AE5"/>
    <w:rsid w:val="001F3DD5"/>
    <w:rsid w:val="001F3E81"/>
    <w:rsid w:val="001F4043"/>
    <w:rsid w:val="001F62C9"/>
    <w:rsid w:val="001F6C8B"/>
    <w:rsid w:val="001F6DF1"/>
    <w:rsid w:val="001F755B"/>
    <w:rsid w:val="00200742"/>
    <w:rsid w:val="002014B0"/>
    <w:rsid w:val="00201645"/>
    <w:rsid w:val="00202845"/>
    <w:rsid w:val="00203821"/>
    <w:rsid w:val="00203AE2"/>
    <w:rsid w:val="00203E82"/>
    <w:rsid w:val="00204AA5"/>
    <w:rsid w:val="002053A7"/>
    <w:rsid w:val="0020601C"/>
    <w:rsid w:val="00206D42"/>
    <w:rsid w:val="00206FE1"/>
    <w:rsid w:val="00207143"/>
    <w:rsid w:val="0020777F"/>
    <w:rsid w:val="002106B6"/>
    <w:rsid w:val="002108F3"/>
    <w:rsid w:val="00211625"/>
    <w:rsid w:val="00212028"/>
    <w:rsid w:val="0021206B"/>
    <w:rsid w:val="00212505"/>
    <w:rsid w:val="00213074"/>
    <w:rsid w:val="0021390C"/>
    <w:rsid w:val="00213A25"/>
    <w:rsid w:val="002142C6"/>
    <w:rsid w:val="00214913"/>
    <w:rsid w:val="00215256"/>
    <w:rsid w:val="00215696"/>
    <w:rsid w:val="00215FC9"/>
    <w:rsid w:val="002162D4"/>
    <w:rsid w:val="002162F0"/>
    <w:rsid w:val="002167CA"/>
    <w:rsid w:val="0021721A"/>
    <w:rsid w:val="00217752"/>
    <w:rsid w:val="00217FD6"/>
    <w:rsid w:val="00220675"/>
    <w:rsid w:val="002206D4"/>
    <w:rsid w:val="00220A2A"/>
    <w:rsid w:val="00222421"/>
    <w:rsid w:val="00222B40"/>
    <w:rsid w:val="00223226"/>
    <w:rsid w:val="00223381"/>
    <w:rsid w:val="00223405"/>
    <w:rsid w:val="00224047"/>
    <w:rsid w:val="00224C28"/>
    <w:rsid w:val="00225070"/>
    <w:rsid w:val="00225D84"/>
    <w:rsid w:val="00226192"/>
    <w:rsid w:val="00226766"/>
    <w:rsid w:val="002270AD"/>
    <w:rsid w:val="0022724F"/>
    <w:rsid w:val="0022758F"/>
    <w:rsid w:val="00227F41"/>
    <w:rsid w:val="00230794"/>
    <w:rsid w:val="002310A8"/>
    <w:rsid w:val="0023157F"/>
    <w:rsid w:val="00231868"/>
    <w:rsid w:val="00231B85"/>
    <w:rsid w:val="0023208A"/>
    <w:rsid w:val="00232217"/>
    <w:rsid w:val="00232C9E"/>
    <w:rsid w:val="002330BF"/>
    <w:rsid w:val="0023324F"/>
    <w:rsid w:val="00234126"/>
    <w:rsid w:val="00234BF7"/>
    <w:rsid w:val="00235EE0"/>
    <w:rsid w:val="00236119"/>
    <w:rsid w:val="0023643F"/>
    <w:rsid w:val="00237A8C"/>
    <w:rsid w:val="00240EDA"/>
    <w:rsid w:val="00241BF2"/>
    <w:rsid w:val="0024236B"/>
    <w:rsid w:val="00242BF5"/>
    <w:rsid w:val="00242C89"/>
    <w:rsid w:val="00242FF6"/>
    <w:rsid w:val="00244013"/>
    <w:rsid w:val="0024453C"/>
    <w:rsid w:val="00244A79"/>
    <w:rsid w:val="00244BE6"/>
    <w:rsid w:val="002451AD"/>
    <w:rsid w:val="00245F36"/>
    <w:rsid w:val="002463A6"/>
    <w:rsid w:val="00246629"/>
    <w:rsid w:val="00246B02"/>
    <w:rsid w:val="00246DEC"/>
    <w:rsid w:val="00246F12"/>
    <w:rsid w:val="00246F21"/>
    <w:rsid w:val="00246FCB"/>
    <w:rsid w:val="002471C9"/>
    <w:rsid w:val="00247233"/>
    <w:rsid w:val="0024737B"/>
    <w:rsid w:val="00250240"/>
    <w:rsid w:val="0025090C"/>
    <w:rsid w:val="00250A8E"/>
    <w:rsid w:val="00251458"/>
    <w:rsid w:val="00251AB3"/>
    <w:rsid w:val="00252036"/>
    <w:rsid w:val="002525D1"/>
    <w:rsid w:val="002534CB"/>
    <w:rsid w:val="00253904"/>
    <w:rsid w:val="00254010"/>
    <w:rsid w:val="00255973"/>
    <w:rsid w:val="0025615D"/>
    <w:rsid w:val="002565FF"/>
    <w:rsid w:val="00256806"/>
    <w:rsid w:val="00256916"/>
    <w:rsid w:val="00257B37"/>
    <w:rsid w:val="002600ED"/>
    <w:rsid w:val="002619D8"/>
    <w:rsid w:val="0026249C"/>
    <w:rsid w:val="00262F8E"/>
    <w:rsid w:val="00263B77"/>
    <w:rsid w:val="00263D21"/>
    <w:rsid w:val="0026402C"/>
    <w:rsid w:val="00265246"/>
    <w:rsid w:val="0026536D"/>
    <w:rsid w:val="00265442"/>
    <w:rsid w:val="00265967"/>
    <w:rsid w:val="00266117"/>
    <w:rsid w:val="00266131"/>
    <w:rsid w:val="00266215"/>
    <w:rsid w:val="0026622A"/>
    <w:rsid w:val="00266DCC"/>
    <w:rsid w:val="0027163F"/>
    <w:rsid w:val="00272F87"/>
    <w:rsid w:val="002738EA"/>
    <w:rsid w:val="00273DA7"/>
    <w:rsid w:val="0027449B"/>
    <w:rsid w:val="00274A6C"/>
    <w:rsid w:val="00274ACA"/>
    <w:rsid w:val="00274AEF"/>
    <w:rsid w:val="002750A4"/>
    <w:rsid w:val="002761EC"/>
    <w:rsid w:val="002763A1"/>
    <w:rsid w:val="00277005"/>
    <w:rsid w:val="00277688"/>
    <w:rsid w:val="00277EA2"/>
    <w:rsid w:val="002810E6"/>
    <w:rsid w:val="002813D1"/>
    <w:rsid w:val="0028157B"/>
    <w:rsid w:val="00281CA6"/>
    <w:rsid w:val="00281DCA"/>
    <w:rsid w:val="002823E9"/>
    <w:rsid w:val="00282A47"/>
    <w:rsid w:val="002832B0"/>
    <w:rsid w:val="002844D9"/>
    <w:rsid w:val="0028470B"/>
    <w:rsid w:val="002854B3"/>
    <w:rsid w:val="002854F4"/>
    <w:rsid w:val="00285670"/>
    <w:rsid w:val="00285D76"/>
    <w:rsid w:val="002865D9"/>
    <w:rsid w:val="00286C65"/>
    <w:rsid w:val="0028779C"/>
    <w:rsid w:val="00290433"/>
    <w:rsid w:val="00291E40"/>
    <w:rsid w:val="00292234"/>
    <w:rsid w:val="002922EE"/>
    <w:rsid w:val="00292865"/>
    <w:rsid w:val="00292FFC"/>
    <w:rsid w:val="00293B84"/>
    <w:rsid w:val="002942F9"/>
    <w:rsid w:val="00294B73"/>
    <w:rsid w:val="00294DA0"/>
    <w:rsid w:val="0029509F"/>
    <w:rsid w:val="00295173"/>
    <w:rsid w:val="00296419"/>
    <w:rsid w:val="00296F08"/>
    <w:rsid w:val="00297324"/>
    <w:rsid w:val="002A082F"/>
    <w:rsid w:val="002A0A1D"/>
    <w:rsid w:val="002A0F6B"/>
    <w:rsid w:val="002A139E"/>
    <w:rsid w:val="002A1423"/>
    <w:rsid w:val="002A2952"/>
    <w:rsid w:val="002A29AC"/>
    <w:rsid w:val="002A3215"/>
    <w:rsid w:val="002A38E6"/>
    <w:rsid w:val="002A4FCB"/>
    <w:rsid w:val="002A5400"/>
    <w:rsid w:val="002A55C1"/>
    <w:rsid w:val="002A6505"/>
    <w:rsid w:val="002A69C3"/>
    <w:rsid w:val="002A74B9"/>
    <w:rsid w:val="002A795B"/>
    <w:rsid w:val="002A7C6E"/>
    <w:rsid w:val="002B0820"/>
    <w:rsid w:val="002B090F"/>
    <w:rsid w:val="002B1697"/>
    <w:rsid w:val="002B1B64"/>
    <w:rsid w:val="002B1C59"/>
    <w:rsid w:val="002B29CF"/>
    <w:rsid w:val="002B317A"/>
    <w:rsid w:val="002B38E7"/>
    <w:rsid w:val="002B45D5"/>
    <w:rsid w:val="002B4CCD"/>
    <w:rsid w:val="002B4EDC"/>
    <w:rsid w:val="002B54A3"/>
    <w:rsid w:val="002B62D0"/>
    <w:rsid w:val="002B6F56"/>
    <w:rsid w:val="002B7220"/>
    <w:rsid w:val="002B7C43"/>
    <w:rsid w:val="002B7C9C"/>
    <w:rsid w:val="002C09CD"/>
    <w:rsid w:val="002C0E8B"/>
    <w:rsid w:val="002C208A"/>
    <w:rsid w:val="002C3040"/>
    <w:rsid w:val="002C3377"/>
    <w:rsid w:val="002C3EB8"/>
    <w:rsid w:val="002C40AF"/>
    <w:rsid w:val="002C4347"/>
    <w:rsid w:val="002C469F"/>
    <w:rsid w:val="002C48D3"/>
    <w:rsid w:val="002C4994"/>
    <w:rsid w:val="002C4CE9"/>
    <w:rsid w:val="002C4E0D"/>
    <w:rsid w:val="002C58A7"/>
    <w:rsid w:val="002C5D01"/>
    <w:rsid w:val="002C5DB1"/>
    <w:rsid w:val="002C65C0"/>
    <w:rsid w:val="002C74CD"/>
    <w:rsid w:val="002C7F58"/>
    <w:rsid w:val="002D2028"/>
    <w:rsid w:val="002D3126"/>
    <w:rsid w:val="002D40B6"/>
    <w:rsid w:val="002D526C"/>
    <w:rsid w:val="002D5631"/>
    <w:rsid w:val="002D5DEC"/>
    <w:rsid w:val="002D60A5"/>
    <w:rsid w:val="002D689C"/>
    <w:rsid w:val="002D6AE0"/>
    <w:rsid w:val="002D6FFC"/>
    <w:rsid w:val="002D713E"/>
    <w:rsid w:val="002E0063"/>
    <w:rsid w:val="002E0670"/>
    <w:rsid w:val="002E0DE5"/>
    <w:rsid w:val="002E1BCC"/>
    <w:rsid w:val="002E2094"/>
    <w:rsid w:val="002E236E"/>
    <w:rsid w:val="002E2C9E"/>
    <w:rsid w:val="002E2E63"/>
    <w:rsid w:val="002E3998"/>
    <w:rsid w:val="002E3D63"/>
    <w:rsid w:val="002E47A2"/>
    <w:rsid w:val="002E5A3D"/>
    <w:rsid w:val="002E5D01"/>
    <w:rsid w:val="002E75F6"/>
    <w:rsid w:val="002E7DB3"/>
    <w:rsid w:val="002F062E"/>
    <w:rsid w:val="002F086F"/>
    <w:rsid w:val="002F10DA"/>
    <w:rsid w:val="002F1211"/>
    <w:rsid w:val="002F1792"/>
    <w:rsid w:val="002F1AE6"/>
    <w:rsid w:val="002F268D"/>
    <w:rsid w:val="002F3350"/>
    <w:rsid w:val="002F3E51"/>
    <w:rsid w:val="002F40FB"/>
    <w:rsid w:val="002F4391"/>
    <w:rsid w:val="002F4B3F"/>
    <w:rsid w:val="002F4F80"/>
    <w:rsid w:val="002F50A1"/>
    <w:rsid w:val="002F574C"/>
    <w:rsid w:val="002F6362"/>
    <w:rsid w:val="002F63F9"/>
    <w:rsid w:val="002F7231"/>
    <w:rsid w:val="002F7765"/>
    <w:rsid w:val="002F7D59"/>
    <w:rsid w:val="0030073C"/>
    <w:rsid w:val="00301BCA"/>
    <w:rsid w:val="003026A2"/>
    <w:rsid w:val="003031B0"/>
    <w:rsid w:val="00304507"/>
    <w:rsid w:val="003051DA"/>
    <w:rsid w:val="00305468"/>
    <w:rsid w:val="00305CE3"/>
    <w:rsid w:val="00306629"/>
    <w:rsid w:val="003067A2"/>
    <w:rsid w:val="003067C4"/>
    <w:rsid w:val="00306C48"/>
    <w:rsid w:val="00307C6F"/>
    <w:rsid w:val="0031015C"/>
    <w:rsid w:val="00310894"/>
    <w:rsid w:val="00311A9C"/>
    <w:rsid w:val="00311D5A"/>
    <w:rsid w:val="003120B3"/>
    <w:rsid w:val="003123E1"/>
    <w:rsid w:val="0031248F"/>
    <w:rsid w:val="003124ED"/>
    <w:rsid w:val="00312B62"/>
    <w:rsid w:val="00312EFE"/>
    <w:rsid w:val="0031379F"/>
    <w:rsid w:val="0031490F"/>
    <w:rsid w:val="003150C6"/>
    <w:rsid w:val="00317001"/>
    <w:rsid w:val="00317BC2"/>
    <w:rsid w:val="00317CC6"/>
    <w:rsid w:val="003212D0"/>
    <w:rsid w:val="0032356C"/>
    <w:rsid w:val="003245E1"/>
    <w:rsid w:val="0032584D"/>
    <w:rsid w:val="003268F8"/>
    <w:rsid w:val="00326E00"/>
    <w:rsid w:val="00327204"/>
    <w:rsid w:val="00330E4B"/>
    <w:rsid w:val="003321CC"/>
    <w:rsid w:val="003324F8"/>
    <w:rsid w:val="00332D08"/>
    <w:rsid w:val="003335A8"/>
    <w:rsid w:val="003338F3"/>
    <w:rsid w:val="00333A5E"/>
    <w:rsid w:val="00333F82"/>
    <w:rsid w:val="00334203"/>
    <w:rsid w:val="00334D9B"/>
    <w:rsid w:val="00334F73"/>
    <w:rsid w:val="003351FF"/>
    <w:rsid w:val="00335203"/>
    <w:rsid w:val="003356F8"/>
    <w:rsid w:val="00336437"/>
    <w:rsid w:val="0033694E"/>
    <w:rsid w:val="00340056"/>
    <w:rsid w:val="0034021E"/>
    <w:rsid w:val="00340B2C"/>
    <w:rsid w:val="003415AF"/>
    <w:rsid w:val="00341A1D"/>
    <w:rsid w:val="003420D8"/>
    <w:rsid w:val="00343203"/>
    <w:rsid w:val="00343FA6"/>
    <w:rsid w:val="003443C9"/>
    <w:rsid w:val="003446FA"/>
    <w:rsid w:val="003451EC"/>
    <w:rsid w:val="003456D4"/>
    <w:rsid w:val="00346738"/>
    <w:rsid w:val="0034689D"/>
    <w:rsid w:val="00346C38"/>
    <w:rsid w:val="00346DD9"/>
    <w:rsid w:val="00346E21"/>
    <w:rsid w:val="003479B2"/>
    <w:rsid w:val="00350B15"/>
    <w:rsid w:val="00350D0B"/>
    <w:rsid w:val="00350D34"/>
    <w:rsid w:val="00350EA7"/>
    <w:rsid w:val="00350F45"/>
    <w:rsid w:val="00352069"/>
    <w:rsid w:val="003527BC"/>
    <w:rsid w:val="00354352"/>
    <w:rsid w:val="00354F88"/>
    <w:rsid w:val="00354FF1"/>
    <w:rsid w:val="00355127"/>
    <w:rsid w:val="00355D63"/>
    <w:rsid w:val="00355F84"/>
    <w:rsid w:val="0035620E"/>
    <w:rsid w:val="003562B8"/>
    <w:rsid w:val="0035668B"/>
    <w:rsid w:val="00356D3A"/>
    <w:rsid w:val="00357728"/>
    <w:rsid w:val="00357A2F"/>
    <w:rsid w:val="00360014"/>
    <w:rsid w:val="00360187"/>
    <w:rsid w:val="0036070E"/>
    <w:rsid w:val="00360984"/>
    <w:rsid w:val="00360DDE"/>
    <w:rsid w:val="003617F4"/>
    <w:rsid w:val="0036190C"/>
    <w:rsid w:val="00362578"/>
    <w:rsid w:val="00362A9F"/>
    <w:rsid w:val="00363578"/>
    <w:rsid w:val="00363764"/>
    <w:rsid w:val="00364260"/>
    <w:rsid w:val="00365642"/>
    <w:rsid w:val="00366B1A"/>
    <w:rsid w:val="0036701D"/>
    <w:rsid w:val="003674EE"/>
    <w:rsid w:val="00367DBC"/>
    <w:rsid w:val="00370713"/>
    <w:rsid w:val="00371B2F"/>
    <w:rsid w:val="00371FF4"/>
    <w:rsid w:val="00372E9F"/>
    <w:rsid w:val="00373DD8"/>
    <w:rsid w:val="003745FC"/>
    <w:rsid w:val="00374935"/>
    <w:rsid w:val="00376677"/>
    <w:rsid w:val="003769C3"/>
    <w:rsid w:val="0037757B"/>
    <w:rsid w:val="00380D62"/>
    <w:rsid w:val="00381AF8"/>
    <w:rsid w:val="00382005"/>
    <w:rsid w:val="00382441"/>
    <w:rsid w:val="0038278B"/>
    <w:rsid w:val="00382C7D"/>
    <w:rsid w:val="00382F94"/>
    <w:rsid w:val="00383D64"/>
    <w:rsid w:val="0038456D"/>
    <w:rsid w:val="0038469A"/>
    <w:rsid w:val="003851F0"/>
    <w:rsid w:val="003852F3"/>
    <w:rsid w:val="00385636"/>
    <w:rsid w:val="003856BA"/>
    <w:rsid w:val="00385BD0"/>
    <w:rsid w:val="0038621B"/>
    <w:rsid w:val="00386F0C"/>
    <w:rsid w:val="00387B33"/>
    <w:rsid w:val="00390671"/>
    <w:rsid w:val="00391C0E"/>
    <w:rsid w:val="00391D28"/>
    <w:rsid w:val="00392395"/>
    <w:rsid w:val="00392D52"/>
    <w:rsid w:val="00393F2B"/>
    <w:rsid w:val="0039484F"/>
    <w:rsid w:val="00394A14"/>
    <w:rsid w:val="00394A49"/>
    <w:rsid w:val="0039585D"/>
    <w:rsid w:val="00395AFA"/>
    <w:rsid w:val="00396941"/>
    <w:rsid w:val="003976E2"/>
    <w:rsid w:val="00397AB8"/>
    <w:rsid w:val="003A010F"/>
    <w:rsid w:val="003A02F3"/>
    <w:rsid w:val="003A0751"/>
    <w:rsid w:val="003A0756"/>
    <w:rsid w:val="003A07A1"/>
    <w:rsid w:val="003A0DF7"/>
    <w:rsid w:val="003A0E94"/>
    <w:rsid w:val="003A2157"/>
    <w:rsid w:val="003A269D"/>
    <w:rsid w:val="003A2CBA"/>
    <w:rsid w:val="003A3236"/>
    <w:rsid w:val="003A3795"/>
    <w:rsid w:val="003A417E"/>
    <w:rsid w:val="003A41EF"/>
    <w:rsid w:val="003A440D"/>
    <w:rsid w:val="003A58E3"/>
    <w:rsid w:val="003A5C96"/>
    <w:rsid w:val="003A5E0B"/>
    <w:rsid w:val="003A5FAA"/>
    <w:rsid w:val="003A63DC"/>
    <w:rsid w:val="003A641D"/>
    <w:rsid w:val="003A666C"/>
    <w:rsid w:val="003A6E44"/>
    <w:rsid w:val="003A7A7F"/>
    <w:rsid w:val="003B0193"/>
    <w:rsid w:val="003B0709"/>
    <w:rsid w:val="003B0740"/>
    <w:rsid w:val="003B2C84"/>
    <w:rsid w:val="003B304D"/>
    <w:rsid w:val="003B3E6F"/>
    <w:rsid w:val="003B49B2"/>
    <w:rsid w:val="003B5E9B"/>
    <w:rsid w:val="003B6C11"/>
    <w:rsid w:val="003B6F61"/>
    <w:rsid w:val="003B7DF3"/>
    <w:rsid w:val="003C021C"/>
    <w:rsid w:val="003C02AF"/>
    <w:rsid w:val="003C0B20"/>
    <w:rsid w:val="003C11DC"/>
    <w:rsid w:val="003C14D9"/>
    <w:rsid w:val="003C1569"/>
    <w:rsid w:val="003C1777"/>
    <w:rsid w:val="003C1C34"/>
    <w:rsid w:val="003C21FA"/>
    <w:rsid w:val="003C2777"/>
    <w:rsid w:val="003C3393"/>
    <w:rsid w:val="003C38AD"/>
    <w:rsid w:val="003C38FE"/>
    <w:rsid w:val="003C460F"/>
    <w:rsid w:val="003C4894"/>
    <w:rsid w:val="003C671F"/>
    <w:rsid w:val="003C6C04"/>
    <w:rsid w:val="003C6CD4"/>
    <w:rsid w:val="003C6D17"/>
    <w:rsid w:val="003C6D37"/>
    <w:rsid w:val="003C7AF9"/>
    <w:rsid w:val="003C7C84"/>
    <w:rsid w:val="003C7F3D"/>
    <w:rsid w:val="003D08C5"/>
    <w:rsid w:val="003D0BEC"/>
    <w:rsid w:val="003D0E80"/>
    <w:rsid w:val="003D10D4"/>
    <w:rsid w:val="003D157E"/>
    <w:rsid w:val="003D2E4E"/>
    <w:rsid w:val="003D2F26"/>
    <w:rsid w:val="003D3239"/>
    <w:rsid w:val="003D32EB"/>
    <w:rsid w:val="003D337E"/>
    <w:rsid w:val="003D400E"/>
    <w:rsid w:val="003D405C"/>
    <w:rsid w:val="003D411F"/>
    <w:rsid w:val="003D42C2"/>
    <w:rsid w:val="003D5C7F"/>
    <w:rsid w:val="003D611C"/>
    <w:rsid w:val="003D677B"/>
    <w:rsid w:val="003D688B"/>
    <w:rsid w:val="003D6C50"/>
    <w:rsid w:val="003D7EAD"/>
    <w:rsid w:val="003E11FB"/>
    <w:rsid w:val="003E1991"/>
    <w:rsid w:val="003E257C"/>
    <w:rsid w:val="003E2B28"/>
    <w:rsid w:val="003E2BE3"/>
    <w:rsid w:val="003E36E9"/>
    <w:rsid w:val="003E5296"/>
    <w:rsid w:val="003E587E"/>
    <w:rsid w:val="003E60A6"/>
    <w:rsid w:val="003E6179"/>
    <w:rsid w:val="003E6507"/>
    <w:rsid w:val="003E6B38"/>
    <w:rsid w:val="003E7E2C"/>
    <w:rsid w:val="003F042F"/>
    <w:rsid w:val="003F04F2"/>
    <w:rsid w:val="003F0689"/>
    <w:rsid w:val="003F0CDE"/>
    <w:rsid w:val="003F1E71"/>
    <w:rsid w:val="003F227A"/>
    <w:rsid w:val="003F2CD0"/>
    <w:rsid w:val="003F2EC2"/>
    <w:rsid w:val="003F3835"/>
    <w:rsid w:val="003F42F7"/>
    <w:rsid w:val="003F49BE"/>
    <w:rsid w:val="003F4BF2"/>
    <w:rsid w:val="003F5FA1"/>
    <w:rsid w:val="003F62CE"/>
    <w:rsid w:val="003F6C8A"/>
    <w:rsid w:val="003F6DAA"/>
    <w:rsid w:val="003F74DA"/>
    <w:rsid w:val="003F7702"/>
    <w:rsid w:val="003F7827"/>
    <w:rsid w:val="00400254"/>
    <w:rsid w:val="00400396"/>
    <w:rsid w:val="00400418"/>
    <w:rsid w:val="00400B42"/>
    <w:rsid w:val="00400D20"/>
    <w:rsid w:val="00402512"/>
    <w:rsid w:val="004026F5"/>
    <w:rsid w:val="00403DE6"/>
    <w:rsid w:val="00404019"/>
    <w:rsid w:val="00404027"/>
    <w:rsid w:val="0040426B"/>
    <w:rsid w:val="004047E7"/>
    <w:rsid w:val="0040480A"/>
    <w:rsid w:val="00404BB8"/>
    <w:rsid w:val="00404F18"/>
    <w:rsid w:val="00405DED"/>
    <w:rsid w:val="00405E81"/>
    <w:rsid w:val="00405E96"/>
    <w:rsid w:val="00406CD7"/>
    <w:rsid w:val="00407015"/>
    <w:rsid w:val="004075A9"/>
    <w:rsid w:val="00407766"/>
    <w:rsid w:val="00407A53"/>
    <w:rsid w:val="00410107"/>
    <w:rsid w:val="0041073E"/>
    <w:rsid w:val="0041153F"/>
    <w:rsid w:val="0041183B"/>
    <w:rsid w:val="00411988"/>
    <w:rsid w:val="00412D6D"/>
    <w:rsid w:val="0041305F"/>
    <w:rsid w:val="00413785"/>
    <w:rsid w:val="0041540F"/>
    <w:rsid w:val="00415A57"/>
    <w:rsid w:val="00415F9B"/>
    <w:rsid w:val="00416482"/>
    <w:rsid w:val="00417B7C"/>
    <w:rsid w:val="00417EDB"/>
    <w:rsid w:val="00420355"/>
    <w:rsid w:val="00420797"/>
    <w:rsid w:val="00421423"/>
    <w:rsid w:val="00421D25"/>
    <w:rsid w:val="0042277A"/>
    <w:rsid w:val="00422817"/>
    <w:rsid w:val="004229EC"/>
    <w:rsid w:val="004230A4"/>
    <w:rsid w:val="00423237"/>
    <w:rsid w:val="0042415C"/>
    <w:rsid w:val="00424381"/>
    <w:rsid w:val="004248F1"/>
    <w:rsid w:val="0042567C"/>
    <w:rsid w:val="00425CBA"/>
    <w:rsid w:val="00425F92"/>
    <w:rsid w:val="00426C10"/>
    <w:rsid w:val="00426E70"/>
    <w:rsid w:val="0042708D"/>
    <w:rsid w:val="0042774B"/>
    <w:rsid w:val="00427B80"/>
    <w:rsid w:val="004301E0"/>
    <w:rsid w:val="00430AB5"/>
    <w:rsid w:val="00431312"/>
    <w:rsid w:val="00431711"/>
    <w:rsid w:val="00431ACF"/>
    <w:rsid w:val="00432116"/>
    <w:rsid w:val="00432244"/>
    <w:rsid w:val="0043262F"/>
    <w:rsid w:val="00433247"/>
    <w:rsid w:val="00434039"/>
    <w:rsid w:val="00434297"/>
    <w:rsid w:val="0043496E"/>
    <w:rsid w:val="00434C54"/>
    <w:rsid w:val="00434C7E"/>
    <w:rsid w:val="00435A96"/>
    <w:rsid w:val="00436713"/>
    <w:rsid w:val="00436F85"/>
    <w:rsid w:val="00437DF8"/>
    <w:rsid w:val="00440A0D"/>
    <w:rsid w:val="004411E6"/>
    <w:rsid w:val="0044186D"/>
    <w:rsid w:val="00441E83"/>
    <w:rsid w:val="00441EF2"/>
    <w:rsid w:val="00441FAB"/>
    <w:rsid w:val="00442D8B"/>
    <w:rsid w:val="00443384"/>
    <w:rsid w:val="004433B6"/>
    <w:rsid w:val="0044373C"/>
    <w:rsid w:val="00443AA3"/>
    <w:rsid w:val="004448EE"/>
    <w:rsid w:val="0044586A"/>
    <w:rsid w:val="00445DA4"/>
    <w:rsid w:val="00446E00"/>
    <w:rsid w:val="00447375"/>
    <w:rsid w:val="004473E3"/>
    <w:rsid w:val="00447E69"/>
    <w:rsid w:val="00450092"/>
    <w:rsid w:val="00450BE6"/>
    <w:rsid w:val="00451A62"/>
    <w:rsid w:val="00452B09"/>
    <w:rsid w:val="00452F3B"/>
    <w:rsid w:val="00453444"/>
    <w:rsid w:val="004543BB"/>
    <w:rsid w:val="00454534"/>
    <w:rsid w:val="00454E2C"/>
    <w:rsid w:val="00455D76"/>
    <w:rsid w:val="004578B4"/>
    <w:rsid w:val="00457C12"/>
    <w:rsid w:val="00457F94"/>
    <w:rsid w:val="00461475"/>
    <w:rsid w:val="00461716"/>
    <w:rsid w:val="004618DF"/>
    <w:rsid w:val="00461B37"/>
    <w:rsid w:val="00461EC3"/>
    <w:rsid w:val="004624EB"/>
    <w:rsid w:val="00462A1E"/>
    <w:rsid w:val="00462E52"/>
    <w:rsid w:val="00463349"/>
    <w:rsid w:val="0046360B"/>
    <w:rsid w:val="004639C6"/>
    <w:rsid w:val="00463C8D"/>
    <w:rsid w:val="00464D45"/>
    <w:rsid w:val="00464D9C"/>
    <w:rsid w:val="00465AF7"/>
    <w:rsid w:val="00465FFB"/>
    <w:rsid w:val="0046605C"/>
    <w:rsid w:val="00467C3D"/>
    <w:rsid w:val="00467ECD"/>
    <w:rsid w:val="00470A24"/>
    <w:rsid w:val="0047151F"/>
    <w:rsid w:val="004718DF"/>
    <w:rsid w:val="00471CEA"/>
    <w:rsid w:val="00471E8B"/>
    <w:rsid w:val="004722C8"/>
    <w:rsid w:val="004722E9"/>
    <w:rsid w:val="0047236C"/>
    <w:rsid w:val="004724B7"/>
    <w:rsid w:val="004726A8"/>
    <w:rsid w:val="00472A1A"/>
    <w:rsid w:val="00472A42"/>
    <w:rsid w:val="00472BA9"/>
    <w:rsid w:val="00472FA1"/>
    <w:rsid w:val="004732C3"/>
    <w:rsid w:val="00474307"/>
    <w:rsid w:val="004745AB"/>
    <w:rsid w:val="0047466E"/>
    <w:rsid w:val="00475FFF"/>
    <w:rsid w:val="004769A3"/>
    <w:rsid w:val="004774B4"/>
    <w:rsid w:val="00477964"/>
    <w:rsid w:val="0048064D"/>
    <w:rsid w:val="0048074B"/>
    <w:rsid w:val="00480C22"/>
    <w:rsid w:val="00480F3A"/>
    <w:rsid w:val="00481967"/>
    <w:rsid w:val="004827D3"/>
    <w:rsid w:val="004834B8"/>
    <w:rsid w:val="0048444B"/>
    <w:rsid w:val="00484D81"/>
    <w:rsid w:val="00484ED4"/>
    <w:rsid w:val="00485781"/>
    <w:rsid w:val="00485BB7"/>
    <w:rsid w:val="00485F7E"/>
    <w:rsid w:val="00486D3C"/>
    <w:rsid w:val="004901E1"/>
    <w:rsid w:val="00490F90"/>
    <w:rsid w:val="004934BD"/>
    <w:rsid w:val="004955F2"/>
    <w:rsid w:val="00495C91"/>
    <w:rsid w:val="00495DD9"/>
    <w:rsid w:val="00496603"/>
    <w:rsid w:val="004A0668"/>
    <w:rsid w:val="004A08FA"/>
    <w:rsid w:val="004A0ABA"/>
    <w:rsid w:val="004A0EBA"/>
    <w:rsid w:val="004A1256"/>
    <w:rsid w:val="004A171C"/>
    <w:rsid w:val="004A2875"/>
    <w:rsid w:val="004A2B08"/>
    <w:rsid w:val="004A2E09"/>
    <w:rsid w:val="004A3249"/>
    <w:rsid w:val="004A3297"/>
    <w:rsid w:val="004A3F5B"/>
    <w:rsid w:val="004A471D"/>
    <w:rsid w:val="004A49BE"/>
    <w:rsid w:val="004A4D5B"/>
    <w:rsid w:val="004A654C"/>
    <w:rsid w:val="004B0492"/>
    <w:rsid w:val="004B0649"/>
    <w:rsid w:val="004B08C2"/>
    <w:rsid w:val="004B0945"/>
    <w:rsid w:val="004B105A"/>
    <w:rsid w:val="004B110F"/>
    <w:rsid w:val="004B1607"/>
    <w:rsid w:val="004B1E5B"/>
    <w:rsid w:val="004B349B"/>
    <w:rsid w:val="004B35E8"/>
    <w:rsid w:val="004B362D"/>
    <w:rsid w:val="004B36EB"/>
    <w:rsid w:val="004B3DCF"/>
    <w:rsid w:val="004B41A5"/>
    <w:rsid w:val="004B49EF"/>
    <w:rsid w:val="004B54BC"/>
    <w:rsid w:val="004B5665"/>
    <w:rsid w:val="004B58F5"/>
    <w:rsid w:val="004B79AC"/>
    <w:rsid w:val="004B7F5A"/>
    <w:rsid w:val="004C02EE"/>
    <w:rsid w:val="004C0345"/>
    <w:rsid w:val="004C0AB1"/>
    <w:rsid w:val="004C0DA4"/>
    <w:rsid w:val="004C0E17"/>
    <w:rsid w:val="004C1C17"/>
    <w:rsid w:val="004C1D2C"/>
    <w:rsid w:val="004C1DC9"/>
    <w:rsid w:val="004C2734"/>
    <w:rsid w:val="004C2789"/>
    <w:rsid w:val="004C27D1"/>
    <w:rsid w:val="004C352D"/>
    <w:rsid w:val="004C3E75"/>
    <w:rsid w:val="004C557E"/>
    <w:rsid w:val="004C5DFB"/>
    <w:rsid w:val="004C7342"/>
    <w:rsid w:val="004D04D5"/>
    <w:rsid w:val="004D1C6B"/>
    <w:rsid w:val="004D23BA"/>
    <w:rsid w:val="004D264D"/>
    <w:rsid w:val="004D40B8"/>
    <w:rsid w:val="004D4597"/>
    <w:rsid w:val="004D7280"/>
    <w:rsid w:val="004E0043"/>
    <w:rsid w:val="004E0CE7"/>
    <w:rsid w:val="004E0F84"/>
    <w:rsid w:val="004E2150"/>
    <w:rsid w:val="004E2322"/>
    <w:rsid w:val="004E2A39"/>
    <w:rsid w:val="004E2C50"/>
    <w:rsid w:val="004E3966"/>
    <w:rsid w:val="004E3EB0"/>
    <w:rsid w:val="004E4092"/>
    <w:rsid w:val="004E5A12"/>
    <w:rsid w:val="004E5B0B"/>
    <w:rsid w:val="004E5DD6"/>
    <w:rsid w:val="004E5FCA"/>
    <w:rsid w:val="004E615C"/>
    <w:rsid w:val="004E6468"/>
    <w:rsid w:val="004E673C"/>
    <w:rsid w:val="004E6A01"/>
    <w:rsid w:val="004F0098"/>
    <w:rsid w:val="004F00CC"/>
    <w:rsid w:val="004F0727"/>
    <w:rsid w:val="004F0927"/>
    <w:rsid w:val="004F09AE"/>
    <w:rsid w:val="004F0EC0"/>
    <w:rsid w:val="004F1C83"/>
    <w:rsid w:val="004F1E5C"/>
    <w:rsid w:val="004F1EA4"/>
    <w:rsid w:val="004F22D6"/>
    <w:rsid w:val="004F242E"/>
    <w:rsid w:val="004F33BB"/>
    <w:rsid w:val="004F35BB"/>
    <w:rsid w:val="004F4043"/>
    <w:rsid w:val="004F52D8"/>
    <w:rsid w:val="004F5389"/>
    <w:rsid w:val="004F538E"/>
    <w:rsid w:val="004F5C5E"/>
    <w:rsid w:val="004F5D94"/>
    <w:rsid w:val="005000D2"/>
    <w:rsid w:val="0050060C"/>
    <w:rsid w:val="0050170F"/>
    <w:rsid w:val="00501796"/>
    <w:rsid w:val="005020D9"/>
    <w:rsid w:val="0050217C"/>
    <w:rsid w:val="00503F02"/>
    <w:rsid w:val="00505753"/>
    <w:rsid w:val="00506BFE"/>
    <w:rsid w:val="00506D05"/>
    <w:rsid w:val="005070F8"/>
    <w:rsid w:val="00507E71"/>
    <w:rsid w:val="005102DB"/>
    <w:rsid w:val="005108DB"/>
    <w:rsid w:val="005110B7"/>
    <w:rsid w:val="00511CF7"/>
    <w:rsid w:val="00512192"/>
    <w:rsid w:val="00514BC4"/>
    <w:rsid w:val="005168DD"/>
    <w:rsid w:val="00516D96"/>
    <w:rsid w:val="005173F7"/>
    <w:rsid w:val="0051751D"/>
    <w:rsid w:val="00517ADF"/>
    <w:rsid w:val="00520A60"/>
    <w:rsid w:val="00520C64"/>
    <w:rsid w:val="00521209"/>
    <w:rsid w:val="00522174"/>
    <w:rsid w:val="0052224D"/>
    <w:rsid w:val="00522433"/>
    <w:rsid w:val="00522BAF"/>
    <w:rsid w:val="00523AF1"/>
    <w:rsid w:val="00523E46"/>
    <w:rsid w:val="005244CC"/>
    <w:rsid w:val="00524CC0"/>
    <w:rsid w:val="005254FA"/>
    <w:rsid w:val="0052580F"/>
    <w:rsid w:val="00525F77"/>
    <w:rsid w:val="00526C74"/>
    <w:rsid w:val="00527630"/>
    <w:rsid w:val="00527C8A"/>
    <w:rsid w:val="00530AE9"/>
    <w:rsid w:val="00532270"/>
    <w:rsid w:val="0053236D"/>
    <w:rsid w:val="005325CE"/>
    <w:rsid w:val="00533E74"/>
    <w:rsid w:val="0053493B"/>
    <w:rsid w:val="00534CA4"/>
    <w:rsid w:val="005353F2"/>
    <w:rsid w:val="005355FB"/>
    <w:rsid w:val="00535873"/>
    <w:rsid w:val="0053638C"/>
    <w:rsid w:val="00536883"/>
    <w:rsid w:val="005369CF"/>
    <w:rsid w:val="00537608"/>
    <w:rsid w:val="00537D1B"/>
    <w:rsid w:val="00540604"/>
    <w:rsid w:val="00540B55"/>
    <w:rsid w:val="00540C9B"/>
    <w:rsid w:val="005417D7"/>
    <w:rsid w:val="00542372"/>
    <w:rsid w:val="005427A4"/>
    <w:rsid w:val="0054284E"/>
    <w:rsid w:val="005429DC"/>
    <w:rsid w:val="00542CA3"/>
    <w:rsid w:val="005431B4"/>
    <w:rsid w:val="00543658"/>
    <w:rsid w:val="00544AC1"/>
    <w:rsid w:val="0054507E"/>
    <w:rsid w:val="005455D4"/>
    <w:rsid w:val="00545EC4"/>
    <w:rsid w:val="005460FC"/>
    <w:rsid w:val="00546187"/>
    <w:rsid w:val="00546276"/>
    <w:rsid w:val="005464EA"/>
    <w:rsid w:val="0054675E"/>
    <w:rsid w:val="00546F66"/>
    <w:rsid w:val="005471E8"/>
    <w:rsid w:val="005477CC"/>
    <w:rsid w:val="005479CF"/>
    <w:rsid w:val="00547BF9"/>
    <w:rsid w:val="005508A4"/>
    <w:rsid w:val="00550D20"/>
    <w:rsid w:val="00551809"/>
    <w:rsid w:val="00552382"/>
    <w:rsid w:val="005537C3"/>
    <w:rsid w:val="00553D97"/>
    <w:rsid w:val="00554070"/>
    <w:rsid w:val="0055438A"/>
    <w:rsid w:val="0055481D"/>
    <w:rsid w:val="00554E85"/>
    <w:rsid w:val="005561D9"/>
    <w:rsid w:val="00556979"/>
    <w:rsid w:val="005608EF"/>
    <w:rsid w:val="0056094A"/>
    <w:rsid w:val="00560B4E"/>
    <w:rsid w:val="00561173"/>
    <w:rsid w:val="00561278"/>
    <w:rsid w:val="0056171E"/>
    <w:rsid w:val="00561A2F"/>
    <w:rsid w:val="00561EF0"/>
    <w:rsid w:val="00563373"/>
    <w:rsid w:val="005633B8"/>
    <w:rsid w:val="00563884"/>
    <w:rsid w:val="00563C1F"/>
    <w:rsid w:val="00564C24"/>
    <w:rsid w:val="00564D37"/>
    <w:rsid w:val="00564EEB"/>
    <w:rsid w:val="00565227"/>
    <w:rsid w:val="00566422"/>
    <w:rsid w:val="00566B6F"/>
    <w:rsid w:val="00566BD1"/>
    <w:rsid w:val="00566DF6"/>
    <w:rsid w:val="00566F1F"/>
    <w:rsid w:val="005674A5"/>
    <w:rsid w:val="00567640"/>
    <w:rsid w:val="00567A53"/>
    <w:rsid w:val="00567FEE"/>
    <w:rsid w:val="00570166"/>
    <w:rsid w:val="005729AF"/>
    <w:rsid w:val="00573291"/>
    <w:rsid w:val="005734D5"/>
    <w:rsid w:val="00574671"/>
    <w:rsid w:val="00575DF4"/>
    <w:rsid w:val="00575FA0"/>
    <w:rsid w:val="00576406"/>
    <w:rsid w:val="00580CA7"/>
    <w:rsid w:val="005811FA"/>
    <w:rsid w:val="00581E6C"/>
    <w:rsid w:val="0058218F"/>
    <w:rsid w:val="005826C9"/>
    <w:rsid w:val="00582710"/>
    <w:rsid w:val="00583D68"/>
    <w:rsid w:val="00584DFD"/>
    <w:rsid w:val="005864BF"/>
    <w:rsid w:val="0058687C"/>
    <w:rsid w:val="005901EA"/>
    <w:rsid w:val="00590733"/>
    <w:rsid w:val="0059181F"/>
    <w:rsid w:val="005919D3"/>
    <w:rsid w:val="00591AE2"/>
    <w:rsid w:val="005925A5"/>
    <w:rsid w:val="00592D6D"/>
    <w:rsid w:val="005931B2"/>
    <w:rsid w:val="00593803"/>
    <w:rsid w:val="00593966"/>
    <w:rsid w:val="00595230"/>
    <w:rsid w:val="00595864"/>
    <w:rsid w:val="00595ED2"/>
    <w:rsid w:val="00597080"/>
    <w:rsid w:val="0059714C"/>
    <w:rsid w:val="005A00DA"/>
    <w:rsid w:val="005A01FE"/>
    <w:rsid w:val="005A0E0C"/>
    <w:rsid w:val="005A13F5"/>
    <w:rsid w:val="005A1A8F"/>
    <w:rsid w:val="005A294A"/>
    <w:rsid w:val="005A2FEE"/>
    <w:rsid w:val="005A33B5"/>
    <w:rsid w:val="005A35E0"/>
    <w:rsid w:val="005A3C4D"/>
    <w:rsid w:val="005A3D1A"/>
    <w:rsid w:val="005A4EFA"/>
    <w:rsid w:val="005A50F6"/>
    <w:rsid w:val="005A6F69"/>
    <w:rsid w:val="005A7658"/>
    <w:rsid w:val="005A7752"/>
    <w:rsid w:val="005A7B9A"/>
    <w:rsid w:val="005B0145"/>
    <w:rsid w:val="005B035B"/>
    <w:rsid w:val="005B035E"/>
    <w:rsid w:val="005B0788"/>
    <w:rsid w:val="005B0BC6"/>
    <w:rsid w:val="005B0ED6"/>
    <w:rsid w:val="005B1564"/>
    <w:rsid w:val="005B1B69"/>
    <w:rsid w:val="005B1F54"/>
    <w:rsid w:val="005B28CA"/>
    <w:rsid w:val="005B2FBF"/>
    <w:rsid w:val="005B3D1D"/>
    <w:rsid w:val="005B3EF6"/>
    <w:rsid w:val="005B4797"/>
    <w:rsid w:val="005B5004"/>
    <w:rsid w:val="005B53E7"/>
    <w:rsid w:val="005B613D"/>
    <w:rsid w:val="005B7A86"/>
    <w:rsid w:val="005C041D"/>
    <w:rsid w:val="005C1F50"/>
    <w:rsid w:val="005C2ACF"/>
    <w:rsid w:val="005C2FB5"/>
    <w:rsid w:val="005C31FC"/>
    <w:rsid w:val="005C3D17"/>
    <w:rsid w:val="005C3E9B"/>
    <w:rsid w:val="005C3F6C"/>
    <w:rsid w:val="005C490A"/>
    <w:rsid w:val="005C50B9"/>
    <w:rsid w:val="005C5286"/>
    <w:rsid w:val="005C5C90"/>
    <w:rsid w:val="005C6A5C"/>
    <w:rsid w:val="005C6B37"/>
    <w:rsid w:val="005C744C"/>
    <w:rsid w:val="005C7EA5"/>
    <w:rsid w:val="005D0C27"/>
    <w:rsid w:val="005D1919"/>
    <w:rsid w:val="005D1DAD"/>
    <w:rsid w:val="005D257F"/>
    <w:rsid w:val="005D28D8"/>
    <w:rsid w:val="005D30A2"/>
    <w:rsid w:val="005D33C2"/>
    <w:rsid w:val="005D39CB"/>
    <w:rsid w:val="005D3AD0"/>
    <w:rsid w:val="005D4112"/>
    <w:rsid w:val="005D44FD"/>
    <w:rsid w:val="005D45FD"/>
    <w:rsid w:val="005D4F28"/>
    <w:rsid w:val="005D5BA7"/>
    <w:rsid w:val="005D5BF9"/>
    <w:rsid w:val="005D728A"/>
    <w:rsid w:val="005D7408"/>
    <w:rsid w:val="005E1125"/>
    <w:rsid w:val="005E1412"/>
    <w:rsid w:val="005E1D70"/>
    <w:rsid w:val="005E2C30"/>
    <w:rsid w:val="005E3136"/>
    <w:rsid w:val="005E31B8"/>
    <w:rsid w:val="005E3D56"/>
    <w:rsid w:val="005E4058"/>
    <w:rsid w:val="005E4600"/>
    <w:rsid w:val="005E472A"/>
    <w:rsid w:val="005E4C16"/>
    <w:rsid w:val="005E585A"/>
    <w:rsid w:val="005E597E"/>
    <w:rsid w:val="005E5E75"/>
    <w:rsid w:val="005E60BE"/>
    <w:rsid w:val="005E61DF"/>
    <w:rsid w:val="005E63C2"/>
    <w:rsid w:val="005E6BFE"/>
    <w:rsid w:val="005E6E52"/>
    <w:rsid w:val="005E73A0"/>
    <w:rsid w:val="005E7C33"/>
    <w:rsid w:val="005E7D5D"/>
    <w:rsid w:val="005F01FB"/>
    <w:rsid w:val="005F0362"/>
    <w:rsid w:val="005F0726"/>
    <w:rsid w:val="005F0C57"/>
    <w:rsid w:val="005F0D57"/>
    <w:rsid w:val="005F1E67"/>
    <w:rsid w:val="005F1E72"/>
    <w:rsid w:val="005F1F40"/>
    <w:rsid w:val="005F21B9"/>
    <w:rsid w:val="005F2A54"/>
    <w:rsid w:val="005F2E70"/>
    <w:rsid w:val="005F3100"/>
    <w:rsid w:val="005F35BE"/>
    <w:rsid w:val="005F39A9"/>
    <w:rsid w:val="005F3B23"/>
    <w:rsid w:val="005F3F59"/>
    <w:rsid w:val="005F5047"/>
    <w:rsid w:val="005F55EF"/>
    <w:rsid w:val="005F5763"/>
    <w:rsid w:val="005F5D05"/>
    <w:rsid w:val="005F6601"/>
    <w:rsid w:val="005F66B9"/>
    <w:rsid w:val="005F7449"/>
    <w:rsid w:val="005F76E8"/>
    <w:rsid w:val="005F7BE2"/>
    <w:rsid w:val="005F7D62"/>
    <w:rsid w:val="006006FE"/>
    <w:rsid w:val="00600ABE"/>
    <w:rsid w:val="00601BFE"/>
    <w:rsid w:val="00601CF4"/>
    <w:rsid w:val="00601F47"/>
    <w:rsid w:val="00602270"/>
    <w:rsid w:val="00602441"/>
    <w:rsid w:val="00602E64"/>
    <w:rsid w:val="00602F2D"/>
    <w:rsid w:val="00603974"/>
    <w:rsid w:val="00603994"/>
    <w:rsid w:val="00603F2E"/>
    <w:rsid w:val="00605113"/>
    <w:rsid w:val="00605170"/>
    <w:rsid w:val="006051FC"/>
    <w:rsid w:val="00605236"/>
    <w:rsid w:val="006052AC"/>
    <w:rsid w:val="00605C42"/>
    <w:rsid w:val="006063CB"/>
    <w:rsid w:val="00606F85"/>
    <w:rsid w:val="006079D6"/>
    <w:rsid w:val="00607A31"/>
    <w:rsid w:val="00611B4C"/>
    <w:rsid w:val="0061202A"/>
    <w:rsid w:val="006126C0"/>
    <w:rsid w:val="0061357F"/>
    <w:rsid w:val="00613E5C"/>
    <w:rsid w:val="006145EC"/>
    <w:rsid w:val="006146FE"/>
    <w:rsid w:val="00614BD0"/>
    <w:rsid w:val="006155B4"/>
    <w:rsid w:val="00615759"/>
    <w:rsid w:val="006161B0"/>
    <w:rsid w:val="00616722"/>
    <w:rsid w:val="00617261"/>
    <w:rsid w:val="006173AD"/>
    <w:rsid w:val="00617460"/>
    <w:rsid w:val="00617B7F"/>
    <w:rsid w:val="00617C5F"/>
    <w:rsid w:val="0062113C"/>
    <w:rsid w:val="00621D94"/>
    <w:rsid w:val="006222E3"/>
    <w:rsid w:val="00622B22"/>
    <w:rsid w:val="00622C7B"/>
    <w:rsid w:val="00623863"/>
    <w:rsid w:val="006238EA"/>
    <w:rsid w:val="00623B5F"/>
    <w:rsid w:val="00623CA2"/>
    <w:rsid w:val="00624298"/>
    <w:rsid w:val="00624514"/>
    <w:rsid w:val="00624688"/>
    <w:rsid w:val="006251BE"/>
    <w:rsid w:val="0062524F"/>
    <w:rsid w:val="00626354"/>
    <w:rsid w:val="006263BF"/>
    <w:rsid w:val="00626CAF"/>
    <w:rsid w:val="00626DA5"/>
    <w:rsid w:val="00627813"/>
    <w:rsid w:val="00627AB6"/>
    <w:rsid w:val="00632641"/>
    <w:rsid w:val="00632C0F"/>
    <w:rsid w:val="00633928"/>
    <w:rsid w:val="0063514E"/>
    <w:rsid w:val="00637379"/>
    <w:rsid w:val="0063749B"/>
    <w:rsid w:val="006400ED"/>
    <w:rsid w:val="00640750"/>
    <w:rsid w:val="00640D20"/>
    <w:rsid w:val="00640E8F"/>
    <w:rsid w:val="0064129D"/>
    <w:rsid w:val="006418C9"/>
    <w:rsid w:val="0064367E"/>
    <w:rsid w:val="0064392E"/>
    <w:rsid w:val="0064432A"/>
    <w:rsid w:val="00646DEF"/>
    <w:rsid w:val="00646FA7"/>
    <w:rsid w:val="00651077"/>
    <w:rsid w:val="006518A1"/>
    <w:rsid w:val="00651BCA"/>
    <w:rsid w:val="00651CE3"/>
    <w:rsid w:val="00651FB5"/>
    <w:rsid w:val="00652641"/>
    <w:rsid w:val="00652858"/>
    <w:rsid w:val="00652DC9"/>
    <w:rsid w:val="00653172"/>
    <w:rsid w:val="00653FCD"/>
    <w:rsid w:val="0065419A"/>
    <w:rsid w:val="00654B01"/>
    <w:rsid w:val="0065542F"/>
    <w:rsid w:val="00655800"/>
    <w:rsid w:val="006568AF"/>
    <w:rsid w:val="00657192"/>
    <w:rsid w:val="00657649"/>
    <w:rsid w:val="00657781"/>
    <w:rsid w:val="00657969"/>
    <w:rsid w:val="00657EE8"/>
    <w:rsid w:val="006615F3"/>
    <w:rsid w:val="006628CC"/>
    <w:rsid w:val="00663C44"/>
    <w:rsid w:val="0066412C"/>
    <w:rsid w:val="0066434F"/>
    <w:rsid w:val="00667816"/>
    <w:rsid w:val="00667B16"/>
    <w:rsid w:val="00667DF1"/>
    <w:rsid w:val="00670352"/>
    <w:rsid w:val="00670B64"/>
    <w:rsid w:val="00670FE5"/>
    <w:rsid w:val="00671126"/>
    <w:rsid w:val="0067202A"/>
    <w:rsid w:val="00673331"/>
    <w:rsid w:val="00673D48"/>
    <w:rsid w:val="00674064"/>
    <w:rsid w:val="00674CD2"/>
    <w:rsid w:val="0067546B"/>
    <w:rsid w:val="00675537"/>
    <w:rsid w:val="00676516"/>
    <w:rsid w:val="0067661A"/>
    <w:rsid w:val="0067697C"/>
    <w:rsid w:val="006772CD"/>
    <w:rsid w:val="006807DF"/>
    <w:rsid w:val="00680805"/>
    <w:rsid w:val="00680D03"/>
    <w:rsid w:val="006813E4"/>
    <w:rsid w:val="00681ACB"/>
    <w:rsid w:val="00681E36"/>
    <w:rsid w:val="006821B5"/>
    <w:rsid w:val="00682795"/>
    <w:rsid w:val="00682A7F"/>
    <w:rsid w:val="00682E14"/>
    <w:rsid w:val="0068308E"/>
    <w:rsid w:val="006831BE"/>
    <w:rsid w:val="00683215"/>
    <w:rsid w:val="00685B47"/>
    <w:rsid w:val="00685DA1"/>
    <w:rsid w:val="00686E30"/>
    <w:rsid w:val="00686F4D"/>
    <w:rsid w:val="00686F5B"/>
    <w:rsid w:val="00687B8E"/>
    <w:rsid w:val="00691454"/>
    <w:rsid w:val="00691712"/>
    <w:rsid w:val="00691CE4"/>
    <w:rsid w:val="00692351"/>
    <w:rsid w:val="006928F1"/>
    <w:rsid w:val="0069296F"/>
    <w:rsid w:val="00692E19"/>
    <w:rsid w:val="00693C8C"/>
    <w:rsid w:val="00694A07"/>
    <w:rsid w:val="00694BF9"/>
    <w:rsid w:val="00695F9E"/>
    <w:rsid w:val="00696068"/>
    <w:rsid w:val="00696486"/>
    <w:rsid w:val="00696666"/>
    <w:rsid w:val="0069699C"/>
    <w:rsid w:val="00696FE2"/>
    <w:rsid w:val="00697122"/>
    <w:rsid w:val="00697C88"/>
    <w:rsid w:val="00697DDD"/>
    <w:rsid w:val="006A02B1"/>
    <w:rsid w:val="006A09B5"/>
    <w:rsid w:val="006A1C86"/>
    <w:rsid w:val="006A1EDB"/>
    <w:rsid w:val="006A2211"/>
    <w:rsid w:val="006A2599"/>
    <w:rsid w:val="006A26CD"/>
    <w:rsid w:val="006A2805"/>
    <w:rsid w:val="006A2D22"/>
    <w:rsid w:val="006A2DFA"/>
    <w:rsid w:val="006A35AC"/>
    <w:rsid w:val="006A45E4"/>
    <w:rsid w:val="006A4737"/>
    <w:rsid w:val="006A49C0"/>
    <w:rsid w:val="006A55D0"/>
    <w:rsid w:val="006A5FE5"/>
    <w:rsid w:val="006A663E"/>
    <w:rsid w:val="006A69F5"/>
    <w:rsid w:val="006A6C16"/>
    <w:rsid w:val="006A6C5C"/>
    <w:rsid w:val="006A7007"/>
    <w:rsid w:val="006B01F3"/>
    <w:rsid w:val="006B06E4"/>
    <w:rsid w:val="006B19BD"/>
    <w:rsid w:val="006B19E2"/>
    <w:rsid w:val="006B1D9E"/>
    <w:rsid w:val="006B2D9B"/>
    <w:rsid w:val="006B3D34"/>
    <w:rsid w:val="006B466E"/>
    <w:rsid w:val="006C0CE3"/>
    <w:rsid w:val="006C1972"/>
    <w:rsid w:val="006C1B32"/>
    <w:rsid w:val="006C222E"/>
    <w:rsid w:val="006C27E7"/>
    <w:rsid w:val="006C32A5"/>
    <w:rsid w:val="006C3F7B"/>
    <w:rsid w:val="006C42E2"/>
    <w:rsid w:val="006C5934"/>
    <w:rsid w:val="006C5F41"/>
    <w:rsid w:val="006C613F"/>
    <w:rsid w:val="006C67BE"/>
    <w:rsid w:val="006C781D"/>
    <w:rsid w:val="006C7917"/>
    <w:rsid w:val="006C7AEB"/>
    <w:rsid w:val="006D0039"/>
    <w:rsid w:val="006D03F1"/>
    <w:rsid w:val="006D23FE"/>
    <w:rsid w:val="006D3233"/>
    <w:rsid w:val="006D3554"/>
    <w:rsid w:val="006D3A70"/>
    <w:rsid w:val="006D3C2D"/>
    <w:rsid w:val="006D3F98"/>
    <w:rsid w:val="006D47AB"/>
    <w:rsid w:val="006D4CAC"/>
    <w:rsid w:val="006D4DCD"/>
    <w:rsid w:val="006D5C2B"/>
    <w:rsid w:val="006D6A80"/>
    <w:rsid w:val="006D6F87"/>
    <w:rsid w:val="006D74B2"/>
    <w:rsid w:val="006D7859"/>
    <w:rsid w:val="006D7FDD"/>
    <w:rsid w:val="006E00A0"/>
    <w:rsid w:val="006E117B"/>
    <w:rsid w:val="006E14BA"/>
    <w:rsid w:val="006E27AE"/>
    <w:rsid w:val="006E3C61"/>
    <w:rsid w:val="006E3DA4"/>
    <w:rsid w:val="006E448D"/>
    <w:rsid w:val="006E4978"/>
    <w:rsid w:val="006E527F"/>
    <w:rsid w:val="006E57DF"/>
    <w:rsid w:val="006E6AD7"/>
    <w:rsid w:val="006E7C63"/>
    <w:rsid w:val="006F0328"/>
    <w:rsid w:val="006F07D1"/>
    <w:rsid w:val="006F27BC"/>
    <w:rsid w:val="006F2FFB"/>
    <w:rsid w:val="006F32C4"/>
    <w:rsid w:val="006F41C8"/>
    <w:rsid w:val="006F4B97"/>
    <w:rsid w:val="006F4DA2"/>
    <w:rsid w:val="006F5035"/>
    <w:rsid w:val="006F61BE"/>
    <w:rsid w:val="00700323"/>
    <w:rsid w:val="00701203"/>
    <w:rsid w:val="00701A06"/>
    <w:rsid w:val="00702B37"/>
    <w:rsid w:val="00702FEF"/>
    <w:rsid w:val="00703351"/>
    <w:rsid w:val="00703368"/>
    <w:rsid w:val="00703517"/>
    <w:rsid w:val="0070361E"/>
    <w:rsid w:val="0070371C"/>
    <w:rsid w:val="00703C23"/>
    <w:rsid w:val="007041EA"/>
    <w:rsid w:val="00704F28"/>
    <w:rsid w:val="00706986"/>
    <w:rsid w:val="00707A9A"/>
    <w:rsid w:val="00707AC8"/>
    <w:rsid w:val="00707D44"/>
    <w:rsid w:val="0071083F"/>
    <w:rsid w:val="00710B9F"/>
    <w:rsid w:val="0071162E"/>
    <w:rsid w:val="007118B8"/>
    <w:rsid w:val="00712D58"/>
    <w:rsid w:val="0071310B"/>
    <w:rsid w:val="00713C3C"/>
    <w:rsid w:val="0071510E"/>
    <w:rsid w:val="0071588B"/>
    <w:rsid w:val="00715C9A"/>
    <w:rsid w:val="00716251"/>
    <w:rsid w:val="00716862"/>
    <w:rsid w:val="00717837"/>
    <w:rsid w:val="00717FE6"/>
    <w:rsid w:val="0072053F"/>
    <w:rsid w:val="00720788"/>
    <w:rsid w:val="007208E8"/>
    <w:rsid w:val="00720C51"/>
    <w:rsid w:val="00720C78"/>
    <w:rsid w:val="00720C96"/>
    <w:rsid w:val="00720F6C"/>
    <w:rsid w:val="0072114D"/>
    <w:rsid w:val="00721351"/>
    <w:rsid w:val="007216CA"/>
    <w:rsid w:val="00722A1A"/>
    <w:rsid w:val="00722B8E"/>
    <w:rsid w:val="00722F3C"/>
    <w:rsid w:val="00723066"/>
    <w:rsid w:val="007238B1"/>
    <w:rsid w:val="00723C58"/>
    <w:rsid w:val="00724280"/>
    <w:rsid w:val="00724E63"/>
    <w:rsid w:val="0072543A"/>
    <w:rsid w:val="00725CDF"/>
    <w:rsid w:val="007264CB"/>
    <w:rsid w:val="007266EB"/>
    <w:rsid w:val="00727C66"/>
    <w:rsid w:val="00727D8F"/>
    <w:rsid w:val="00731D2B"/>
    <w:rsid w:val="00731DF2"/>
    <w:rsid w:val="0073227A"/>
    <w:rsid w:val="00732809"/>
    <w:rsid w:val="007329E2"/>
    <w:rsid w:val="00732B29"/>
    <w:rsid w:val="00732D64"/>
    <w:rsid w:val="007334A4"/>
    <w:rsid w:val="00733B76"/>
    <w:rsid w:val="00733EE5"/>
    <w:rsid w:val="007344E4"/>
    <w:rsid w:val="00734618"/>
    <w:rsid w:val="007352D5"/>
    <w:rsid w:val="00736861"/>
    <w:rsid w:val="00737441"/>
    <w:rsid w:val="00737A07"/>
    <w:rsid w:val="0074076D"/>
    <w:rsid w:val="00740C93"/>
    <w:rsid w:val="00742687"/>
    <w:rsid w:val="007427B3"/>
    <w:rsid w:val="00742D8C"/>
    <w:rsid w:val="00742EEA"/>
    <w:rsid w:val="007433BB"/>
    <w:rsid w:val="007439CC"/>
    <w:rsid w:val="00743A5C"/>
    <w:rsid w:val="007443E3"/>
    <w:rsid w:val="00744566"/>
    <w:rsid w:val="00744B5B"/>
    <w:rsid w:val="00745883"/>
    <w:rsid w:val="00745A42"/>
    <w:rsid w:val="00745B3C"/>
    <w:rsid w:val="00745D15"/>
    <w:rsid w:val="0074638B"/>
    <w:rsid w:val="00746B01"/>
    <w:rsid w:val="00746BE8"/>
    <w:rsid w:val="00746C98"/>
    <w:rsid w:val="00746FD7"/>
    <w:rsid w:val="00747083"/>
    <w:rsid w:val="007479FC"/>
    <w:rsid w:val="00750069"/>
    <w:rsid w:val="00750E05"/>
    <w:rsid w:val="007516B9"/>
    <w:rsid w:val="00751A4D"/>
    <w:rsid w:val="00751CAB"/>
    <w:rsid w:val="0075270F"/>
    <w:rsid w:val="007527C4"/>
    <w:rsid w:val="007533F1"/>
    <w:rsid w:val="00753AB1"/>
    <w:rsid w:val="007541C2"/>
    <w:rsid w:val="007544B5"/>
    <w:rsid w:val="007545C6"/>
    <w:rsid w:val="007546BE"/>
    <w:rsid w:val="00754964"/>
    <w:rsid w:val="00755611"/>
    <w:rsid w:val="00755D7F"/>
    <w:rsid w:val="00756505"/>
    <w:rsid w:val="0075661A"/>
    <w:rsid w:val="00757A78"/>
    <w:rsid w:val="007603A9"/>
    <w:rsid w:val="007616BD"/>
    <w:rsid w:val="00761822"/>
    <w:rsid w:val="00761B04"/>
    <w:rsid w:val="007620ED"/>
    <w:rsid w:val="007623A0"/>
    <w:rsid w:val="00762ACA"/>
    <w:rsid w:val="0076387F"/>
    <w:rsid w:val="00763FAC"/>
    <w:rsid w:val="007645AA"/>
    <w:rsid w:val="00764687"/>
    <w:rsid w:val="00765BCB"/>
    <w:rsid w:val="00765BDC"/>
    <w:rsid w:val="007661E8"/>
    <w:rsid w:val="007662EA"/>
    <w:rsid w:val="00766908"/>
    <w:rsid w:val="00766AC3"/>
    <w:rsid w:val="00766D9D"/>
    <w:rsid w:val="007679B8"/>
    <w:rsid w:val="00767D19"/>
    <w:rsid w:val="007701E7"/>
    <w:rsid w:val="007715C2"/>
    <w:rsid w:val="007716F2"/>
    <w:rsid w:val="0077185C"/>
    <w:rsid w:val="00771F13"/>
    <w:rsid w:val="00772AB2"/>
    <w:rsid w:val="007731F4"/>
    <w:rsid w:val="00773B25"/>
    <w:rsid w:val="00773BEF"/>
    <w:rsid w:val="007747EA"/>
    <w:rsid w:val="00774DBF"/>
    <w:rsid w:val="00775B41"/>
    <w:rsid w:val="00775DB6"/>
    <w:rsid w:val="00776044"/>
    <w:rsid w:val="00776B23"/>
    <w:rsid w:val="00777F34"/>
    <w:rsid w:val="00777F56"/>
    <w:rsid w:val="00780CE3"/>
    <w:rsid w:val="00781895"/>
    <w:rsid w:val="007819F3"/>
    <w:rsid w:val="007825D5"/>
    <w:rsid w:val="007826FD"/>
    <w:rsid w:val="00783F3E"/>
    <w:rsid w:val="00784222"/>
    <w:rsid w:val="007844BE"/>
    <w:rsid w:val="00784EE7"/>
    <w:rsid w:val="00785989"/>
    <w:rsid w:val="00786E66"/>
    <w:rsid w:val="00787791"/>
    <w:rsid w:val="00787816"/>
    <w:rsid w:val="00787B38"/>
    <w:rsid w:val="00790482"/>
    <w:rsid w:val="007919AA"/>
    <w:rsid w:val="0079205B"/>
    <w:rsid w:val="0079223C"/>
    <w:rsid w:val="00792A3B"/>
    <w:rsid w:val="00792C29"/>
    <w:rsid w:val="00792F39"/>
    <w:rsid w:val="0079338F"/>
    <w:rsid w:val="007937D8"/>
    <w:rsid w:val="00793BC0"/>
    <w:rsid w:val="00793E09"/>
    <w:rsid w:val="0079407C"/>
    <w:rsid w:val="007955DD"/>
    <w:rsid w:val="00796756"/>
    <w:rsid w:val="007975EE"/>
    <w:rsid w:val="007977BA"/>
    <w:rsid w:val="00797E6A"/>
    <w:rsid w:val="007A022B"/>
    <w:rsid w:val="007A041C"/>
    <w:rsid w:val="007A06DC"/>
    <w:rsid w:val="007A1635"/>
    <w:rsid w:val="007A1C19"/>
    <w:rsid w:val="007A25DC"/>
    <w:rsid w:val="007A2738"/>
    <w:rsid w:val="007A2A3D"/>
    <w:rsid w:val="007A3038"/>
    <w:rsid w:val="007A3110"/>
    <w:rsid w:val="007A3A57"/>
    <w:rsid w:val="007A4491"/>
    <w:rsid w:val="007A45DF"/>
    <w:rsid w:val="007A461C"/>
    <w:rsid w:val="007A5CE5"/>
    <w:rsid w:val="007A5EB9"/>
    <w:rsid w:val="007A6F2C"/>
    <w:rsid w:val="007A79E6"/>
    <w:rsid w:val="007A7B27"/>
    <w:rsid w:val="007A7D3D"/>
    <w:rsid w:val="007B08F2"/>
    <w:rsid w:val="007B0ADF"/>
    <w:rsid w:val="007B0AE8"/>
    <w:rsid w:val="007B10D1"/>
    <w:rsid w:val="007B1571"/>
    <w:rsid w:val="007B15A8"/>
    <w:rsid w:val="007B1A2C"/>
    <w:rsid w:val="007B2A66"/>
    <w:rsid w:val="007B2CB3"/>
    <w:rsid w:val="007B331C"/>
    <w:rsid w:val="007B4237"/>
    <w:rsid w:val="007B481E"/>
    <w:rsid w:val="007B49D9"/>
    <w:rsid w:val="007B4C90"/>
    <w:rsid w:val="007B5409"/>
    <w:rsid w:val="007B5F3D"/>
    <w:rsid w:val="007B608D"/>
    <w:rsid w:val="007B6117"/>
    <w:rsid w:val="007B61BA"/>
    <w:rsid w:val="007B62BB"/>
    <w:rsid w:val="007B636A"/>
    <w:rsid w:val="007B6601"/>
    <w:rsid w:val="007B6939"/>
    <w:rsid w:val="007B6F50"/>
    <w:rsid w:val="007B705E"/>
    <w:rsid w:val="007B7C4E"/>
    <w:rsid w:val="007C006D"/>
    <w:rsid w:val="007C025E"/>
    <w:rsid w:val="007C044F"/>
    <w:rsid w:val="007C07B3"/>
    <w:rsid w:val="007C0F61"/>
    <w:rsid w:val="007C109B"/>
    <w:rsid w:val="007C15DD"/>
    <w:rsid w:val="007C2497"/>
    <w:rsid w:val="007C265A"/>
    <w:rsid w:val="007C2E32"/>
    <w:rsid w:val="007C4B69"/>
    <w:rsid w:val="007C5096"/>
    <w:rsid w:val="007C54F8"/>
    <w:rsid w:val="007C5509"/>
    <w:rsid w:val="007C5740"/>
    <w:rsid w:val="007C6B44"/>
    <w:rsid w:val="007C6C61"/>
    <w:rsid w:val="007C6DB2"/>
    <w:rsid w:val="007C77A0"/>
    <w:rsid w:val="007C7932"/>
    <w:rsid w:val="007C7DE4"/>
    <w:rsid w:val="007D06F5"/>
    <w:rsid w:val="007D196A"/>
    <w:rsid w:val="007D1CA4"/>
    <w:rsid w:val="007D1D79"/>
    <w:rsid w:val="007D2A6B"/>
    <w:rsid w:val="007D3DFD"/>
    <w:rsid w:val="007D4079"/>
    <w:rsid w:val="007D4090"/>
    <w:rsid w:val="007D40F5"/>
    <w:rsid w:val="007D44E1"/>
    <w:rsid w:val="007D6110"/>
    <w:rsid w:val="007D6840"/>
    <w:rsid w:val="007D6ADA"/>
    <w:rsid w:val="007D6E24"/>
    <w:rsid w:val="007D742C"/>
    <w:rsid w:val="007D7818"/>
    <w:rsid w:val="007E00F7"/>
    <w:rsid w:val="007E13D3"/>
    <w:rsid w:val="007E146E"/>
    <w:rsid w:val="007E14C2"/>
    <w:rsid w:val="007E180A"/>
    <w:rsid w:val="007E1A29"/>
    <w:rsid w:val="007E234B"/>
    <w:rsid w:val="007E3D3B"/>
    <w:rsid w:val="007E3E41"/>
    <w:rsid w:val="007E6009"/>
    <w:rsid w:val="007E6488"/>
    <w:rsid w:val="007E6EE3"/>
    <w:rsid w:val="007E728D"/>
    <w:rsid w:val="007E7404"/>
    <w:rsid w:val="007E7754"/>
    <w:rsid w:val="007E7F0A"/>
    <w:rsid w:val="007F0E01"/>
    <w:rsid w:val="007F1178"/>
    <w:rsid w:val="007F1BD1"/>
    <w:rsid w:val="007F1DF3"/>
    <w:rsid w:val="007F1FA3"/>
    <w:rsid w:val="007F32BE"/>
    <w:rsid w:val="007F3685"/>
    <w:rsid w:val="007F3A3A"/>
    <w:rsid w:val="007F3E60"/>
    <w:rsid w:val="007F41FA"/>
    <w:rsid w:val="007F43A0"/>
    <w:rsid w:val="007F454F"/>
    <w:rsid w:val="007F4694"/>
    <w:rsid w:val="007F5303"/>
    <w:rsid w:val="007F54D3"/>
    <w:rsid w:val="007F559E"/>
    <w:rsid w:val="007F5E30"/>
    <w:rsid w:val="007F5F4A"/>
    <w:rsid w:val="007F7A7B"/>
    <w:rsid w:val="0080074B"/>
    <w:rsid w:val="00800806"/>
    <w:rsid w:val="00800F18"/>
    <w:rsid w:val="00801061"/>
    <w:rsid w:val="008011B9"/>
    <w:rsid w:val="008019FE"/>
    <w:rsid w:val="008038C4"/>
    <w:rsid w:val="00803B6D"/>
    <w:rsid w:val="00803BF5"/>
    <w:rsid w:val="008049A3"/>
    <w:rsid w:val="00804C61"/>
    <w:rsid w:val="00804C90"/>
    <w:rsid w:val="0080545F"/>
    <w:rsid w:val="008054BD"/>
    <w:rsid w:val="008059C9"/>
    <w:rsid w:val="00806CF4"/>
    <w:rsid w:val="00807519"/>
    <w:rsid w:val="008106C1"/>
    <w:rsid w:val="00811C83"/>
    <w:rsid w:val="00812763"/>
    <w:rsid w:val="008137DD"/>
    <w:rsid w:val="00813F12"/>
    <w:rsid w:val="00814138"/>
    <w:rsid w:val="008141E6"/>
    <w:rsid w:val="0081524A"/>
    <w:rsid w:val="00815344"/>
    <w:rsid w:val="0081538E"/>
    <w:rsid w:val="00816177"/>
    <w:rsid w:val="008164E2"/>
    <w:rsid w:val="00816D99"/>
    <w:rsid w:val="00817201"/>
    <w:rsid w:val="0081741C"/>
    <w:rsid w:val="00817E97"/>
    <w:rsid w:val="00820942"/>
    <w:rsid w:val="00820997"/>
    <w:rsid w:val="00820AE9"/>
    <w:rsid w:val="00820B90"/>
    <w:rsid w:val="008216A5"/>
    <w:rsid w:val="00821943"/>
    <w:rsid w:val="00822E0D"/>
    <w:rsid w:val="00822E92"/>
    <w:rsid w:val="008241D5"/>
    <w:rsid w:val="00824476"/>
    <w:rsid w:val="00824A9C"/>
    <w:rsid w:val="00824D2A"/>
    <w:rsid w:val="008253B2"/>
    <w:rsid w:val="00825C8B"/>
    <w:rsid w:val="00825F74"/>
    <w:rsid w:val="00826AA9"/>
    <w:rsid w:val="008271DE"/>
    <w:rsid w:val="00827ABE"/>
    <w:rsid w:val="00827C95"/>
    <w:rsid w:val="00830A28"/>
    <w:rsid w:val="0083179F"/>
    <w:rsid w:val="00831913"/>
    <w:rsid w:val="00831BEF"/>
    <w:rsid w:val="00831C40"/>
    <w:rsid w:val="00832C1A"/>
    <w:rsid w:val="00834001"/>
    <w:rsid w:val="00835BDB"/>
    <w:rsid w:val="00835BF0"/>
    <w:rsid w:val="00835DD3"/>
    <w:rsid w:val="008367AE"/>
    <w:rsid w:val="00836B1A"/>
    <w:rsid w:val="00840192"/>
    <w:rsid w:val="008401E6"/>
    <w:rsid w:val="00840693"/>
    <w:rsid w:val="00840E8B"/>
    <w:rsid w:val="008416CA"/>
    <w:rsid w:val="008417BA"/>
    <w:rsid w:val="008419B2"/>
    <w:rsid w:val="00841D55"/>
    <w:rsid w:val="00842346"/>
    <w:rsid w:val="008426F0"/>
    <w:rsid w:val="0084342A"/>
    <w:rsid w:val="008437B3"/>
    <w:rsid w:val="00843F0F"/>
    <w:rsid w:val="00844130"/>
    <w:rsid w:val="00844B8E"/>
    <w:rsid w:val="008451BC"/>
    <w:rsid w:val="00845C48"/>
    <w:rsid w:val="0084667F"/>
    <w:rsid w:val="00847192"/>
    <w:rsid w:val="00847ED7"/>
    <w:rsid w:val="00850030"/>
    <w:rsid w:val="00850B35"/>
    <w:rsid w:val="00851221"/>
    <w:rsid w:val="00851DDD"/>
    <w:rsid w:val="00852241"/>
    <w:rsid w:val="00853271"/>
    <w:rsid w:val="00853290"/>
    <w:rsid w:val="008539D7"/>
    <w:rsid w:val="00855202"/>
    <w:rsid w:val="00855982"/>
    <w:rsid w:val="00855BC7"/>
    <w:rsid w:val="00855EA1"/>
    <w:rsid w:val="00856C46"/>
    <w:rsid w:val="00856FDC"/>
    <w:rsid w:val="008570FD"/>
    <w:rsid w:val="00857BE5"/>
    <w:rsid w:val="00860030"/>
    <w:rsid w:val="008601A6"/>
    <w:rsid w:val="00860367"/>
    <w:rsid w:val="00860B00"/>
    <w:rsid w:val="00861C0B"/>
    <w:rsid w:val="00862C57"/>
    <w:rsid w:val="00862F01"/>
    <w:rsid w:val="00862F86"/>
    <w:rsid w:val="00863AE6"/>
    <w:rsid w:val="00863D8E"/>
    <w:rsid w:val="00863F2B"/>
    <w:rsid w:val="008646C9"/>
    <w:rsid w:val="00864B3D"/>
    <w:rsid w:val="008669FD"/>
    <w:rsid w:val="00866BC6"/>
    <w:rsid w:val="0086794F"/>
    <w:rsid w:val="00867B4D"/>
    <w:rsid w:val="008716DE"/>
    <w:rsid w:val="00871B4E"/>
    <w:rsid w:val="00871D31"/>
    <w:rsid w:val="00872002"/>
    <w:rsid w:val="00872180"/>
    <w:rsid w:val="0087302F"/>
    <w:rsid w:val="008732E9"/>
    <w:rsid w:val="008737A9"/>
    <w:rsid w:val="00873CCB"/>
    <w:rsid w:val="008750BA"/>
    <w:rsid w:val="00875CEB"/>
    <w:rsid w:val="00875F88"/>
    <w:rsid w:val="00876839"/>
    <w:rsid w:val="00877A82"/>
    <w:rsid w:val="00880EF4"/>
    <w:rsid w:val="00881146"/>
    <w:rsid w:val="0088120F"/>
    <w:rsid w:val="008814EB"/>
    <w:rsid w:val="00881506"/>
    <w:rsid w:val="008818D8"/>
    <w:rsid w:val="00881FC2"/>
    <w:rsid w:val="008820C0"/>
    <w:rsid w:val="008839AE"/>
    <w:rsid w:val="00884351"/>
    <w:rsid w:val="008846B5"/>
    <w:rsid w:val="00884B84"/>
    <w:rsid w:val="008850B6"/>
    <w:rsid w:val="0088512E"/>
    <w:rsid w:val="0088521D"/>
    <w:rsid w:val="00887316"/>
    <w:rsid w:val="0088773F"/>
    <w:rsid w:val="008906F1"/>
    <w:rsid w:val="0089177E"/>
    <w:rsid w:val="0089230C"/>
    <w:rsid w:val="00892444"/>
    <w:rsid w:val="00894CBC"/>
    <w:rsid w:val="00894E87"/>
    <w:rsid w:val="0089501A"/>
    <w:rsid w:val="00895097"/>
    <w:rsid w:val="008951C4"/>
    <w:rsid w:val="008953CB"/>
    <w:rsid w:val="00895571"/>
    <w:rsid w:val="00895A6F"/>
    <w:rsid w:val="00895E8D"/>
    <w:rsid w:val="00896119"/>
    <w:rsid w:val="00896FE5"/>
    <w:rsid w:val="00897310"/>
    <w:rsid w:val="00897C4A"/>
    <w:rsid w:val="00897DFB"/>
    <w:rsid w:val="008A045A"/>
    <w:rsid w:val="008A06CA"/>
    <w:rsid w:val="008A101D"/>
    <w:rsid w:val="008A1A04"/>
    <w:rsid w:val="008A25BB"/>
    <w:rsid w:val="008A265A"/>
    <w:rsid w:val="008A293F"/>
    <w:rsid w:val="008A2E45"/>
    <w:rsid w:val="008A3E45"/>
    <w:rsid w:val="008A459F"/>
    <w:rsid w:val="008A4B21"/>
    <w:rsid w:val="008A4DD6"/>
    <w:rsid w:val="008A4EF2"/>
    <w:rsid w:val="008A4F9A"/>
    <w:rsid w:val="008A4FFD"/>
    <w:rsid w:val="008A5006"/>
    <w:rsid w:val="008A538B"/>
    <w:rsid w:val="008A5596"/>
    <w:rsid w:val="008A64F4"/>
    <w:rsid w:val="008A6C02"/>
    <w:rsid w:val="008A701B"/>
    <w:rsid w:val="008A70E4"/>
    <w:rsid w:val="008A77C6"/>
    <w:rsid w:val="008B03FA"/>
    <w:rsid w:val="008B0891"/>
    <w:rsid w:val="008B09D1"/>
    <w:rsid w:val="008B0B05"/>
    <w:rsid w:val="008B0FB8"/>
    <w:rsid w:val="008B1F33"/>
    <w:rsid w:val="008B20DD"/>
    <w:rsid w:val="008B31F7"/>
    <w:rsid w:val="008B3783"/>
    <w:rsid w:val="008B3AE8"/>
    <w:rsid w:val="008B52B7"/>
    <w:rsid w:val="008B583A"/>
    <w:rsid w:val="008B5AC8"/>
    <w:rsid w:val="008B5DB7"/>
    <w:rsid w:val="008B680B"/>
    <w:rsid w:val="008B6E47"/>
    <w:rsid w:val="008B708A"/>
    <w:rsid w:val="008B7909"/>
    <w:rsid w:val="008C0241"/>
    <w:rsid w:val="008C06CC"/>
    <w:rsid w:val="008C07D5"/>
    <w:rsid w:val="008C0F3C"/>
    <w:rsid w:val="008C1826"/>
    <w:rsid w:val="008C184F"/>
    <w:rsid w:val="008C1D64"/>
    <w:rsid w:val="008C2588"/>
    <w:rsid w:val="008C2ACD"/>
    <w:rsid w:val="008C2D91"/>
    <w:rsid w:val="008C3BCD"/>
    <w:rsid w:val="008C3EC7"/>
    <w:rsid w:val="008C4413"/>
    <w:rsid w:val="008C4666"/>
    <w:rsid w:val="008C46E3"/>
    <w:rsid w:val="008C473C"/>
    <w:rsid w:val="008C4FCF"/>
    <w:rsid w:val="008C54A1"/>
    <w:rsid w:val="008C640E"/>
    <w:rsid w:val="008C7649"/>
    <w:rsid w:val="008C79AB"/>
    <w:rsid w:val="008D01BE"/>
    <w:rsid w:val="008D0F8F"/>
    <w:rsid w:val="008D149D"/>
    <w:rsid w:val="008D2243"/>
    <w:rsid w:val="008D242F"/>
    <w:rsid w:val="008D2598"/>
    <w:rsid w:val="008D2ABD"/>
    <w:rsid w:val="008D2E6E"/>
    <w:rsid w:val="008D4833"/>
    <w:rsid w:val="008D50C4"/>
    <w:rsid w:val="008D5891"/>
    <w:rsid w:val="008D58B0"/>
    <w:rsid w:val="008D596B"/>
    <w:rsid w:val="008D5A6F"/>
    <w:rsid w:val="008D5CFC"/>
    <w:rsid w:val="008D5D26"/>
    <w:rsid w:val="008D6163"/>
    <w:rsid w:val="008D776F"/>
    <w:rsid w:val="008E165B"/>
    <w:rsid w:val="008E1FD9"/>
    <w:rsid w:val="008E2792"/>
    <w:rsid w:val="008E433E"/>
    <w:rsid w:val="008E5B3B"/>
    <w:rsid w:val="008E5B6D"/>
    <w:rsid w:val="008E6A19"/>
    <w:rsid w:val="008F1DE0"/>
    <w:rsid w:val="008F2A31"/>
    <w:rsid w:val="008F44BD"/>
    <w:rsid w:val="008F4882"/>
    <w:rsid w:val="008F4C6A"/>
    <w:rsid w:val="008F5895"/>
    <w:rsid w:val="008F620F"/>
    <w:rsid w:val="008F6A73"/>
    <w:rsid w:val="0090046A"/>
    <w:rsid w:val="00900685"/>
    <w:rsid w:val="009007F0"/>
    <w:rsid w:val="0090090D"/>
    <w:rsid w:val="00900A97"/>
    <w:rsid w:val="00900AF1"/>
    <w:rsid w:val="009013DC"/>
    <w:rsid w:val="0090170A"/>
    <w:rsid w:val="009018B6"/>
    <w:rsid w:val="00901A04"/>
    <w:rsid w:val="00902438"/>
    <w:rsid w:val="00902905"/>
    <w:rsid w:val="0090318A"/>
    <w:rsid w:val="00904802"/>
    <w:rsid w:val="00904C0C"/>
    <w:rsid w:val="00905E1D"/>
    <w:rsid w:val="0090640E"/>
    <w:rsid w:val="0090653E"/>
    <w:rsid w:val="00906E49"/>
    <w:rsid w:val="00906F19"/>
    <w:rsid w:val="00907F93"/>
    <w:rsid w:val="0091028A"/>
    <w:rsid w:val="009106FB"/>
    <w:rsid w:val="00911543"/>
    <w:rsid w:val="00911589"/>
    <w:rsid w:val="0091236C"/>
    <w:rsid w:val="009125D2"/>
    <w:rsid w:val="00912820"/>
    <w:rsid w:val="0091285D"/>
    <w:rsid w:val="00912EF1"/>
    <w:rsid w:val="00913259"/>
    <w:rsid w:val="00913B57"/>
    <w:rsid w:val="00915B6F"/>
    <w:rsid w:val="00915E02"/>
    <w:rsid w:val="0091633A"/>
    <w:rsid w:val="009163BA"/>
    <w:rsid w:val="009164D9"/>
    <w:rsid w:val="0091679F"/>
    <w:rsid w:val="009169B3"/>
    <w:rsid w:val="00920685"/>
    <w:rsid w:val="00920930"/>
    <w:rsid w:val="00921FFC"/>
    <w:rsid w:val="009225DD"/>
    <w:rsid w:val="00922D5E"/>
    <w:rsid w:val="009240B8"/>
    <w:rsid w:val="00924723"/>
    <w:rsid w:val="00925821"/>
    <w:rsid w:val="00925B86"/>
    <w:rsid w:val="00925EA1"/>
    <w:rsid w:val="00926063"/>
    <w:rsid w:val="00927032"/>
    <w:rsid w:val="0092715A"/>
    <w:rsid w:val="0093028A"/>
    <w:rsid w:val="00931138"/>
    <w:rsid w:val="009313E2"/>
    <w:rsid w:val="00931437"/>
    <w:rsid w:val="00931D89"/>
    <w:rsid w:val="00931DC0"/>
    <w:rsid w:val="009320C5"/>
    <w:rsid w:val="0093412E"/>
    <w:rsid w:val="00934950"/>
    <w:rsid w:val="00934AD8"/>
    <w:rsid w:val="00935122"/>
    <w:rsid w:val="00936230"/>
    <w:rsid w:val="00936F7B"/>
    <w:rsid w:val="00936FC0"/>
    <w:rsid w:val="00936FF5"/>
    <w:rsid w:val="009371F4"/>
    <w:rsid w:val="0094171E"/>
    <w:rsid w:val="009417F5"/>
    <w:rsid w:val="0094242D"/>
    <w:rsid w:val="009425DE"/>
    <w:rsid w:val="00944148"/>
    <w:rsid w:val="00944508"/>
    <w:rsid w:val="00944C32"/>
    <w:rsid w:val="00944D84"/>
    <w:rsid w:val="00944DDE"/>
    <w:rsid w:val="00945933"/>
    <w:rsid w:val="00946385"/>
    <w:rsid w:val="00947E07"/>
    <w:rsid w:val="009502DF"/>
    <w:rsid w:val="009503E7"/>
    <w:rsid w:val="0095081B"/>
    <w:rsid w:val="00951435"/>
    <w:rsid w:val="0095153C"/>
    <w:rsid w:val="00952554"/>
    <w:rsid w:val="009527CC"/>
    <w:rsid w:val="00952948"/>
    <w:rsid w:val="009531BE"/>
    <w:rsid w:val="00953504"/>
    <w:rsid w:val="00953900"/>
    <w:rsid w:val="009562E1"/>
    <w:rsid w:val="00956DE8"/>
    <w:rsid w:val="00957910"/>
    <w:rsid w:val="00957A65"/>
    <w:rsid w:val="00957B39"/>
    <w:rsid w:val="009609AF"/>
    <w:rsid w:val="00960AC3"/>
    <w:rsid w:val="00961529"/>
    <w:rsid w:val="00961DBB"/>
    <w:rsid w:val="00962675"/>
    <w:rsid w:val="00962746"/>
    <w:rsid w:val="00962BC3"/>
    <w:rsid w:val="00963036"/>
    <w:rsid w:val="0096308C"/>
    <w:rsid w:val="00963134"/>
    <w:rsid w:val="00963302"/>
    <w:rsid w:val="0096358B"/>
    <w:rsid w:val="00963CDC"/>
    <w:rsid w:val="00963F2E"/>
    <w:rsid w:val="009642DD"/>
    <w:rsid w:val="00964F49"/>
    <w:rsid w:val="00965298"/>
    <w:rsid w:val="009663BC"/>
    <w:rsid w:val="00966880"/>
    <w:rsid w:val="00967953"/>
    <w:rsid w:val="00970018"/>
    <w:rsid w:val="0097009A"/>
    <w:rsid w:val="009707F0"/>
    <w:rsid w:val="0097170C"/>
    <w:rsid w:val="0097191F"/>
    <w:rsid w:val="009727C7"/>
    <w:rsid w:val="00973796"/>
    <w:rsid w:val="00973A7B"/>
    <w:rsid w:val="00974397"/>
    <w:rsid w:val="009757CE"/>
    <w:rsid w:val="009761AC"/>
    <w:rsid w:val="00976875"/>
    <w:rsid w:val="009777B8"/>
    <w:rsid w:val="009778AC"/>
    <w:rsid w:val="009805FD"/>
    <w:rsid w:val="00980695"/>
    <w:rsid w:val="009811F8"/>
    <w:rsid w:val="00981430"/>
    <w:rsid w:val="00981793"/>
    <w:rsid w:val="009822C8"/>
    <w:rsid w:val="009822D0"/>
    <w:rsid w:val="00982953"/>
    <w:rsid w:val="00984222"/>
    <w:rsid w:val="009843C4"/>
    <w:rsid w:val="00984904"/>
    <w:rsid w:val="009855CB"/>
    <w:rsid w:val="0099003F"/>
    <w:rsid w:val="00990FE8"/>
    <w:rsid w:val="00991400"/>
    <w:rsid w:val="009917D0"/>
    <w:rsid w:val="00991A51"/>
    <w:rsid w:val="00991E67"/>
    <w:rsid w:val="0099250A"/>
    <w:rsid w:val="00992740"/>
    <w:rsid w:val="00992DD9"/>
    <w:rsid w:val="0099317B"/>
    <w:rsid w:val="009939AF"/>
    <w:rsid w:val="00993A87"/>
    <w:rsid w:val="00993B81"/>
    <w:rsid w:val="00993E87"/>
    <w:rsid w:val="0099448C"/>
    <w:rsid w:val="0099492E"/>
    <w:rsid w:val="0099579C"/>
    <w:rsid w:val="00995C5E"/>
    <w:rsid w:val="00996470"/>
    <w:rsid w:val="0099672B"/>
    <w:rsid w:val="00997972"/>
    <w:rsid w:val="00997BA1"/>
    <w:rsid w:val="009A006F"/>
    <w:rsid w:val="009A1655"/>
    <w:rsid w:val="009A239F"/>
    <w:rsid w:val="009A23A0"/>
    <w:rsid w:val="009A39FC"/>
    <w:rsid w:val="009A44DA"/>
    <w:rsid w:val="009A451B"/>
    <w:rsid w:val="009A4ACB"/>
    <w:rsid w:val="009A57AA"/>
    <w:rsid w:val="009A5CED"/>
    <w:rsid w:val="009A70FA"/>
    <w:rsid w:val="009A7ED5"/>
    <w:rsid w:val="009B0003"/>
    <w:rsid w:val="009B02F4"/>
    <w:rsid w:val="009B0431"/>
    <w:rsid w:val="009B1675"/>
    <w:rsid w:val="009B1FB7"/>
    <w:rsid w:val="009B2228"/>
    <w:rsid w:val="009B2319"/>
    <w:rsid w:val="009B2B05"/>
    <w:rsid w:val="009B2F1C"/>
    <w:rsid w:val="009B313B"/>
    <w:rsid w:val="009B39DD"/>
    <w:rsid w:val="009B3AF1"/>
    <w:rsid w:val="009B3FC9"/>
    <w:rsid w:val="009B42A8"/>
    <w:rsid w:val="009B4C06"/>
    <w:rsid w:val="009B4E1E"/>
    <w:rsid w:val="009B5D6E"/>
    <w:rsid w:val="009C038D"/>
    <w:rsid w:val="009C0EC2"/>
    <w:rsid w:val="009C14D8"/>
    <w:rsid w:val="009C15A6"/>
    <w:rsid w:val="009C1639"/>
    <w:rsid w:val="009C1BD0"/>
    <w:rsid w:val="009C1FF5"/>
    <w:rsid w:val="009C23D3"/>
    <w:rsid w:val="009C297E"/>
    <w:rsid w:val="009C2A36"/>
    <w:rsid w:val="009C2A8A"/>
    <w:rsid w:val="009C35B6"/>
    <w:rsid w:val="009C3E0F"/>
    <w:rsid w:val="009C3EBB"/>
    <w:rsid w:val="009C43C0"/>
    <w:rsid w:val="009C4E26"/>
    <w:rsid w:val="009C4F7F"/>
    <w:rsid w:val="009C54D2"/>
    <w:rsid w:val="009C5C0B"/>
    <w:rsid w:val="009C5EBD"/>
    <w:rsid w:val="009C6575"/>
    <w:rsid w:val="009C66E2"/>
    <w:rsid w:val="009C6AE2"/>
    <w:rsid w:val="009C6D61"/>
    <w:rsid w:val="009D08E4"/>
    <w:rsid w:val="009D1002"/>
    <w:rsid w:val="009D1876"/>
    <w:rsid w:val="009D234A"/>
    <w:rsid w:val="009D27CB"/>
    <w:rsid w:val="009D2F83"/>
    <w:rsid w:val="009D3F99"/>
    <w:rsid w:val="009D4147"/>
    <w:rsid w:val="009D497A"/>
    <w:rsid w:val="009D4E1C"/>
    <w:rsid w:val="009D5457"/>
    <w:rsid w:val="009D5F51"/>
    <w:rsid w:val="009D6105"/>
    <w:rsid w:val="009D629A"/>
    <w:rsid w:val="009D63C3"/>
    <w:rsid w:val="009D652E"/>
    <w:rsid w:val="009D68E7"/>
    <w:rsid w:val="009D6DF6"/>
    <w:rsid w:val="009D7A14"/>
    <w:rsid w:val="009D7E01"/>
    <w:rsid w:val="009E04C2"/>
    <w:rsid w:val="009E069C"/>
    <w:rsid w:val="009E106F"/>
    <w:rsid w:val="009E1809"/>
    <w:rsid w:val="009E18C9"/>
    <w:rsid w:val="009E22D5"/>
    <w:rsid w:val="009E23BB"/>
    <w:rsid w:val="009E26D0"/>
    <w:rsid w:val="009E32D1"/>
    <w:rsid w:val="009E348E"/>
    <w:rsid w:val="009E3A16"/>
    <w:rsid w:val="009E4862"/>
    <w:rsid w:val="009E651B"/>
    <w:rsid w:val="009E688C"/>
    <w:rsid w:val="009E6D67"/>
    <w:rsid w:val="009E7C6F"/>
    <w:rsid w:val="009F2193"/>
    <w:rsid w:val="009F231C"/>
    <w:rsid w:val="009F28AF"/>
    <w:rsid w:val="009F440F"/>
    <w:rsid w:val="009F4746"/>
    <w:rsid w:val="009F47B3"/>
    <w:rsid w:val="009F5516"/>
    <w:rsid w:val="009F6D79"/>
    <w:rsid w:val="009F7FFC"/>
    <w:rsid w:val="00A00616"/>
    <w:rsid w:val="00A009D0"/>
    <w:rsid w:val="00A01131"/>
    <w:rsid w:val="00A01ADA"/>
    <w:rsid w:val="00A01B44"/>
    <w:rsid w:val="00A01F24"/>
    <w:rsid w:val="00A0421A"/>
    <w:rsid w:val="00A04393"/>
    <w:rsid w:val="00A04E27"/>
    <w:rsid w:val="00A0514C"/>
    <w:rsid w:val="00A05CD4"/>
    <w:rsid w:val="00A063FE"/>
    <w:rsid w:val="00A06489"/>
    <w:rsid w:val="00A06C6C"/>
    <w:rsid w:val="00A06F51"/>
    <w:rsid w:val="00A077FA"/>
    <w:rsid w:val="00A07A10"/>
    <w:rsid w:val="00A07BF0"/>
    <w:rsid w:val="00A10E93"/>
    <w:rsid w:val="00A112B7"/>
    <w:rsid w:val="00A117B1"/>
    <w:rsid w:val="00A11E7D"/>
    <w:rsid w:val="00A12117"/>
    <w:rsid w:val="00A127AD"/>
    <w:rsid w:val="00A12D38"/>
    <w:rsid w:val="00A12D60"/>
    <w:rsid w:val="00A12E59"/>
    <w:rsid w:val="00A1356D"/>
    <w:rsid w:val="00A13690"/>
    <w:rsid w:val="00A13B08"/>
    <w:rsid w:val="00A13BC6"/>
    <w:rsid w:val="00A14EFF"/>
    <w:rsid w:val="00A15117"/>
    <w:rsid w:val="00A156AD"/>
    <w:rsid w:val="00A15842"/>
    <w:rsid w:val="00A15E28"/>
    <w:rsid w:val="00A16085"/>
    <w:rsid w:val="00A16197"/>
    <w:rsid w:val="00A168DE"/>
    <w:rsid w:val="00A171A0"/>
    <w:rsid w:val="00A172C9"/>
    <w:rsid w:val="00A2032D"/>
    <w:rsid w:val="00A20547"/>
    <w:rsid w:val="00A209D3"/>
    <w:rsid w:val="00A21331"/>
    <w:rsid w:val="00A2143B"/>
    <w:rsid w:val="00A221D8"/>
    <w:rsid w:val="00A22EDD"/>
    <w:rsid w:val="00A23060"/>
    <w:rsid w:val="00A233A5"/>
    <w:rsid w:val="00A233E8"/>
    <w:rsid w:val="00A23723"/>
    <w:rsid w:val="00A238A3"/>
    <w:rsid w:val="00A238DB"/>
    <w:rsid w:val="00A23902"/>
    <w:rsid w:val="00A23EBD"/>
    <w:rsid w:val="00A25042"/>
    <w:rsid w:val="00A268AD"/>
    <w:rsid w:val="00A26B56"/>
    <w:rsid w:val="00A27E59"/>
    <w:rsid w:val="00A31A75"/>
    <w:rsid w:val="00A31E0F"/>
    <w:rsid w:val="00A32614"/>
    <w:rsid w:val="00A32E36"/>
    <w:rsid w:val="00A3310C"/>
    <w:rsid w:val="00A3352B"/>
    <w:rsid w:val="00A343BC"/>
    <w:rsid w:val="00A3571D"/>
    <w:rsid w:val="00A35AA6"/>
    <w:rsid w:val="00A360EE"/>
    <w:rsid w:val="00A37204"/>
    <w:rsid w:val="00A37413"/>
    <w:rsid w:val="00A3761A"/>
    <w:rsid w:val="00A3772E"/>
    <w:rsid w:val="00A37C0F"/>
    <w:rsid w:val="00A40C1D"/>
    <w:rsid w:val="00A41D22"/>
    <w:rsid w:val="00A431E2"/>
    <w:rsid w:val="00A442DD"/>
    <w:rsid w:val="00A45ACB"/>
    <w:rsid w:val="00A45CF3"/>
    <w:rsid w:val="00A46790"/>
    <w:rsid w:val="00A46E6B"/>
    <w:rsid w:val="00A47E17"/>
    <w:rsid w:val="00A50376"/>
    <w:rsid w:val="00A5047C"/>
    <w:rsid w:val="00A507DC"/>
    <w:rsid w:val="00A50839"/>
    <w:rsid w:val="00A51024"/>
    <w:rsid w:val="00A514AB"/>
    <w:rsid w:val="00A51711"/>
    <w:rsid w:val="00A51A5C"/>
    <w:rsid w:val="00A51EA3"/>
    <w:rsid w:val="00A52565"/>
    <w:rsid w:val="00A52FC4"/>
    <w:rsid w:val="00A53185"/>
    <w:rsid w:val="00A5359C"/>
    <w:rsid w:val="00A5399B"/>
    <w:rsid w:val="00A53E76"/>
    <w:rsid w:val="00A545B6"/>
    <w:rsid w:val="00A55586"/>
    <w:rsid w:val="00A55C97"/>
    <w:rsid w:val="00A56D63"/>
    <w:rsid w:val="00A56D88"/>
    <w:rsid w:val="00A571AD"/>
    <w:rsid w:val="00A57C71"/>
    <w:rsid w:val="00A60243"/>
    <w:rsid w:val="00A60835"/>
    <w:rsid w:val="00A60A78"/>
    <w:rsid w:val="00A60CA6"/>
    <w:rsid w:val="00A60F74"/>
    <w:rsid w:val="00A61424"/>
    <w:rsid w:val="00A6331D"/>
    <w:rsid w:val="00A635A3"/>
    <w:rsid w:val="00A637FF"/>
    <w:rsid w:val="00A63BEB"/>
    <w:rsid w:val="00A64385"/>
    <w:rsid w:val="00A64A4F"/>
    <w:rsid w:val="00A64D59"/>
    <w:rsid w:val="00A64EC4"/>
    <w:rsid w:val="00A6505D"/>
    <w:rsid w:val="00A652C4"/>
    <w:rsid w:val="00A654F1"/>
    <w:rsid w:val="00A656D3"/>
    <w:rsid w:val="00A669A3"/>
    <w:rsid w:val="00A670BB"/>
    <w:rsid w:val="00A672AF"/>
    <w:rsid w:val="00A6759A"/>
    <w:rsid w:val="00A67B9E"/>
    <w:rsid w:val="00A70A05"/>
    <w:rsid w:val="00A70B26"/>
    <w:rsid w:val="00A70E4C"/>
    <w:rsid w:val="00A71C40"/>
    <w:rsid w:val="00A71C49"/>
    <w:rsid w:val="00A72A3C"/>
    <w:rsid w:val="00A73A26"/>
    <w:rsid w:val="00A73D66"/>
    <w:rsid w:val="00A7463C"/>
    <w:rsid w:val="00A75457"/>
    <w:rsid w:val="00A757EA"/>
    <w:rsid w:val="00A75A4C"/>
    <w:rsid w:val="00A75A71"/>
    <w:rsid w:val="00A777FD"/>
    <w:rsid w:val="00A77A22"/>
    <w:rsid w:val="00A80361"/>
    <w:rsid w:val="00A808B2"/>
    <w:rsid w:val="00A8092E"/>
    <w:rsid w:val="00A80E90"/>
    <w:rsid w:val="00A80F65"/>
    <w:rsid w:val="00A80FFC"/>
    <w:rsid w:val="00A81449"/>
    <w:rsid w:val="00A81867"/>
    <w:rsid w:val="00A8197A"/>
    <w:rsid w:val="00A81B6E"/>
    <w:rsid w:val="00A82749"/>
    <w:rsid w:val="00A82E30"/>
    <w:rsid w:val="00A831A8"/>
    <w:rsid w:val="00A8395F"/>
    <w:rsid w:val="00A846C2"/>
    <w:rsid w:val="00A85011"/>
    <w:rsid w:val="00A85484"/>
    <w:rsid w:val="00A854AD"/>
    <w:rsid w:val="00A854E0"/>
    <w:rsid w:val="00A85FF2"/>
    <w:rsid w:val="00A861EC"/>
    <w:rsid w:val="00A864E3"/>
    <w:rsid w:val="00A86B07"/>
    <w:rsid w:val="00A86D30"/>
    <w:rsid w:val="00A87296"/>
    <w:rsid w:val="00A90685"/>
    <w:rsid w:val="00A91471"/>
    <w:rsid w:val="00A91516"/>
    <w:rsid w:val="00A91BED"/>
    <w:rsid w:val="00A9231A"/>
    <w:rsid w:val="00A92400"/>
    <w:rsid w:val="00A92671"/>
    <w:rsid w:val="00A92BB1"/>
    <w:rsid w:val="00A92C15"/>
    <w:rsid w:val="00A93381"/>
    <w:rsid w:val="00A93396"/>
    <w:rsid w:val="00A93FE2"/>
    <w:rsid w:val="00A9418D"/>
    <w:rsid w:val="00A94910"/>
    <w:rsid w:val="00A94DCA"/>
    <w:rsid w:val="00A95AE3"/>
    <w:rsid w:val="00A97640"/>
    <w:rsid w:val="00A978CB"/>
    <w:rsid w:val="00A97D7C"/>
    <w:rsid w:val="00AA00D3"/>
    <w:rsid w:val="00AA0B16"/>
    <w:rsid w:val="00AA121D"/>
    <w:rsid w:val="00AA1906"/>
    <w:rsid w:val="00AA1B7D"/>
    <w:rsid w:val="00AA2321"/>
    <w:rsid w:val="00AA2B25"/>
    <w:rsid w:val="00AA30D7"/>
    <w:rsid w:val="00AA3CA4"/>
    <w:rsid w:val="00AA515B"/>
    <w:rsid w:val="00AA51C7"/>
    <w:rsid w:val="00AA5755"/>
    <w:rsid w:val="00AA5FFB"/>
    <w:rsid w:val="00AA642C"/>
    <w:rsid w:val="00AA67F2"/>
    <w:rsid w:val="00AA7216"/>
    <w:rsid w:val="00AA7302"/>
    <w:rsid w:val="00AA771F"/>
    <w:rsid w:val="00AB03BE"/>
    <w:rsid w:val="00AB0BA4"/>
    <w:rsid w:val="00AB158B"/>
    <w:rsid w:val="00AB17D0"/>
    <w:rsid w:val="00AB216C"/>
    <w:rsid w:val="00AB4116"/>
    <w:rsid w:val="00AB4708"/>
    <w:rsid w:val="00AB48D3"/>
    <w:rsid w:val="00AB4902"/>
    <w:rsid w:val="00AB5854"/>
    <w:rsid w:val="00AB6294"/>
    <w:rsid w:val="00AB6C6E"/>
    <w:rsid w:val="00AC0C05"/>
    <w:rsid w:val="00AC0F9A"/>
    <w:rsid w:val="00AC2289"/>
    <w:rsid w:val="00AC24CC"/>
    <w:rsid w:val="00AC2666"/>
    <w:rsid w:val="00AC2893"/>
    <w:rsid w:val="00AC3C0F"/>
    <w:rsid w:val="00AC40CF"/>
    <w:rsid w:val="00AC429D"/>
    <w:rsid w:val="00AC447E"/>
    <w:rsid w:val="00AC459F"/>
    <w:rsid w:val="00AC4FB9"/>
    <w:rsid w:val="00AC5CF8"/>
    <w:rsid w:val="00AC61F7"/>
    <w:rsid w:val="00AC6AF3"/>
    <w:rsid w:val="00AC7D25"/>
    <w:rsid w:val="00AD017A"/>
    <w:rsid w:val="00AD0E40"/>
    <w:rsid w:val="00AD1489"/>
    <w:rsid w:val="00AD19D5"/>
    <w:rsid w:val="00AD1A5E"/>
    <w:rsid w:val="00AD22AA"/>
    <w:rsid w:val="00AD335E"/>
    <w:rsid w:val="00AD434C"/>
    <w:rsid w:val="00AD498E"/>
    <w:rsid w:val="00AD4B8F"/>
    <w:rsid w:val="00AD5225"/>
    <w:rsid w:val="00AD556A"/>
    <w:rsid w:val="00AD6BBC"/>
    <w:rsid w:val="00AD6ED4"/>
    <w:rsid w:val="00AD7061"/>
    <w:rsid w:val="00AE00BC"/>
    <w:rsid w:val="00AE092A"/>
    <w:rsid w:val="00AE28DD"/>
    <w:rsid w:val="00AE2A61"/>
    <w:rsid w:val="00AE2FF9"/>
    <w:rsid w:val="00AE318D"/>
    <w:rsid w:val="00AE3FA2"/>
    <w:rsid w:val="00AE4180"/>
    <w:rsid w:val="00AE4A58"/>
    <w:rsid w:val="00AE4DF3"/>
    <w:rsid w:val="00AE5269"/>
    <w:rsid w:val="00AE5570"/>
    <w:rsid w:val="00AE5608"/>
    <w:rsid w:val="00AE6157"/>
    <w:rsid w:val="00AE7B25"/>
    <w:rsid w:val="00AF0334"/>
    <w:rsid w:val="00AF05D3"/>
    <w:rsid w:val="00AF0B2D"/>
    <w:rsid w:val="00AF0D50"/>
    <w:rsid w:val="00AF1966"/>
    <w:rsid w:val="00AF273E"/>
    <w:rsid w:val="00AF3F0F"/>
    <w:rsid w:val="00AF47DB"/>
    <w:rsid w:val="00AF4C9B"/>
    <w:rsid w:val="00AF5A71"/>
    <w:rsid w:val="00AF67A7"/>
    <w:rsid w:val="00AF6CD2"/>
    <w:rsid w:val="00AF6FA5"/>
    <w:rsid w:val="00AF7020"/>
    <w:rsid w:val="00AF718B"/>
    <w:rsid w:val="00AF71FF"/>
    <w:rsid w:val="00AF73C8"/>
    <w:rsid w:val="00B00091"/>
    <w:rsid w:val="00B008E3"/>
    <w:rsid w:val="00B0154D"/>
    <w:rsid w:val="00B01980"/>
    <w:rsid w:val="00B034D4"/>
    <w:rsid w:val="00B04045"/>
    <w:rsid w:val="00B0482E"/>
    <w:rsid w:val="00B05563"/>
    <w:rsid w:val="00B056DE"/>
    <w:rsid w:val="00B057E6"/>
    <w:rsid w:val="00B05CBF"/>
    <w:rsid w:val="00B0740C"/>
    <w:rsid w:val="00B07AF8"/>
    <w:rsid w:val="00B07CF4"/>
    <w:rsid w:val="00B10BCB"/>
    <w:rsid w:val="00B10CE0"/>
    <w:rsid w:val="00B112A2"/>
    <w:rsid w:val="00B11EFD"/>
    <w:rsid w:val="00B12321"/>
    <w:rsid w:val="00B12389"/>
    <w:rsid w:val="00B12A33"/>
    <w:rsid w:val="00B12F24"/>
    <w:rsid w:val="00B142D6"/>
    <w:rsid w:val="00B14B35"/>
    <w:rsid w:val="00B14D13"/>
    <w:rsid w:val="00B151D0"/>
    <w:rsid w:val="00B152DF"/>
    <w:rsid w:val="00B1531B"/>
    <w:rsid w:val="00B1553B"/>
    <w:rsid w:val="00B1595A"/>
    <w:rsid w:val="00B164D0"/>
    <w:rsid w:val="00B167F2"/>
    <w:rsid w:val="00B16D83"/>
    <w:rsid w:val="00B17B00"/>
    <w:rsid w:val="00B17CDB"/>
    <w:rsid w:val="00B17EE7"/>
    <w:rsid w:val="00B17FB2"/>
    <w:rsid w:val="00B20132"/>
    <w:rsid w:val="00B20372"/>
    <w:rsid w:val="00B210D0"/>
    <w:rsid w:val="00B219DB"/>
    <w:rsid w:val="00B22648"/>
    <w:rsid w:val="00B22FAA"/>
    <w:rsid w:val="00B2369D"/>
    <w:rsid w:val="00B24FB4"/>
    <w:rsid w:val="00B2562E"/>
    <w:rsid w:val="00B26092"/>
    <w:rsid w:val="00B266C8"/>
    <w:rsid w:val="00B267F3"/>
    <w:rsid w:val="00B26F37"/>
    <w:rsid w:val="00B270DA"/>
    <w:rsid w:val="00B271D7"/>
    <w:rsid w:val="00B27D40"/>
    <w:rsid w:val="00B304CA"/>
    <w:rsid w:val="00B30CA4"/>
    <w:rsid w:val="00B311AF"/>
    <w:rsid w:val="00B31AA7"/>
    <w:rsid w:val="00B32017"/>
    <w:rsid w:val="00B32615"/>
    <w:rsid w:val="00B33002"/>
    <w:rsid w:val="00B33275"/>
    <w:rsid w:val="00B334F3"/>
    <w:rsid w:val="00B33C55"/>
    <w:rsid w:val="00B3456D"/>
    <w:rsid w:val="00B349EB"/>
    <w:rsid w:val="00B350CD"/>
    <w:rsid w:val="00B35E7C"/>
    <w:rsid w:val="00B360EE"/>
    <w:rsid w:val="00B36295"/>
    <w:rsid w:val="00B36BEC"/>
    <w:rsid w:val="00B36D0A"/>
    <w:rsid w:val="00B37541"/>
    <w:rsid w:val="00B37EA1"/>
    <w:rsid w:val="00B40165"/>
    <w:rsid w:val="00B402BC"/>
    <w:rsid w:val="00B40A51"/>
    <w:rsid w:val="00B42564"/>
    <w:rsid w:val="00B4286E"/>
    <w:rsid w:val="00B429CA"/>
    <w:rsid w:val="00B4357C"/>
    <w:rsid w:val="00B44303"/>
    <w:rsid w:val="00B44662"/>
    <w:rsid w:val="00B456F6"/>
    <w:rsid w:val="00B45F56"/>
    <w:rsid w:val="00B46454"/>
    <w:rsid w:val="00B47259"/>
    <w:rsid w:val="00B479C2"/>
    <w:rsid w:val="00B47A10"/>
    <w:rsid w:val="00B50147"/>
    <w:rsid w:val="00B50548"/>
    <w:rsid w:val="00B50594"/>
    <w:rsid w:val="00B5094A"/>
    <w:rsid w:val="00B51769"/>
    <w:rsid w:val="00B5269D"/>
    <w:rsid w:val="00B52EE9"/>
    <w:rsid w:val="00B53711"/>
    <w:rsid w:val="00B541FB"/>
    <w:rsid w:val="00B54AA5"/>
    <w:rsid w:val="00B563F0"/>
    <w:rsid w:val="00B57430"/>
    <w:rsid w:val="00B57A37"/>
    <w:rsid w:val="00B61322"/>
    <w:rsid w:val="00B626B9"/>
    <w:rsid w:val="00B6273A"/>
    <w:rsid w:val="00B63888"/>
    <w:rsid w:val="00B63A42"/>
    <w:rsid w:val="00B64128"/>
    <w:rsid w:val="00B642E0"/>
    <w:rsid w:val="00B643CD"/>
    <w:rsid w:val="00B64FC9"/>
    <w:rsid w:val="00B65E56"/>
    <w:rsid w:val="00B66D29"/>
    <w:rsid w:val="00B67645"/>
    <w:rsid w:val="00B679AF"/>
    <w:rsid w:val="00B67BA1"/>
    <w:rsid w:val="00B702B3"/>
    <w:rsid w:val="00B70C88"/>
    <w:rsid w:val="00B70DC2"/>
    <w:rsid w:val="00B70FB0"/>
    <w:rsid w:val="00B71254"/>
    <w:rsid w:val="00B7188F"/>
    <w:rsid w:val="00B7205E"/>
    <w:rsid w:val="00B72D40"/>
    <w:rsid w:val="00B73C88"/>
    <w:rsid w:val="00B74751"/>
    <w:rsid w:val="00B7489E"/>
    <w:rsid w:val="00B753DB"/>
    <w:rsid w:val="00B756AD"/>
    <w:rsid w:val="00B75840"/>
    <w:rsid w:val="00B7596E"/>
    <w:rsid w:val="00B75988"/>
    <w:rsid w:val="00B76DE7"/>
    <w:rsid w:val="00B774BA"/>
    <w:rsid w:val="00B777E1"/>
    <w:rsid w:val="00B77ADC"/>
    <w:rsid w:val="00B77BB3"/>
    <w:rsid w:val="00B77C2B"/>
    <w:rsid w:val="00B801C0"/>
    <w:rsid w:val="00B816C9"/>
    <w:rsid w:val="00B81F39"/>
    <w:rsid w:val="00B833A8"/>
    <w:rsid w:val="00B85484"/>
    <w:rsid w:val="00B86374"/>
    <w:rsid w:val="00B866B8"/>
    <w:rsid w:val="00B8689A"/>
    <w:rsid w:val="00B868A8"/>
    <w:rsid w:val="00B870D5"/>
    <w:rsid w:val="00B87189"/>
    <w:rsid w:val="00B90094"/>
    <w:rsid w:val="00B907FA"/>
    <w:rsid w:val="00B90DB1"/>
    <w:rsid w:val="00B91020"/>
    <w:rsid w:val="00B91335"/>
    <w:rsid w:val="00B917CE"/>
    <w:rsid w:val="00B91DE3"/>
    <w:rsid w:val="00B920A4"/>
    <w:rsid w:val="00B92FD3"/>
    <w:rsid w:val="00B93AB3"/>
    <w:rsid w:val="00B93ADD"/>
    <w:rsid w:val="00B94919"/>
    <w:rsid w:val="00B95692"/>
    <w:rsid w:val="00B95BF3"/>
    <w:rsid w:val="00B96776"/>
    <w:rsid w:val="00B97064"/>
    <w:rsid w:val="00B973AD"/>
    <w:rsid w:val="00B97996"/>
    <w:rsid w:val="00B97A1F"/>
    <w:rsid w:val="00B97C7E"/>
    <w:rsid w:val="00B97F8D"/>
    <w:rsid w:val="00BA23F9"/>
    <w:rsid w:val="00BA2448"/>
    <w:rsid w:val="00BA31C5"/>
    <w:rsid w:val="00BA35CB"/>
    <w:rsid w:val="00BA3755"/>
    <w:rsid w:val="00BA3C0A"/>
    <w:rsid w:val="00BA417E"/>
    <w:rsid w:val="00BA41F5"/>
    <w:rsid w:val="00BA42D2"/>
    <w:rsid w:val="00BA4C66"/>
    <w:rsid w:val="00BA4D8B"/>
    <w:rsid w:val="00BA5031"/>
    <w:rsid w:val="00BA5D14"/>
    <w:rsid w:val="00BA67D0"/>
    <w:rsid w:val="00BA6824"/>
    <w:rsid w:val="00BA7739"/>
    <w:rsid w:val="00BA7E85"/>
    <w:rsid w:val="00BA7E9D"/>
    <w:rsid w:val="00BB05A1"/>
    <w:rsid w:val="00BB126E"/>
    <w:rsid w:val="00BB167F"/>
    <w:rsid w:val="00BB1C34"/>
    <w:rsid w:val="00BB2ABA"/>
    <w:rsid w:val="00BB2F15"/>
    <w:rsid w:val="00BB3259"/>
    <w:rsid w:val="00BB3BE2"/>
    <w:rsid w:val="00BB3FEB"/>
    <w:rsid w:val="00BB502E"/>
    <w:rsid w:val="00BB5726"/>
    <w:rsid w:val="00BB5D4F"/>
    <w:rsid w:val="00BB5E4B"/>
    <w:rsid w:val="00BB5E66"/>
    <w:rsid w:val="00BB5FC4"/>
    <w:rsid w:val="00BB6413"/>
    <w:rsid w:val="00BB65D0"/>
    <w:rsid w:val="00BB67D0"/>
    <w:rsid w:val="00BB72FE"/>
    <w:rsid w:val="00BC031B"/>
    <w:rsid w:val="00BC0AA7"/>
    <w:rsid w:val="00BC14A9"/>
    <w:rsid w:val="00BC16C3"/>
    <w:rsid w:val="00BC22BA"/>
    <w:rsid w:val="00BC23DF"/>
    <w:rsid w:val="00BC292D"/>
    <w:rsid w:val="00BC37B4"/>
    <w:rsid w:val="00BC4AEE"/>
    <w:rsid w:val="00BC549E"/>
    <w:rsid w:val="00BC5E92"/>
    <w:rsid w:val="00BC604F"/>
    <w:rsid w:val="00BC6300"/>
    <w:rsid w:val="00BC72ED"/>
    <w:rsid w:val="00BC7755"/>
    <w:rsid w:val="00BC7B7D"/>
    <w:rsid w:val="00BD0551"/>
    <w:rsid w:val="00BD073A"/>
    <w:rsid w:val="00BD0B74"/>
    <w:rsid w:val="00BD1F4A"/>
    <w:rsid w:val="00BD2FDA"/>
    <w:rsid w:val="00BD341A"/>
    <w:rsid w:val="00BD3E1F"/>
    <w:rsid w:val="00BD438F"/>
    <w:rsid w:val="00BD4CDA"/>
    <w:rsid w:val="00BD6067"/>
    <w:rsid w:val="00BD6C95"/>
    <w:rsid w:val="00BD7AB3"/>
    <w:rsid w:val="00BE000E"/>
    <w:rsid w:val="00BE084D"/>
    <w:rsid w:val="00BE09D4"/>
    <w:rsid w:val="00BE1082"/>
    <w:rsid w:val="00BE1D56"/>
    <w:rsid w:val="00BE296B"/>
    <w:rsid w:val="00BE2B03"/>
    <w:rsid w:val="00BE2CFE"/>
    <w:rsid w:val="00BE3BCF"/>
    <w:rsid w:val="00BE3D0F"/>
    <w:rsid w:val="00BE53EB"/>
    <w:rsid w:val="00BE5BE8"/>
    <w:rsid w:val="00BE5C3B"/>
    <w:rsid w:val="00BE6253"/>
    <w:rsid w:val="00BE6C0E"/>
    <w:rsid w:val="00BF0E0D"/>
    <w:rsid w:val="00BF13AA"/>
    <w:rsid w:val="00BF282C"/>
    <w:rsid w:val="00BF36D5"/>
    <w:rsid w:val="00BF3A57"/>
    <w:rsid w:val="00BF4A69"/>
    <w:rsid w:val="00BF4F78"/>
    <w:rsid w:val="00BF520D"/>
    <w:rsid w:val="00BF56C6"/>
    <w:rsid w:val="00BF59E7"/>
    <w:rsid w:val="00BF6A20"/>
    <w:rsid w:val="00BF7961"/>
    <w:rsid w:val="00C00197"/>
    <w:rsid w:val="00C00672"/>
    <w:rsid w:val="00C00933"/>
    <w:rsid w:val="00C0105B"/>
    <w:rsid w:val="00C01895"/>
    <w:rsid w:val="00C01D57"/>
    <w:rsid w:val="00C01EA2"/>
    <w:rsid w:val="00C01F42"/>
    <w:rsid w:val="00C0262F"/>
    <w:rsid w:val="00C02ABD"/>
    <w:rsid w:val="00C02E2A"/>
    <w:rsid w:val="00C031F7"/>
    <w:rsid w:val="00C0339F"/>
    <w:rsid w:val="00C03A82"/>
    <w:rsid w:val="00C04096"/>
    <w:rsid w:val="00C04DE3"/>
    <w:rsid w:val="00C04ECC"/>
    <w:rsid w:val="00C053E3"/>
    <w:rsid w:val="00C05F92"/>
    <w:rsid w:val="00C100F7"/>
    <w:rsid w:val="00C1042B"/>
    <w:rsid w:val="00C108D3"/>
    <w:rsid w:val="00C109FB"/>
    <w:rsid w:val="00C10C14"/>
    <w:rsid w:val="00C10F5B"/>
    <w:rsid w:val="00C110BF"/>
    <w:rsid w:val="00C1195F"/>
    <w:rsid w:val="00C12904"/>
    <w:rsid w:val="00C12C72"/>
    <w:rsid w:val="00C12E79"/>
    <w:rsid w:val="00C12F95"/>
    <w:rsid w:val="00C13402"/>
    <w:rsid w:val="00C13544"/>
    <w:rsid w:val="00C13756"/>
    <w:rsid w:val="00C13B52"/>
    <w:rsid w:val="00C14E5E"/>
    <w:rsid w:val="00C15B84"/>
    <w:rsid w:val="00C16658"/>
    <w:rsid w:val="00C17364"/>
    <w:rsid w:val="00C175E7"/>
    <w:rsid w:val="00C176CA"/>
    <w:rsid w:val="00C178A2"/>
    <w:rsid w:val="00C17B00"/>
    <w:rsid w:val="00C209D6"/>
    <w:rsid w:val="00C21188"/>
    <w:rsid w:val="00C2163B"/>
    <w:rsid w:val="00C219D2"/>
    <w:rsid w:val="00C221C7"/>
    <w:rsid w:val="00C22630"/>
    <w:rsid w:val="00C22F3A"/>
    <w:rsid w:val="00C23175"/>
    <w:rsid w:val="00C23934"/>
    <w:rsid w:val="00C23F11"/>
    <w:rsid w:val="00C24974"/>
    <w:rsid w:val="00C249AD"/>
    <w:rsid w:val="00C24FF0"/>
    <w:rsid w:val="00C252E6"/>
    <w:rsid w:val="00C254F4"/>
    <w:rsid w:val="00C25BCD"/>
    <w:rsid w:val="00C26026"/>
    <w:rsid w:val="00C260F3"/>
    <w:rsid w:val="00C2656F"/>
    <w:rsid w:val="00C265CA"/>
    <w:rsid w:val="00C26E57"/>
    <w:rsid w:val="00C26E68"/>
    <w:rsid w:val="00C2796F"/>
    <w:rsid w:val="00C30245"/>
    <w:rsid w:val="00C308BE"/>
    <w:rsid w:val="00C3105F"/>
    <w:rsid w:val="00C31299"/>
    <w:rsid w:val="00C3130A"/>
    <w:rsid w:val="00C31663"/>
    <w:rsid w:val="00C32407"/>
    <w:rsid w:val="00C32413"/>
    <w:rsid w:val="00C33013"/>
    <w:rsid w:val="00C333FB"/>
    <w:rsid w:val="00C3426C"/>
    <w:rsid w:val="00C34670"/>
    <w:rsid w:val="00C35D3E"/>
    <w:rsid w:val="00C363A4"/>
    <w:rsid w:val="00C36717"/>
    <w:rsid w:val="00C36A07"/>
    <w:rsid w:val="00C36C69"/>
    <w:rsid w:val="00C37AAD"/>
    <w:rsid w:val="00C37D34"/>
    <w:rsid w:val="00C4048D"/>
    <w:rsid w:val="00C40FE2"/>
    <w:rsid w:val="00C411B7"/>
    <w:rsid w:val="00C41A49"/>
    <w:rsid w:val="00C41CAE"/>
    <w:rsid w:val="00C429F4"/>
    <w:rsid w:val="00C43273"/>
    <w:rsid w:val="00C44316"/>
    <w:rsid w:val="00C446F4"/>
    <w:rsid w:val="00C4478F"/>
    <w:rsid w:val="00C44CC5"/>
    <w:rsid w:val="00C44D21"/>
    <w:rsid w:val="00C44D9A"/>
    <w:rsid w:val="00C45FB0"/>
    <w:rsid w:val="00C461A5"/>
    <w:rsid w:val="00C471FB"/>
    <w:rsid w:val="00C47337"/>
    <w:rsid w:val="00C47418"/>
    <w:rsid w:val="00C477D9"/>
    <w:rsid w:val="00C47DDF"/>
    <w:rsid w:val="00C47EB7"/>
    <w:rsid w:val="00C47F1D"/>
    <w:rsid w:val="00C5072C"/>
    <w:rsid w:val="00C507BE"/>
    <w:rsid w:val="00C50B55"/>
    <w:rsid w:val="00C50BF3"/>
    <w:rsid w:val="00C51332"/>
    <w:rsid w:val="00C51914"/>
    <w:rsid w:val="00C51C66"/>
    <w:rsid w:val="00C51DDD"/>
    <w:rsid w:val="00C52117"/>
    <w:rsid w:val="00C52145"/>
    <w:rsid w:val="00C52A00"/>
    <w:rsid w:val="00C52E1B"/>
    <w:rsid w:val="00C5446A"/>
    <w:rsid w:val="00C54F3B"/>
    <w:rsid w:val="00C5518F"/>
    <w:rsid w:val="00C55835"/>
    <w:rsid w:val="00C558A9"/>
    <w:rsid w:val="00C5667D"/>
    <w:rsid w:val="00C56A20"/>
    <w:rsid w:val="00C56C97"/>
    <w:rsid w:val="00C56E32"/>
    <w:rsid w:val="00C5724D"/>
    <w:rsid w:val="00C57FF2"/>
    <w:rsid w:val="00C61A90"/>
    <w:rsid w:val="00C61A9C"/>
    <w:rsid w:val="00C61B0A"/>
    <w:rsid w:val="00C61C4F"/>
    <w:rsid w:val="00C62EBB"/>
    <w:rsid w:val="00C633F5"/>
    <w:rsid w:val="00C637DF"/>
    <w:rsid w:val="00C63DEE"/>
    <w:rsid w:val="00C64695"/>
    <w:rsid w:val="00C65387"/>
    <w:rsid w:val="00C65C6D"/>
    <w:rsid w:val="00C66641"/>
    <w:rsid w:val="00C671F9"/>
    <w:rsid w:val="00C70488"/>
    <w:rsid w:val="00C70D30"/>
    <w:rsid w:val="00C7163E"/>
    <w:rsid w:val="00C71886"/>
    <w:rsid w:val="00C71CA9"/>
    <w:rsid w:val="00C71EB0"/>
    <w:rsid w:val="00C71F2A"/>
    <w:rsid w:val="00C72977"/>
    <w:rsid w:val="00C7306D"/>
    <w:rsid w:val="00C73314"/>
    <w:rsid w:val="00C73AAE"/>
    <w:rsid w:val="00C744C3"/>
    <w:rsid w:val="00C74968"/>
    <w:rsid w:val="00C76936"/>
    <w:rsid w:val="00C76C8B"/>
    <w:rsid w:val="00C771AF"/>
    <w:rsid w:val="00C807B2"/>
    <w:rsid w:val="00C80C05"/>
    <w:rsid w:val="00C812C1"/>
    <w:rsid w:val="00C815E1"/>
    <w:rsid w:val="00C81769"/>
    <w:rsid w:val="00C821A4"/>
    <w:rsid w:val="00C82314"/>
    <w:rsid w:val="00C82ED4"/>
    <w:rsid w:val="00C83085"/>
    <w:rsid w:val="00C83C1D"/>
    <w:rsid w:val="00C83D2F"/>
    <w:rsid w:val="00C84947"/>
    <w:rsid w:val="00C852BE"/>
    <w:rsid w:val="00C865A7"/>
    <w:rsid w:val="00C86723"/>
    <w:rsid w:val="00C868E3"/>
    <w:rsid w:val="00C871A3"/>
    <w:rsid w:val="00C87388"/>
    <w:rsid w:val="00C879BB"/>
    <w:rsid w:val="00C87C12"/>
    <w:rsid w:val="00C87C26"/>
    <w:rsid w:val="00C87D8A"/>
    <w:rsid w:val="00C9089B"/>
    <w:rsid w:val="00C908E6"/>
    <w:rsid w:val="00C90F54"/>
    <w:rsid w:val="00C910D7"/>
    <w:rsid w:val="00C9152A"/>
    <w:rsid w:val="00C923B6"/>
    <w:rsid w:val="00C928A0"/>
    <w:rsid w:val="00C92F70"/>
    <w:rsid w:val="00C93669"/>
    <w:rsid w:val="00C940FD"/>
    <w:rsid w:val="00C94291"/>
    <w:rsid w:val="00C957FB"/>
    <w:rsid w:val="00C95E42"/>
    <w:rsid w:val="00C97043"/>
    <w:rsid w:val="00C978BF"/>
    <w:rsid w:val="00C97A62"/>
    <w:rsid w:val="00CA0758"/>
    <w:rsid w:val="00CA0E5F"/>
    <w:rsid w:val="00CA11BD"/>
    <w:rsid w:val="00CA15A2"/>
    <w:rsid w:val="00CA214A"/>
    <w:rsid w:val="00CA2281"/>
    <w:rsid w:val="00CA2733"/>
    <w:rsid w:val="00CA27B6"/>
    <w:rsid w:val="00CA3150"/>
    <w:rsid w:val="00CA3B15"/>
    <w:rsid w:val="00CA41D8"/>
    <w:rsid w:val="00CA451D"/>
    <w:rsid w:val="00CA4947"/>
    <w:rsid w:val="00CA5553"/>
    <w:rsid w:val="00CA5E5B"/>
    <w:rsid w:val="00CA5E90"/>
    <w:rsid w:val="00CA68DE"/>
    <w:rsid w:val="00CA7BF6"/>
    <w:rsid w:val="00CA7F2C"/>
    <w:rsid w:val="00CB049D"/>
    <w:rsid w:val="00CB0A53"/>
    <w:rsid w:val="00CB0B3C"/>
    <w:rsid w:val="00CB0FC6"/>
    <w:rsid w:val="00CB186C"/>
    <w:rsid w:val="00CB1CDC"/>
    <w:rsid w:val="00CB1EB0"/>
    <w:rsid w:val="00CB1F7C"/>
    <w:rsid w:val="00CB2574"/>
    <w:rsid w:val="00CB320D"/>
    <w:rsid w:val="00CB3E7E"/>
    <w:rsid w:val="00CB439D"/>
    <w:rsid w:val="00CB464D"/>
    <w:rsid w:val="00CB533F"/>
    <w:rsid w:val="00CB58D3"/>
    <w:rsid w:val="00CB58E4"/>
    <w:rsid w:val="00CB6206"/>
    <w:rsid w:val="00CB6216"/>
    <w:rsid w:val="00CB69D5"/>
    <w:rsid w:val="00CB6B5B"/>
    <w:rsid w:val="00CB6B6B"/>
    <w:rsid w:val="00CB6C56"/>
    <w:rsid w:val="00CB6C5F"/>
    <w:rsid w:val="00CB7926"/>
    <w:rsid w:val="00CB79C8"/>
    <w:rsid w:val="00CC0DBD"/>
    <w:rsid w:val="00CC10F9"/>
    <w:rsid w:val="00CC14D9"/>
    <w:rsid w:val="00CC17E5"/>
    <w:rsid w:val="00CC19A9"/>
    <w:rsid w:val="00CC1CCC"/>
    <w:rsid w:val="00CC2328"/>
    <w:rsid w:val="00CC247C"/>
    <w:rsid w:val="00CC329D"/>
    <w:rsid w:val="00CC346B"/>
    <w:rsid w:val="00CC349E"/>
    <w:rsid w:val="00CC4D0A"/>
    <w:rsid w:val="00CC4DB7"/>
    <w:rsid w:val="00CC5492"/>
    <w:rsid w:val="00CC5FC0"/>
    <w:rsid w:val="00CC6BAD"/>
    <w:rsid w:val="00CC6FEE"/>
    <w:rsid w:val="00CC70CF"/>
    <w:rsid w:val="00CC75C8"/>
    <w:rsid w:val="00CC77CA"/>
    <w:rsid w:val="00CC7D3B"/>
    <w:rsid w:val="00CC7F7D"/>
    <w:rsid w:val="00CD06D9"/>
    <w:rsid w:val="00CD072F"/>
    <w:rsid w:val="00CD0C01"/>
    <w:rsid w:val="00CD0F90"/>
    <w:rsid w:val="00CD1B1F"/>
    <w:rsid w:val="00CD1B59"/>
    <w:rsid w:val="00CD2D91"/>
    <w:rsid w:val="00CD2FC0"/>
    <w:rsid w:val="00CD4314"/>
    <w:rsid w:val="00CD4A28"/>
    <w:rsid w:val="00CD5964"/>
    <w:rsid w:val="00CD6A57"/>
    <w:rsid w:val="00CD718F"/>
    <w:rsid w:val="00CD7413"/>
    <w:rsid w:val="00CD7BB7"/>
    <w:rsid w:val="00CD7BC4"/>
    <w:rsid w:val="00CE0776"/>
    <w:rsid w:val="00CE1264"/>
    <w:rsid w:val="00CE1315"/>
    <w:rsid w:val="00CE14DD"/>
    <w:rsid w:val="00CE170A"/>
    <w:rsid w:val="00CE1832"/>
    <w:rsid w:val="00CE1D83"/>
    <w:rsid w:val="00CE2383"/>
    <w:rsid w:val="00CE2739"/>
    <w:rsid w:val="00CE31DB"/>
    <w:rsid w:val="00CE3DEB"/>
    <w:rsid w:val="00CE4396"/>
    <w:rsid w:val="00CE44BB"/>
    <w:rsid w:val="00CE52E0"/>
    <w:rsid w:val="00CE54B7"/>
    <w:rsid w:val="00CE5621"/>
    <w:rsid w:val="00CE5E30"/>
    <w:rsid w:val="00CE6063"/>
    <w:rsid w:val="00CE667C"/>
    <w:rsid w:val="00CE7371"/>
    <w:rsid w:val="00CF073A"/>
    <w:rsid w:val="00CF12C3"/>
    <w:rsid w:val="00CF1E87"/>
    <w:rsid w:val="00CF1F5E"/>
    <w:rsid w:val="00CF241C"/>
    <w:rsid w:val="00CF457B"/>
    <w:rsid w:val="00CF45E7"/>
    <w:rsid w:val="00CF487B"/>
    <w:rsid w:val="00CF4AB5"/>
    <w:rsid w:val="00CF4CA5"/>
    <w:rsid w:val="00CF57C5"/>
    <w:rsid w:val="00CF58B1"/>
    <w:rsid w:val="00CF5E00"/>
    <w:rsid w:val="00CF6FE1"/>
    <w:rsid w:val="00CF72A4"/>
    <w:rsid w:val="00D001A6"/>
    <w:rsid w:val="00D00D3E"/>
    <w:rsid w:val="00D01D8A"/>
    <w:rsid w:val="00D01F32"/>
    <w:rsid w:val="00D02A36"/>
    <w:rsid w:val="00D03037"/>
    <w:rsid w:val="00D038EA"/>
    <w:rsid w:val="00D03B99"/>
    <w:rsid w:val="00D03C1A"/>
    <w:rsid w:val="00D045C3"/>
    <w:rsid w:val="00D04BBD"/>
    <w:rsid w:val="00D04CC6"/>
    <w:rsid w:val="00D053D2"/>
    <w:rsid w:val="00D05C3A"/>
    <w:rsid w:val="00D062B2"/>
    <w:rsid w:val="00D0652A"/>
    <w:rsid w:val="00D066A4"/>
    <w:rsid w:val="00D06B8A"/>
    <w:rsid w:val="00D06C4F"/>
    <w:rsid w:val="00D07842"/>
    <w:rsid w:val="00D07C1E"/>
    <w:rsid w:val="00D107C0"/>
    <w:rsid w:val="00D10998"/>
    <w:rsid w:val="00D10BEA"/>
    <w:rsid w:val="00D10C20"/>
    <w:rsid w:val="00D1170C"/>
    <w:rsid w:val="00D120AE"/>
    <w:rsid w:val="00D1288F"/>
    <w:rsid w:val="00D13A77"/>
    <w:rsid w:val="00D151F7"/>
    <w:rsid w:val="00D157CA"/>
    <w:rsid w:val="00D16376"/>
    <w:rsid w:val="00D16D50"/>
    <w:rsid w:val="00D175EA"/>
    <w:rsid w:val="00D17ED4"/>
    <w:rsid w:val="00D2023C"/>
    <w:rsid w:val="00D203B8"/>
    <w:rsid w:val="00D216AD"/>
    <w:rsid w:val="00D2274A"/>
    <w:rsid w:val="00D228C1"/>
    <w:rsid w:val="00D23FB1"/>
    <w:rsid w:val="00D24413"/>
    <w:rsid w:val="00D24728"/>
    <w:rsid w:val="00D24B8B"/>
    <w:rsid w:val="00D25590"/>
    <w:rsid w:val="00D25B43"/>
    <w:rsid w:val="00D25CCB"/>
    <w:rsid w:val="00D25CD5"/>
    <w:rsid w:val="00D2658F"/>
    <w:rsid w:val="00D266F9"/>
    <w:rsid w:val="00D27163"/>
    <w:rsid w:val="00D27A15"/>
    <w:rsid w:val="00D27C23"/>
    <w:rsid w:val="00D27CD2"/>
    <w:rsid w:val="00D306FC"/>
    <w:rsid w:val="00D30766"/>
    <w:rsid w:val="00D30D7D"/>
    <w:rsid w:val="00D31509"/>
    <w:rsid w:val="00D3164A"/>
    <w:rsid w:val="00D3176F"/>
    <w:rsid w:val="00D31931"/>
    <w:rsid w:val="00D31A62"/>
    <w:rsid w:val="00D32D53"/>
    <w:rsid w:val="00D32F32"/>
    <w:rsid w:val="00D33638"/>
    <w:rsid w:val="00D33E60"/>
    <w:rsid w:val="00D3443E"/>
    <w:rsid w:val="00D34890"/>
    <w:rsid w:val="00D34952"/>
    <w:rsid w:val="00D34D80"/>
    <w:rsid w:val="00D35350"/>
    <w:rsid w:val="00D35777"/>
    <w:rsid w:val="00D359C5"/>
    <w:rsid w:val="00D35A42"/>
    <w:rsid w:val="00D35F56"/>
    <w:rsid w:val="00D35FF9"/>
    <w:rsid w:val="00D371E4"/>
    <w:rsid w:val="00D37F1C"/>
    <w:rsid w:val="00D40418"/>
    <w:rsid w:val="00D408D8"/>
    <w:rsid w:val="00D41007"/>
    <w:rsid w:val="00D41D9D"/>
    <w:rsid w:val="00D42219"/>
    <w:rsid w:val="00D42436"/>
    <w:rsid w:val="00D42E73"/>
    <w:rsid w:val="00D431F5"/>
    <w:rsid w:val="00D43656"/>
    <w:rsid w:val="00D43B54"/>
    <w:rsid w:val="00D44173"/>
    <w:rsid w:val="00D44C6A"/>
    <w:rsid w:val="00D45532"/>
    <w:rsid w:val="00D45755"/>
    <w:rsid w:val="00D4582B"/>
    <w:rsid w:val="00D468FE"/>
    <w:rsid w:val="00D46A4E"/>
    <w:rsid w:val="00D474C0"/>
    <w:rsid w:val="00D47847"/>
    <w:rsid w:val="00D47B6F"/>
    <w:rsid w:val="00D50544"/>
    <w:rsid w:val="00D50698"/>
    <w:rsid w:val="00D51C85"/>
    <w:rsid w:val="00D51E5B"/>
    <w:rsid w:val="00D52563"/>
    <w:rsid w:val="00D525CD"/>
    <w:rsid w:val="00D5284D"/>
    <w:rsid w:val="00D52CB4"/>
    <w:rsid w:val="00D52E1A"/>
    <w:rsid w:val="00D54851"/>
    <w:rsid w:val="00D55FAD"/>
    <w:rsid w:val="00D57293"/>
    <w:rsid w:val="00D60218"/>
    <w:rsid w:val="00D6099F"/>
    <w:rsid w:val="00D6263C"/>
    <w:rsid w:val="00D643E0"/>
    <w:rsid w:val="00D64857"/>
    <w:rsid w:val="00D654D7"/>
    <w:rsid w:val="00D659FA"/>
    <w:rsid w:val="00D6662B"/>
    <w:rsid w:val="00D6749E"/>
    <w:rsid w:val="00D677AE"/>
    <w:rsid w:val="00D6783B"/>
    <w:rsid w:val="00D706D2"/>
    <w:rsid w:val="00D712FD"/>
    <w:rsid w:val="00D72A2B"/>
    <w:rsid w:val="00D72CAD"/>
    <w:rsid w:val="00D73256"/>
    <w:rsid w:val="00D73DD9"/>
    <w:rsid w:val="00D74367"/>
    <w:rsid w:val="00D74514"/>
    <w:rsid w:val="00D748E0"/>
    <w:rsid w:val="00D74C23"/>
    <w:rsid w:val="00D75496"/>
    <w:rsid w:val="00D77196"/>
    <w:rsid w:val="00D774BC"/>
    <w:rsid w:val="00D777E7"/>
    <w:rsid w:val="00D77FCD"/>
    <w:rsid w:val="00D80081"/>
    <w:rsid w:val="00D80192"/>
    <w:rsid w:val="00D821DB"/>
    <w:rsid w:val="00D82EE6"/>
    <w:rsid w:val="00D832F8"/>
    <w:rsid w:val="00D83E49"/>
    <w:rsid w:val="00D84130"/>
    <w:rsid w:val="00D848DD"/>
    <w:rsid w:val="00D84D28"/>
    <w:rsid w:val="00D84EE7"/>
    <w:rsid w:val="00D85836"/>
    <w:rsid w:val="00D85B8A"/>
    <w:rsid w:val="00D85EDD"/>
    <w:rsid w:val="00D862FB"/>
    <w:rsid w:val="00D865BB"/>
    <w:rsid w:val="00D8660D"/>
    <w:rsid w:val="00D8692D"/>
    <w:rsid w:val="00D87F33"/>
    <w:rsid w:val="00D92001"/>
    <w:rsid w:val="00D93086"/>
    <w:rsid w:val="00D93317"/>
    <w:rsid w:val="00D941E5"/>
    <w:rsid w:val="00D9455E"/>
    <w:rsid w:val="00D951B7"/>
    <w:rsid w:val="00D95A46"/>
    <w:rsid w:val="00D97829"/>
    <w:rsid w:val="00D97A9E"/>
    <w:rsid w:val="00DA0941"/>
    <w:rsid w:val="00DA140D"/>
    <w:rsid w:val="00DA2563"/>
    <w:rsid w:val="00DA29A1"/>
    <w:rsid w:val="00DA337B"/>
    <w:rsid w:val="00DA33D0"/>
    <w:rsid w:val="00DA3B77"/>
    <w:rsid w:val="00DA4221"/>
    <w:rsid w:val="00DA46F5"/>
    <w:rsid w:val="00DA5B7F"/>
    <w:rsid w:val="00DA67B3"/>
    <w:rsid w:val="00DA7D9B"/>
    <w:rsid w:val="00DB00D7"/>
    <w:rsid w:val="00DB0E33"/>
    <w:rsid w:val="00DB2142"/>
    <w:rsid w:val="00DB3A2C"/>
    <w:rsid w:val="00DB3B86"/>
    <w:rsid w:val="00DB3C49"/>
    <w:rsid w:val="00DB4214"/>
    <w:rsid w:val="00DB4495"/>
    <w:rsid w:val="00DB49C6"/>
    <w:rsid w:val="00DB4EA2"/>
    <w:rsid w:val="00DB4F3F"/>
    <w:rsid w:val="00DB585F"/>
    <w:rsid w:val="00DB5B14"/>
    <w:rsid w:val="00DB7892"/>
    <w:rsid w:val="00DB7DBC"/>
    <w:rsid w:val="00DC05E8"/>
    <w:rsid w:val="00DC086F"/>
    <w:rsid w:val="00DC10DC"/>
    <w:rsid w:val="00DC14E4"/>
    <w:rsid w:val="00DC1B92"/>
    <w:rsid w:val="00DC1CD4"/>
    <w:rsid w:val="00DC2951"/>
    <w:rsid w:val="00DC3740"/>
    <w:rsid w:val="00DC379E"/>
    <w:rsid w:val="00DC3D24"/>
    <w:rsid w:val="00DC3D9A"/>
    <w:rsid w:val="00DC4115"/>
    <w:rsid w:val="00DC4DFC"/>
    <w:rsid w:val="00DC644C"/>
    <w:rsid w:val="00DC67A3"/>
    <w:rsid w:val="00DC6967"/>
    <w:rsid w:val="00DC7667"/>
    <w:rsid w:val="00DC76D2"/>
    <w:rsid w:val="00DC7765"/>
    <w:rsid w:val="00DC7798"/>
    <w:rsid w:val="00DD008F"/>
    <w:rsid w:val="00DD0671"/>
    <w:rsid w:val="00DD09BF"/>
    <w:rsid w:val="00DD16AE"/>
    <w:rsid w:val="00DD192B"/>
    <w:rsid w:val="00DD2367"/>
    <w:rsid w:val="00DD25EF"/>
    <w:rsid w:val="00DD26FA"/>
    <w:rsid w:val="00DD2DB9"/>
    <w:rsid w:val="00DD2EFB"/>
    <w:rsid w:val="00DD32E7"/>
    <w:rsid w:val="00DD4090"/>
    <w:rsid w:val="00DD4A5E"/>
    <w:rsid w:val="00DD4F15"/>
    <w:rsid w:val="00DD51F1"/>
    <w:rsid w:val="00DD5551"/>
    <w:rsid w:val="00DD6313"/>
    <w:rsid w:val="00DD6439"/>
    <w:rsid w:val="00DD6592"/>
    <w:rsid w:val="00DD6A46"/>
    <w:rsid w:val="00DD78C9"/>
    <w:rsid w:val="00DD7E4F"/>
    <w:rsid w:val="00DE0C3B"/>
    <w:rsid w:val="00DE1A83"/>
    <w:rsid w:val="00DE1EBA"/>
    <w:rsid w:val="00DE2056"/>
    <w:rsid w:val="00DE3448"/>
    <w:rsid w:val="00DE403C"/>
    <w:rsid w:val="00DE4371"/>
    <w:rsid w:val="00DE4B77"/>
    <w:rsid w:val="00DE50DA"/>
    <w:rsid w:val="00DE5395"/>
    <w:rsid w:val="00DE614C"/>
    <w:rsid w:val="00DE6888"/>
    <w:rsid w:val="00DF1897"/>
    <w:rsid w:val="00DF1B7A"/>
    <w:rsid w:val="00DF2415"/>
    <w:rsid w:val="00DF38F7"/>
    <w:rsid w:val="00DF5825"/>
    <w:rsid w:val="00DF5C21"/>
    <w:rsid w:val="00DF6A3A"/>
    <w:rsid w:val="00DF6B8A"/>
    <w:rsid w:val="00DF6D79"/>
    <w:rsid w:val="00DF72F0"/>
    <w:rsid w:val="00DF7869"/>
    <w:rsid w:val="00DF7966"/>
    <w:rsid w:val="00DF7D7B"/>
    <w:rsid w:val="00E000C2"/>
    <w:rsid w:val="00E0044B"/>
    <w:rsid w:val="00E01F13"/>
    <w:rsid w:val="00E02209"/>
    <w:rsid w:val="00E02358"/>
    <w:rsid w:val="00E02653"/>
    <w:rsid w:val="00E0371C"/>
    <w:rsid w:val="00E0419E"/>
    <w:rsid w:val="00E060FC"/>
    <w:rsid w:val="00E0621C"/>
    <w:rsid w:val="00E063AC"/>
    <w:rsid w:val="00E066C4"/>
    <w:rsid w:val="00E06C35"/>
    <w:rsid w:val="00E07551"/>
    <w:rsid w:val="00E1229B"/>
    <w:rsid w:val="00E122C6"/>
    <w:rsid w:val="00E126C1"/>
    <w:rsid w:val="00E12C5F"/>
    <w:rsid w:val="00E12CDE"/>
    <w:rsid w:val="00E13A48"/>
    <w:rsid w:val="00E13F50"/>
    <w:rsid w:val="00E144DA"/>
    <w:rsid w:val="00E17059"/>
    <w:rsid w:val="00E1762D"/>
    <w:rsid w:val="00E17D3E"/>
    <w:rsid w:val="00E20005"/>
    <w:rsid w:val="00E20617"/>
    <w:rsid w:val="00E206B9"/>
    <w:rsid w:val="00E20776"/>
    <w:rsid w:val="00E20BD7"/>
    <w:rsid w:val="00E227B9"/>
    <w:rsid w:val="00E22C9D"/>
    <w:rsid w:val="00E2320A"/>
    <w:rsid w:val="00E24217"/>
    <w:rsid w:val="00E24D7F"/>
    <w:rsid w:val="00E25EC1"/>
    <w:rsid w:val="00E25F3D"/>
    <w:rsid w:val="00E25F3E"/>
    <w:rsid w:val="00E26C9F"/>
    <w:rsid w:val="00E26D74"/>
    <w:rsid w:val="00E270CF"/>
    <w:rsid w:val="00E277EE"/>
    <w:rsid w:val="00E27D49"/>
    <w:rsid w:val="00E30A33"/>
    <w:rsid w:val="00E31B12"/>
    <w:rsid w:val="00E326BF"/>
    <w:rsid w:val="00E32D17"/>
    <w:rsid w:val="00E33710"/>
    <w:rsid w:val="00E347C2"/>
    <w:rsid w:val="00E351D4"/>
    <w:rsid w:val="00E35B24"/>
    <w:rsid w:val="00E36584"/>
    <w:rsid w:val="00E36D2F"/>
    <w:rsid w:val="00E40144"/>
    <w:rsid w:val="00E402B3"/>
    <w:rsid w:val="00E408B8"/>
    <w:rsid w:val="00E40F51"/>
    <w:rsid w:val="00E41125"/>
    <w:rsid w:val="00E416F3"/>
    <w:rsid w:val="00E42365"/>
    <w:rsid w:val="00E42586"/>
    <w:rsid w:val="00E44119"/>
    <w:rsid w:val="00E44652"/>
    <w:rsid w:val="00E44B5A"/>
    <w:rsid w:val="00E4533E"/>
    <w:rsid w:val="00E45F26"/>
    <w:rsid w:val="00E461BD"/>
    <w:rsid w:val="00E466E7"/>
    <w:rsid w:val="00E46AA4"/>
    <w:rsid w:val="00E473ED"/>
    <w:rsid w:val="00E474E3"/>
    <w:rsid w:val="00E475B3"/>
    <w:rsid w:val="00E47EAD"/>
    <w:rsid w:val="00E50252"/>
    <w:rsid w:val="00E50367"/>
    <w:rsid w:val="00E5185E"/>
    <w:rsid w:val="00E518F6"/>
    <w:rsid w:val="00E51B9C"/>
    <w:rsid w:val="00E52DEB"/>
    <w:rsid w:val="00E532A3"/>
    <w:rsid w:val="00E537A4"/>
    <w:rsid w:val="00E54A32"/>
    <w:rsid w:val="00E55B70"/>
    <w:rsid w:val="00E55E7A"/>
    <w:rsid w:val="00E5644C"/>
    <w:rsid w:val="00E574A7"/>
    <w:rsid w:val="00E6009A"/>
    <w:rsid w:val="00E604BC"/>
    <w:rsid w:val="00E606BD"/>
    <w:rsid w:val="00E619C8"/>
    <w:rsid w:val="00E61AAD"/>
    <w:rsid w:val="00E61CE9"/>
    <w:rsid w:val="00E6278B"/>
    <w:rsid w:val="00E62D12"/>
    <w:rsid w:val="00E62DD3"/>
    <w:rsid w:val="00E62E4A"/>
    <w:rsid w:val="00E637CD"/>
    <w:rsid w:val="00E63C10"/>
    <w:rsid w:val="00E64BA5"/>
    <w:rsid w:val="00E65321"/>
    <w:rsid w:val="00E65990"/>
    <w:rsid w:val="00E65B87"/>
    <w:rsid w:val="00E66F08"/>
    <w:rsid w:val="00E67695"/>
    <w:rsid w:val="00E6773A"/>
    <w:rsid w:val="00E70509"/>
    <w:rsid w:val="00E70759"/>
    <w:rsid w:val="00E72253"/>
    <w:rsid w:val="00E727EF"/>
    <w:rsid w:val="00E7284D"/>
    <w:rsid w:val="00E74716"/>
    <w:rsid w:val="00E749DB"/>
    <w:rsid w:val="00E75000"/>
    <w:rsid w:val="00E774C0"/>
    <w:rsid w:val="00E803C7"/>
    <w:rsid w:val="00E80454"/>
    <w:rsid w:val="00E80A4E"/>
    <w:rsid w:val="00E817CB"/>
    <w:rsid w:val="00E819CD"/>
    <w:rsid w:val="00E827B5"/>
    <w:rsid w:val="00E83B54"/>
    <w:rsid w:val="00E83FB2"/>
    <w:rsid w:val="00E85599"/>
    <w:rsid w:val="00E8559A"/>
    <w:rsid w:val="00E866B7"/>
    <w:rsid w:val="00E86837"/>
    <w:rsid w:val="00E868D8"/>
    <w:rsid w:val="00E900D0"/>
    <w:rsid w:val="00E9010D"/>
    <w:rsid w:val="00E904BE"/>
    <w:rsid w:val="00E908FD"/>
    <w:rsid w:val="00E909D8"/>
    <w:rsid w:val="00E91444"/>
    <w:rsid w:val="00E9172E"/>
    <w:rsid w:val="00E91AB1"/>
    <w:rsid w:val="00E92057"/>
    <w:rsid w:val="00E920BD"/>
    <w:rsid w:val="00E92223"/>
    <w:rsid w:val="00E929A4"/>
    <w:rsid w:val="00E92AB0"/>
    <w:rsid w:val="00E92F7E"/>
    <w:rsid w:val="00E9318B"/>
    <w:rsid w:val="00E94152"/>
    <w:rsid w:val="00E9512A"/>
    <w:rsid w:val="00E95393"/>
    <w:rsid w:val="00E957B2"/>
    <w:rsid w:val="00E9596A"/>
    <w:rsid w:val="00E97135"/>
    <w:rsid w:val="00E974B0"/>
    <w:rsid w:val="00E97C04"/>
    <w:rsid w:val="00EA01B1"/>
    <w:rsid w:val="00EA0429"/>
    <w:rsid w:val="00EA0A71"/>
    <w:rsid w:val="00EA1FC2"/>
    <w:rsid w:val="00EA2607"/>
    <w:rsid w:val="00EA37A7"/>
    <w:rsid w:val="00EA37BB"/>
    <w:rsid w:val="00EA40BB"/>
    <w:rsid w:val="00EA4279"/>
    <w:rsid w:val="00EA4B2E"/>
    <w:rsid w:val="00EA4CB1"/>
    <w:rsid w:val="00EA4EBF"/>
    <w:rsid w:val="00EA591C"/>
    <w:rsid w:val="00EA6B0F"/>
    <w:rsid w:val="00EA71D5"/>
    <w:rsid w:val="00EA71EB"/>
    <w:rsid w:val="00EA7B18"/>
    <w:rsid w:val="00EB0860"/>
    <w:rsid w:val="00EB0D75"/>
    <w:rsid w:val="00EB2F14"/>
    <w:rsid w:val="00EB35D7"/>
    <w:rsid w:val="00EB4671"/>
    <w:rsid w:val="00EB5354"/>
    <w:rsid w:val="00EB651C"/>
    <w:rsid w:val="00EB6FF2"/>
    <w:rsid w:val="00EC03FD"/>
    <w:rsid w:val="00EC047B"/>
    <w:rsid w:val="00EC06B7"/>
    <w:rsid w:val="00EC093B"/>
    <w:rsid w:val="00EC2DFA"/>
    <w:rsid w:val="00EC30D2"/>
    <w:rsid w:val="00EC44AD"/>
    <w:rsid w:val="00EC47E7"/>
    <w:rsid w:val="00EC4954"/>
    <w:rsid w:val="00EC4DD4"/>
    <w:rsid w:val="00EC5029"/>
    <w:rsid w:val="00EC5E97"/>
    <w:rsid w:val="00EC60FF"/>
    <w:rsid w:val="00EC6784"/>
    <w:rsid w:val="00EC69FF"/>
    <w:rsid w:val="00EC7836"/>
    <w:rsid w:val="00EC7AD4"/>
    <w:rsid w:val="00EC7B67"/>
    <w:rsid w:val="00ED00B0"/>
    <w:rsid w:val="00ED0251"/>
    <w:rsid w:val="00ED0276"/>
    <w:rsid w:val="00ED0783"/>
    <w:rsid w:val="00ED094B"/>
    <w:rsid w:val="00ED0AD7"/>
    <w:rsid w:val="00ED0F86"/>
    <w:rsid w:val="00ED0FD6"/>
    <w:rsid w:val="00ED1434"/>
    <w:rsid w:val="00ED1B9D"/>
    <w:rsid w:val="00ED1E25"/>
    <w:rsid w:val="00ED21D5"/>
    <w:rsid w:val="00ED234C"/>
    <w:rsid w:val="00ED38DE"/>
    <w:rsid w:val="00ED4724"/>
    <w:rsid w:val="00ED5478"/>
    <w:rsid w:val="00ED5867"/>
    <w:rsid w:val="00ED5B39"/>
    <w:rsid w:val="00ED5BA3"/>
    <w:rsid w:val="00ED6178"/>
    <w:rsid w:val="00ED6889"/>
    <w:rsid w:val="00ED6E9F"/>
    <w:rsid w:val="00ED761B"/>
    <w:rsid w:val="00ED7757"/>
    <w:rsid w:val="00ED7C25"/>
    <w:rsid w:val="00EE013D"/>
    <w:rsid w:val="00EE0F9C"/>
    <w:rsid w:val="00EE114C"/>
    <w:rsid w:val="00EE23E4"/>
    <w:rsid w:val="00EE29F9"/>
    <w:rsid w:val="00EE303A"/>
    <w:rsid w:val="00EE3CB9"/>
    <w:rsid w:val="00EE3EFE"/>
    <w:rsid w:val="00EE438A"/>
    <w:rsid w:val="00EE47DE"/>
    <w:rsid w:val="00EE4E7F"/>
    <w:rsid w:val="00EE5D27"/>
    <w:rsid w:val="00EE5D46"/>
    <w:rsid w:val="00EE7F66"/>
    <w:rsid w:val="00EF11EB"/>
    <w:rsid w:val="00EF1305"/>
    <w:rsid w:val="00EF1F8C"/>
    <w:rsid w:val="00EF2E71"/>
    <w:rsid w:val="00EF3735"/>
    <w:rsid w:val="00EF3DBD"/>
    <w:rsid w:val="00EF4550"/>
    <w:rsid w:val="00EF4D18"/>
    <w:rsid w:val="00EF5AF2"/>
    <w:rsid w:val="00EF5B9B"/>
    <w:rsid w:val="00EF5F63"/>
    <w:rsid w:val="00EF6EC8"/>
    <w:rsid w:val="00EF6FB8"/>
    <w:rsid w:val="00EF7AE5"/>
    <w:rsid w:val="00F00D01"/>
    <w:rsid w:val="00F01703"/>
    <w:rsid w:val="00F025FC"/>
    <w:rsid w:val="00F02738"/>
    <w:rsid w:val="00F02A0E"/>
    <w:rsid w:val="00F02D71"/>
    <w:rsid w:val="00F03893"/>
    <w:rsid w:val="00F039CE"/>
    <w:rsid w:val="00F03C9D"/>
    <w:rsid w:val="00F04F14"/>
    <w:rsid w:val="00F07214"/>
    <w:rsid w:val="00F10478"/>
    <w:rsid w:val="00F1081C"/>
    <w:rsid w:val="00F10CD4"/>
    <w:rsid w:val="00F11863"/>
    <w:rsid w:val="00F11A09"/>
    <w:rsid w:val="00F11AF8"/>
    <w:rsid w:val="00F11BE0"/>
    <w:rsid w:val="00F11FB8"/>
    <w:rsid w:val="00F12699"/>
    <w:rsid w:val="00F129D3"/>
    <w:rsid w:val="00F133E0"/>
    <w:rsid w:val="00F13C19"/>
    <w:rsid w:val="00F14189"/>
    <w:rsid w:val="00F14B81"/>
    <w:rsid w:val="00F14CAA"/>
    <w:rsid w:val="00F1564F"/>
    <w:rsid w:val="00F159BE"/>
    <w:rsid w:val="00F15B86"/>
    <w:rsid w:val="00F16165"/>
    <w:rsid w:val="00F1619C"/>
    <w:rsid w:val="00F16AA8"/>
    <w:rsid w:val="00F17014"/>
    <w:rsid w:val="00F17388"/>
    <w:rsid w:val="00F177A3"/>
    <w:rsid w:val="00F20D4E"/>
    <w:rsid w:val="00F2181F"/>
    <w:rsid w:val="00F21CDA"/>
    <w:rsid w:val="00F22722"/>
    <w:rsid w:val="00F22BDD"/>
    <w:rsid w:val="00F23257"/>
    <w:rsid w:val="00F24C6A"/>
    <w:rsid w:val="00F24F12"/>
    <w:rsid w:val="00F27AD4"/>
    <w:rsid w:val="00F27B88"/>
    <w:rsid w:val="00F27E22"/>
    <w:rsid w:val="00F306DB"/>
    <w:rsid w:val="00F30847"/>
    <w:rsid w:val="00F30910"/>
    <w:rsid w:val="00F31080"/>
    <w:rsid w:val="00F3124D"/>
    <w:rsid w:val="00F31F2F"/>
    <w:rsid w:val="00F3214E"/>
    <w:rsid w:val="00F32BC8"/>
    <w:rsid w:val="00F32C44"/>
    <w:rsid w:val="00F33CF7"/>
    <w:rsid w:val="00F344B3"/>
    <w:rsid w:val="00F353AD"/>
    <w:rsid w:val="00F36228"/>
    <w:rsid w:val="00F36640"/>
    <w:rsid w:val="00F36810"/>
    <w:rsid w:val="00F37213"/>
    <w:rsid w:val="00F37343"/>
    <w:rsid w:val="00F40446"/>
    <w:rsid w:val="00F40F0F"/>
    <w:rsid w:val="00F414E2"/>
    <w:rsid w:val="00F41E5D"/>
    <w:rsid w:val="00F43471"/>
    <w:rsid w:val="00F442A2"/>
    <w:rsid w:val="00F44E9E"/>
    <w:rsid w:val="00F44F77"/>
    <w:rsid w:val="00F45378"/>
    <w:rsid w:val="00F45C12"/>
    <w:rsid w:val="00F46205"/>
    <w:rsid w:val="00F46EA6"/>
    <w:rsid w:val="00F474E5"/>
    <w:rsid w:val="00F4776D"/>
    <w:rsid w:val="00F4781F"/>
    <w:rsid w:val="00F47B59"/>
    <w:rsid w:val="00F47EFC"/>
    <w:rsid w:val="00F502CA"/>
    <w:rsid w:val="00F50B64"/>
    <w:rsid w:val="00F50E1F"/>
    <w:rsid w:val="00F518F3"/>
    <w:rsid w:val="00F51A76"/>
    <w:rsid w:val="00F52533"/>
    <w:rsid w:val="00F52592"/>
    <w:rsid w:val="00F52BEC"/>
    <w:rsid w:val="00F52F72"/>
    <w:rsid w:val="00F535AD"/>
    <w:rsid w:val="00F53AD6"/>
    <w:rsid w:val="00F53B30"/>
    <w:rsid w:val="00F53C78"/>
    <w:rsid w:val="00F53FA7"/>
    <w:rsid w:val="00F544D0"/>
    <w:rsid w:val="00F549BE"/>
    <w:rsid w:val="00F549DB"/>
    <w:rsid w:val="00F54F46"/>
    <w:rsid w:val="00F55210"/>
    <w:rsid w:val="00F554D7"/>
    <w:rsid w:val="00F55E84"/>
    <w:rsid w:val="00F561A5"/>
    <w:rsid w:val="00F565A8"/>
    <w:rsid w:val="00F56A6D"/>
    <w:rsid w:val="00F57F94"/>
    <w:rsid w:val="00F6029C"/>
    <w:rsid w:val="00F6078C"/>
    <w:rsid w:val="00F612C4"/>
    <w:rsid w:val="00F61A4B"/>
    <w:rsid w:val="00F629BC"/>
    <w:rsid w:val="00F62BD4"/>
    <w:rsid w:val="00F62D90"/>
    <w:rsid w:val="00F633FB"/>
    <w:rsid w:val="00F64CBC"/>
    <w:rsid w:val="00F64E3B"/>
    <w:rsid w:val="00F6608E"/>
    <w:rsid w:val="00F666D3"/>
    <w:rsid w:val="00F668CA"/>
    <w:rsid w:val="00F66D31"/>
    <w:rsid w:val="00F67218"/>
    <w:rsid w:val="00F67559"/>
    <w:rsid w:val="00F67657"/>
    <w:rsid w:val="00F678CC"/>
    <w:rsid w:val="00F67FBC"/>
    <w:rsid w:val="00F70B5F"/>
    <w:rsid w:val="00F70DC9"/>
    <w:rsid w:val="00F71308"/>
    <w:rsid w:val="00F718A2"/>
    <w:rsid w:val="00F71A8A"/>
    <w:rsid w:val="00F71D2C"/>
    <w:rsid w:val="00F72D09"/>
    <w:rsid w:val="00F737D0"/>
    <w:rsid w:val="00F738D2"/>
    <w:rsid w:val="00F7393A"/>
    <w:rsid w:val="00F744C5"/>
    <w:rsid w:val="00F74C1E"/>
    <w:rsid w:val="00F7795F"/>
    <w:rsid w:val="00F77DB3"/>
    <w:rsid w:val="00F8084A"/>
    <w:rsid w:val="00F811CA"/>
    <w:rsid w:val="00F824A7"/>
    <w:rsid w:val="00F82560"/>
    <w:rsid w:val="00F83D66"/>
    <w:rsid w:val="00F848DE"/>
    <w:rsid w:val="00F84EC7"/>
    <w:rsid w:val="00F854CE"/>
    <w:rsid w:val="00F86AEF"/>
    <w:rsid w:val="00F87440"/>
    <w:rsid w:val="00F87599"/>
    <w:rsid w:val="00F878C8"/>
    <w:rsid w:val="00F8799B"/>
    <w:rsid w:val="00F87A2A"/>
    <w:rsid w:val="00F9018F"/>
    <w:rsid w:val="00F90FF5"/>
    <w:rsid w:val="00F911D9"/>
    <w:rsid w:val="00F91299"/>
    <w:rsid w:val="00F9133A"/>
    <w:rsid w:val="00F91BC2"/>
    <w:rsid w:val="00F91E5D"/>
    <w:rsid w:val="00F91F46"/>
    <w:rsid w:val="00F92208"/>
    <w:rsid w:val="00F92746"/>
    <w:rsid w:val="00F93DCA"/>
    <w:rsid w:val="00F93FD8"/>
    <w:rsid w:val="00F9498D"/>
    <w:rsid w:val="00F94DF3"/>
    <w:rsid w:val="00F955F3"/>
    <w:rsid w:val="00F95EB0"/>
    <w:rsid w:val="00F96288"/>
    <w:rsid w:val="00F970A4"/>
    <w:rsid w:val="00F97239"/>
    <w:rsid w:val="00F97379"/>
    <w:rsid w:val="00F97686"/>
    <w:rsid w:val="00F97F03"/>
    <w:rsid w:val="00FA0F76"/>
    <w:rsid w:val="00FA1020"/>
    <w:rsid w:val="00FA24EB"/>
    <w:rsid w:val="00FA2511"/>
    <w:rsid w:val="00FA27B2"/>
    <w:rsid w:val="00FA2F45"/>
    <w:rsid w:val="00FA3728"/>
    <w:rsid w:val="00FA3A06"/>
    <w:rsid w:val="00FA43AA"/>
    <w:rsid w:val="00FA4683"/>
    <w:rsid w:val="00FA480F"/>
    <w:rsid w:val="00FA4995"/>
    <w:rsid w:val="00FA4B3A"/>
    <w:rsid w:val="00FA4D39"/>
    <w:rsid w:val="00FA69F9"/>
    <w:rsid w:val="00FA761C"/>
    <w:rsid w:val="00FA7711"/>
    <w:rsid w:val="00FA78B2"/>
    <w:rsid w:val="00FA7D4D"/>
    <w:rsid w:val="00FB0199"/>
    <w:rsid w:val="00FB0B26"/>
    <w:rsid w:val="00FB0C71"/>
    <w:rsid w:val="00FB113F"/>
    <w:rsid w:val="00FB140B"/>
    <w:rsid w:val="00FB1767"/>
    <w:rsid w:val="00FB25FA"/>
    <w:rsid w:val="00FB291B"/>
    <w:rsid w:val="00FB2AC8"/>
    <w:rsid w:val="00FB4077"/>
    <w:rsid w:val="00FB4B95"/>
    <w:rsid w:val="00FB4CBB"/>
    <w:rsid w:val="00FB5D93"/>
    <w:rsid w:val="00FB65C0"/>
    <w:rsid w:val="00FB66B7"/>
    <w:rsid w:val="00FB694A"/>
    <w:rsid w:val="00FB6AF8"/>
    <w:rsid w:val="00FB7150"/>
    <w:rsid w:val="00FB730E"/>
    <w:rsid w:val="00FB731B"/>
    <w:rsid w:val="00FC17BC"/>
    <w:rsid w:val="00FC1EA9"/>
    <w:rsid w:val="00FC27C7"/>
    <w:rsid w:val="00FC37C0"/>
    <w:rsid w:val="00FC3E33"/>
    <w:rsid w:val="00FC4C0D"/>
    <w:rsid w:val="00FC4E9F"/>
    <w:rsid w:val="00FC5BFE"/>
    <w:rsid w:val="00FC609E"/>
    <w:rsid w:val="00FC7041"/>
    <w:rsid w:val="00FC70FB"/>
    <w:rsid w:val="00FD0487"/>
    <w:rsid w:val="00FD068D"/>
    <w:rsid w:val="00FD0A44"/>
    <w:rsid w:val="00FD107C"/>
    <w:rsid w:val="00FD128A"/>
    <w:rsid w:val="00FD1401"/>
    <w:rsid w:val="00FD196D"/>
    <w:rsid w:val="00FD1E9E"/>
    <w:rsid w:val="00FD28DC"/>
    <w:rsid w:val="00FD2C44"/>
    <w:rsid w:val="00FD31CA"/>
    <w:rsid w:val="00FD37D0"/>
    <w:rsid w:val="00FD474F"/>
    <w:rsid w:val="00FD4927"/>
    <w:rsid w:val="00FD5918"/>
    <w:rsid w:val="00FD5CA3"/>
    <w:rsid w:val="00FD6D7C"/>
    <w:rsid w:val="00FD7246"/>
    <w:rsid w:val="00FD7284"/>
    <w:rsid w:val="00FD7D13"/>
    <w:rsid w:val="00FE00F4"/>
    <w:rsid w:val="00FE040A"/>
    <w:rsid w:val="00FE0A7A"/>
    <w:rsid w:val="00FE1C8C"/>
    <w:rsid w:val="00FE1CFB"/>
    <w:rsid w:val="00FE20D9"/>
    <w:rsid w:val="00FE21E1"/>
    <w:rsid w:val="00FE23E9"/>
    <w:rsid w:val="00FE2990"/>
    <w:rsid w:val="00FE3890"/>
    <w:rsid w:val="00FE44DF"/>
    <w:rsid w:val="00FE4E85"/>
    <w:rsid w:val="00FE5D28"/>
    <w:rsid w:val="00FE5D74"/>
    <w:rsid w:val="00FE71A5"/>
    <w:rsid w:val="00FE7F06"/>
    <w:rsid w:val="00FF0A77"/>
    <w:rsid w:val="00FF0C12"/>
    <w:rsid w:val="00FF1940"/>
    <w:rsid w:val="00FF19EA"/>
    <w:rsid w:val="00FF1DC6"/>
    <w:rsid w:val="00FF23FD"/>
    <w:rsid w:val="00FF255A"/>
    <w:rsid w:val="00FF3CBA"/>
    <w:rsid w:val="00FF4071"/>
    <w:rsid w:val="00FF4541"/>
    <w:rsid w:val="00FF51C7"/>
    <w:rsid w:val="00FF53EE"/>
    <w:rsid w:val="00FF567A"/>
    <w:rsid w:val="00FF6321"/>
    <w:rsid w:val="00FF66B1"/>
    <w:rsid w:val="00FF7B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9B328FA"/>
  <w15:docId w15:val="{E27445D5-89B8-4E84-BDF0-4DF8D9DD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uiPriority="6" w:qFormat="1"/>
    <w:lsdException w:name="heading 1" w:qFormat="1"/>
    <w:lsdException w:name="heading 2" w:qFormat="1"/>
    <w:lsdException w:name="heading 3" w:qFormat="1"/>
    <w:lsdException w:name="heading 4" w:qFormat="1"/>
    <w:lsdException w:name="heading 5" w:semiHidden="1" w:uiPriority="2" w:unhideWhenUsed="1" w:qFormat="1"/>
    <w:lsdException w:name="heading 6" w:semiHidden="1" w:uiPriority="2"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24" w:unhideWhenUsed="1"/>
    <w:lsdException w:name="footnote text" w:semiHidden="1" w:unhideWhenUsed="1" w:qFormat="1"/>
    <w:lsdException w:name="annotation text" w:semiHidden="1" w:uiPriority="19" w:unhideWhenUsed="1"/>
    <w:lsdException w:name="header" w:semiHidden="1" w:unhideWhenUsed="1"/>
    <w:lsdException w:name="footer" w:semiHidden="1" w:uiPriority="99" w:unhideWhenUsed="1"/>
    <w:lsdException w:name="index heading" w:semiHidden="1" w:uiPriority="19" w:unhideWhenUsed="1"/>
    <w:lsdException w:name="caption" w:semiHidden="1" w:uiPriority="35" w:unhideWhenUsed="1" w:qFormat="1"/>
    <w:lsdException w:name="table of figures" w:semiHidden="1" w:uiPriority="99" w:unhideWhenUsed="1"/>
    <w:lsdException w:name="envelope address" w:semiHidden="1" w:uiPriority="14" w:unhideWhenUsed="1"/>
    <w:lsdException w:name="envelope return" w:semiHidden="1" w:uiPriority="14" w:unhideWhenUsed="1"/>
    <w:lsdException w:name="footnote reference" w:semiHidden="1" w:unhideWhenUsed="1"/>
    <w:lsdException w:name="annotation reference" w:semiHidden="1" w:uiPriority="19" w:unhideWhenUsed="1"/>
    <w:lsdException w:name="line number" w:semiHidden="1" w:uiPriority="49"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24" w:unhideWhenUsed="1"/>
    <w:lsdException w:name="macro" w:semiHidden="1" w:uiPriority="49" w:unhideWhenUsed="1"/>
    <w:lsdException w:name="toa heading" w:semiHidden="1" w:unhideWhenUsed="1"/>
    <w:lsdException w:name="List" w:semiHidden="1" w:uiPriority="49" w:unhideWhenUsed="1"/>
    <w:lsdException w:name="List Bullet" w:semiHidden="1" w:uiPriority="99" w:unhideWhenUsed="1"/>
    <w:lsdException w:name="List Number" w:uiPriority="49"/>
    <w:lsdException w:name="List 2" w:semiHidden="1" w:uiPriority="49" w:unhideWhenUsed="1"/>
    <w:lsdException w:name="List 3" w:semiHidden="1" w:uiPriority="49" w:unhideWhenUsed="1"/>
    <w:lsdException w:name="List 4" w:uiPriority="49"/>
    <w:lsdException w:name="List 5" w:uiPriority="49"/>
    <w:lsdException w:name="List Bullet 2" w:semiHidden="1" w:unhideWhenUsed="1"/>
    <w:lsdException w:name="List Bullet 3" w:semiHidden="1" w:unhideWhenUsed="1"/>
    <w:lsdException w:name="List Bullet 4" w:semiHidden="1" w:uiPriority="49" w:unhideWhenUsed="1"/>
    <w:lsdException w:name="List Bullet 5" w:semiHidden="1" w:uiPriority="49" w:unhideWhenUsed="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10" w:qFormat="1"/>
    <w:lsdException w:name="Closing" w:semiHidden="1" w:uiPriority="19" w:unhideWhenUsed="1"/>
    <w:lsdException w:name="Signature" w:semiHidden="1" w:uiPriority="24"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49" w:unhideWhenUsed="1"/>
    <w:lsdException w:name="List Continue 2" w:semiHidden="1" w:uiPriority="49" w:unhideWhenUsed="1"/>
    <w:lsdException w:name="List Continue 3" w:semiHidden="1" w:uiPriority="49"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semiHidden="1" w:qFormat="1"/>
    <w:lsdException w:name="Salutation" w:semiHidden="1" w:uiPriority="24"/>
    <w:lsdException w:name="Date" w:semiHidden="1"/>
    <w:lsdException w:name="Body Text First Indent" w:semiHidden="1"/>
    <w:lsdException w:name="Body Text First Indent 2" w:semiHidden="1" w:unhideWhenUsed="1"/>
    <w:lsdException w:name="Note Heading" w:semiHidden="1" w:uiPriority="24"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14"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19" w:unhideWhenUsed="1"/>
    <w:lsdException w:name="HTML Address" w:semiHidden="1"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9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6"/>
    <w:qFormat/>
    <w:rsid w:val="00360187"/>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aliases w:val="Nivå 1,Niv,WMAHeading1,Niv + Line spacing:  Exactly 12 pt,D&amp;M,D&amp;M 1,H1,ERS Heading 1,c,EPA Heading 1"/>
    <w:basedOn w:val="Normal"/>
    <w:next w:val="BodyText"/>
    <w:link w:val="Heading1Char"/>
    <w:autoRedefine/>
    <w:qFormat/>
    <w:rsid w:val="00C44CC5"/>
    <w:pPr>
      <w:keepNext/>
      <w:numPr>
        <w:numId w:val="14"/>
      </w:numPr>
      <w:tabs>
        <w:tab w:val="clear" w:pos="851"/>
        <w:tab w:val="clear" w:pos="2835"/>
        <w:tab w:val="clear" w:pos="3119"/>
        <w:tab w:val="clear" w:pos="3827"/>
        <w:tab w:val="left" w:pos="1134"/>
      </w:tabs>
      <w:spacing w:before="600" w:after="240" w:line="300" w:lineRule="exact"/>
      <w:jc w:val="both"/>
      <w:outlineLvl w:val="0"/>
    </w:pPr>
    <w:rPr>
      <w:color w:val="005A8C"/>
      <w:sz w:val="32"/>
    </w:rPr>
  </w:style>
  <w:style w:type="paragraph" w:styleId="Heading2">
    <w:name w:val="heading 2"/>
    <w:aliases w:val="L2,WMAHeading2,headline,h,2 headline,Subhead A,h2,H-2,L2 Char Char,D&amp;M2,D&amp;M 2,hd2,heading 2,Header 2,Paragraph Heading,ERS Heading 2,p,EPA Heading 2,L21,L22"/>
    <w:basedOn w:val="Normal"/>
    <w:next w:val="BodyText"/>
    <w:link w:val="Heading2Char"/>
    <w:autoRedefine/>
    <w:qFormat/>
    <w:rsid w:val="003124ED"/>
    <w:pPr>
      <w:keepNext/>
      <w:numPr>
        <w:ilvl w:val="1"/>
        <w:numId w:val="14"/>
      </w:numPr>
      <w:tabs>
        <w:tab w:val="clear" w:pos="851"/>
        <w:tab w:val="clear" w:pos="2835"/>
        <w:tab w:val="clear" w:pos="3119"/>
        <w:tab w:val="clear" w:pos="3827"/>
        <w:tab w:val="left" w:pos="1134"/>
      </w:tabs>
      <w:suppressAutoHyphens/>
      <w:spacing w:before="480" w:after="240" w:line="280" w:lineRule="atLeast"/>
      <w:outlineLvl w:val="1"/>
    </w:pPr>
    <w:rPr>
      <w:color w:val="005A8D" w:themeColor="text1" w:themeTint="E6"/>
      <w:sz w:val="28"/>
    </w:rPr>
  </w:style>
  <w:style w:type="paragraph" w:styleId="Heading3">
    <w:name w:val="heading 3"/>
    <w:aliases w:val="L3,WMAHeading3,h3,Heading Like 3,H3,H-3,L3 Char,Heading 3 Char Char,Heading 3 Char1,ERS Heading 3,d,EPA Heading 3,L31,L32"/>
    <w:basedOn w:val="Normal"/>
    <w:next w:val="BodyText"/>
    <w:link w:val="Heading3Char"/>
    <w:autoRedefine/>
    <w:qFormat/>
    <w:rsid w:val="00C47337"/>
    <w:pPr>
      <w:keepNext/>
      <w:numPr>
        <w:ilvl w:val="2"/>
        <w:numId w:val="14"/>
      </w:numPr>
      <w:tabs>
        <w:tab w:val="clear" w:pos="851"/>
        <w:tab w:val="clear" w:pos="2835"/>
        <w:tab w:val="clear" w:pos="3119"/>
        <w:tab w:val="clear" w:pos="3827"/>
        <w:tab w:val="left" w:pos="1134"/>
      </w:tabs>
      <w:spacing w:before="480" w:after="120" w:line="280" w:lineRule="atLeast"/>
      <w:outlineLvl w:val="2"/>
    </w:pPr>
    <w:rPr>
      <w:color w:val="005A8C" w:themeColor="accent6"/>
      <w:sz w:val="28"/>
      <w:szCs w:val="28"/>
    </w:rPr>
  </w:style>
  <w:style w:type="paragraph" w:styleId="Heading4">
    <w:name w:val="heading 4"/>
    <w:aliases w:val="L4,heading 4,Nivå 4,H-4,sd"/>
    <w:basedOn w:val="Normal"/>
    <w:next w:val="BodyText"/>
    <w:link w:val="Heading4Char"/>
    <w:qFormat/>
    <w:rsid w:val="00895E8D"/>
    <w:pPr>
      <w:keepNext/>
      <w:numPr>
        <w:ilvl w:val="3"/>
        <w:numId w:val="14"/>
      </w:numPr>
      <w:tabs>
        <w:tab w:val="clear" w:pos="851"/>
        <w:tab w:val="clear" w:pos="2835"/>
        <w:tab w:val="clear" w:pos="3119"/>
        <w:tab w:val="clear" w:pos="3827"/>
        <w:tab w:val="left" w:pos="1134"/>
      </w:tabs>
      <w:spacing w:before="480"/>
      <w:outlineLvl w:val="3"/>
    </w:pPr>
    <w:rPr>
      <w:color w:val="005A8C" w:themeColor="accent6"/>
      <w:sz w:val="24"/>
    </w:rPr>
  </w:style>
  <w:style w:type="paragraph" w:styleId="Heading5">
    <w:name w:val="heading 5"/>
    <w:basedOn w:val="BodyText"/>
    <w:next w:val="BodyText"/>
    <w:link w:val="Heading5Char"/>
    <w:uiPriority w:val="2"/>
    <w:qFormat/>
    <w:rsid w:val="00AA0B16"/>
    <w:pPr>
      <w:keepNext/>
      <w:keepLines/>
      <w:jc w:val="left"/>
      <w:outlineLvl w:val="4"/>
    </w:pPr>
    <w:rPr>
      <w:rFonts w:eastAsiaTheme="majorEastAsia" w:cstheme="majorBidi"/>
      <w:noProof w:val="0"/>
      <w:color w:val="005A8C" w:themeColor="accent6"/>
      <w:sz w:val="22"/>
      <w:szCs w:val="22"/>
    </w:rPr>
  </w:style>
  <w:style w:type="paragraph" w:styleId="Heading6">
    <w:name w:val="heading 6"/>
    <w:basedOn w:val="BodyText"/>
    <w:next w:val="BodyText"/>
    <w:link w:val="Heading6Char"/>
    <w:uiPriority w:val="2"/>
    <w:qFormat/>
    <w:rsid w:val="00AA0B16"/>
    <w:pPr>
      <w:keepNext/>
      <w:keepLines/>
      <w:spacing w:before="240"/>
      <w:jc w:val="left"/>
      <w:outlineLvl w:val="5"/>
    </w:pPr>
    <w:rPr>
      <w:rFonts w:eastAsiaTheme="majorEastAsia" w:cstheme="majorBidi"/>
      <w:i/>
      <w:iCs/>
      <w:noProof w:val="0"/>
      <w:color w:val="005A8C" w:themeColor="accent6"/>
      <w:szCs w:val="22"/>
    </w:rPr>
  </w:style>
  <w:style w:type="paragraph" w:styleId="Heading7">
    <w:name w:val="heading 7"/>
    <w:basedOn w:val="Normal"/>
    <w:next w:val="Normal"/>
    <w:link w:val="Heading7Char"/>
    <w:qFormat/>
    <w:rsid w:val="001B5430"/>
    <w:pPr>
      <w:keepNext/>
      <w:keepLines/>
      <w:numPr>
        <w:ilvl w:val="6"/>
        <w:numId w:val="12"/>
      </w:numPr>
      <w:spacing w:before="200"/>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qFormat/>
    <w:rsid w:val="001B5430"/>
    <w:pPr>
      <w:keepNext/>
      <w:keepLines/>
      <w:numPr>
        <w:ilvl w:val="7"/>
        <w:numId w:val="12"/>
      </w:numPr>
      <w:spacing w:before="20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qFormat/>
    <w:rsid w:val="001B5430"/>
    <w:pPr>
      <w:keepNext/>
      <w:keepLines/>
      <w:numPr>
        <w:ilvl w:val="8"/>
        <w:numId w:val="12"/>
      </w:numPr>
      <w:spacing w:before="200"/>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uiPriority w:val="24"/>
    <w:unhideWhenUsed/>
    <w:rsid w:val="000C67B4"/>
    <w:pPr>
      <w:tabs>
        <w:tab w:val="clear" w:pos="851"/>
        <w:tab w:val="clear" w:pos="2835"/>
        <w:tab w:val="clear" w:pos="3119"/>
        <w:tab w:val="clear" w:pos="3827"/>
        <w:tab w:val="left" w:pos="2126"/>
      </w:tabs>
      <w:ind w:left="1701"/>
    </w:pPr>
  </w:style>
  <w:style w:type="paragraph" w:styleId="Header">
    <w:name w:val="header"/>
    <w:basedOn w:val="Normal"/>
    <w:link w:val="HeaderChar"/>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99"/>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link w:val="FootnoteTextChar"/>
    <w:qFormat/>
    <w:rsid w:val="000C0849"/>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rsid w:val="007975EE"/>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832C1A"/>
    <w:pPr>
      <w:tabs>
        <w:tab w:val="clear" w:pos="851"/>
        <w:tab w:val="clear" w:pos="2835"/>
        <w:tab w:val="clear" w:pos="3119"/>
        <w:tab w:val="clear" w:pos="3827"/>
        <w:tab w:val="left" w:pos="1134"/>
        <w:tab w:val="right" w:leader="dot" w:pos="9639"/>
      </w:tabs>
      <w:ind w:left="1134" w:right="567" w:hanging="1134"/>
    </w:pPr>
    <w:rPr>
      <w:color w:val="51626F" w:themeColor="accent3"/>
    </w:rPr>
  </w:style>
  <w:style w:type="paragraph" w:customStyle="1" w:styleId="Title3manual">
    <w:name w:val="Title 3 manual"/>
    <w:basedOn w:val="Normal"/>
    <w:next w:val="Normal"/>
    <w:uiPriority w:val="39"/>
    <w:unhideWhenUsed/>
    <w:rsid w:val="00A51711"/>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832C1A"/>
    <w:pPr>
      <w:numPr>
        <w:numId w:val="0"/>
      </w:numPr>
      <w:tabs>
        <w:tab w:val="right" w:leader="dot" w:pos="9639"/>
      </w:tabs>
      <w:spacing w:before="240" w:after="0"/>
      <w:ind w:left="1134" w:right="567" w:hanging="1134"/>
      <w:outlineLvl w:val="9"/>
    </w:pPr>
    <w:rPr>
      <w:b/>
      <w:color w:val="51626F" w:themeColor="accent3"/>
      <w:sz w:val="22"/>
    </w:rPr>
  </w:style>
  <w:style w:type="paragraph" w:styleId="TOC2">
    <w:name w:val="toc 2"/>
    <w:basedOn w:val="Normal"/>
    <w:next w:val="Normal"/>
    <w:uiPriority w:val="39"/>
    <w:rsid w:val="00832C1A"/>
    <w:pPr>
      <w:tabs>
        <w:tab w:val="clear" w:pos="851"/>
        <w:tab w:val="clear" w:pos="2835"/>
        <w:tab w:val="clear" w:pos="3119"/>
        <w:tab w:val="clear" w:pos="3827"/>
        <w:tab w:val="left" w:pos="1134"/>
        <w:tab w:val="right" w:leader="dot" w:pos="9639"/>
      </w:tabs>
      <w:ind w:left="1134" w:right="567" w:hanging="1134"/>
    </w:pPr>
    <w:rPr>
      <w:color w:val="51626F" w:themeColor="accent3"/>
    </w:rPr>
  </w:style>
  <w:style w:type="paragraph" w:styleId="TOC3">
    <w:name w:val="toc 3"/>
    <w:basedOn w:val="Normal"/>
    <w:next w:val="Normal"/>
    <w:uiPriority w:val="39"/>
    <w:rsid w:val="00832C1A"/>
    <w:pPr>
      <w:tabs>
        <w:tab w:val="clear" w:pos="851"/>
        <w:tab w:val="clear" w:pos="2835"/>
        <w:tab w:val="clear" w:pos="3119"/>
        <w:tab w:val="clear" w:pos="3827"/>
        <w:tab w:val="left" w:pos="1134"/>
        <w:tab w:val="right" w:leader="dot" w:pos="9639"/>
      </w:tabs>
      <w:ind w:left="1134" w:right="567" w:hanging="1134"/>
    </w:pPr>
    <w:rPr>
      <w:color w:val="51626F" w:themeColor="accent3"/>
    </w:rPr>
  </w:style>
  <w:style w:type="paragraph" w:styleId="Index1">
    <w:name w:val="index 1"/>
    <w:basedOn w:val="Normal"/>
    <w:next w:val="Normal"/>
    <w:rsid w:val="005D1DAD"/>
    <w:pPr>
      <w:tabs>
        <w:tab w:val="right" w:leader="dot" w:pos="9360"/>
      </w:tabs>
      <w:suppressAutoHyphens/>
      <w:ind w:left="1440" w:right="720" w:hanging="1440"/>
    </w:pPr>
    <w:rPr>
      <w:lang w:val="en-US"/>
    </w:rPr>
  </w:style>
  <w:style w:type="paragraph" w:styleId="Index2">
    <w:name w:val="index 2"/>
    <w:basedOn w:val="Normal"/>
    <w:next w:val="Normal"/>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aliases w:val="Char,Char Char,Char Char Char Char Char,Char Char Char Char,PHOTO,PHOTO1,PHOTO2, Char,Char Char2,Char Char3,Char Char Char Char Char2,Char Char Char Char Char Char3,PHOTO Char1,Caption Char1,Char Char Char3"/>
    <w:basedOn w:val="Normal"/>
    <w:next w:val="BodyText"/>
    <w:link w:val="CaptionChar"/>
    <w:uiPriority w:val="35"/>
    <w:qFormat/>
    <w:rsid w:val="005F0726"/>
    <w:pPr>
      <w:tabs>
        <w:tab w:val="clear" w:pos="851"/>
        <w:tab w:val="clear" w:pos="2835"/>
        <w:tab w:val="clear" w:pos="3119"/>
        <w:tab w:val="clear" w:pos="3827"/>
        <w:tab w:val="left" w:pos="2268"/>
      </w:tabs>
      <w:spacing w:before="200" w:after="200" w:line="200" w:lineRule="atLeast"/>
      <w:ind w:left="2268" w:hanging="1134"/>
      <w:jc w:val="both"/>
    </w:pPr>
    <w:rPr>
      <w:color w:val="005A8C"/>
      <w:sz w:val="18"/>
    </w:rPr>
  </w:style>
  <w:style w:type="character" w:customStyle="1" w:styleId="EquationCaption">
    <w:name w:val="_Equation Captio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rsid w:val="005D1DAD"/>
    <w:rPr>
      <w:rFonts w:ascii="Arial" w:hAnsi="Arial"/>
      <w:i/>
      <w:spacing w:val="0"/>
      <w:sz w:val="18"/>
    </w:rPr>
  </w:style>
  <w:style w:type="paragraph" w:customStyle="1" w:styleId="Figure">
    <w:name w:val="Figure"/>
    <w:basedOn w:val="Normal"/>
    <w:next w:val="BodyManual"/>
    <w:link w:val="FigureChar1"/>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nhideWhenUsed/>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uiPriority w:val="39"/>
    <w:unhideWhenUsed/>
    <w:rsid w:val="00A51711"/>
    <w:pPr>
      <w:tabs>
        <w:tab w:val="clear" w:pos="851"/>
        <w:tab w:val="clear" w:pos="2835"/>
        <w:tab w:val="clear" w:pos="3119"/>
        <w:tab w:val="clear" w:pos="3827"/>
      </w:tabs>
      <w:spacing w:before="240" w:line="440" w:lineRule="atLeast"/>
      <w:ind w:right="284"/>
      <w:jc w:val="right"/>
    </w:pPr>
    <w:rPr>
      <w:color w:val="005A8C"/>
      <w:sz w:val="40"/>
    </w:rPr>
  </w:style>
  <w:style w:type="paragraph" w:customStyle="1" w:styleId="Title2manual">
    <w:name w:val="Title 2 manual"/>
    <w:basedOn w:val="Title1manual"/>
    <w:next w:val="Normal"/>
    <w:uiPriority w:val="39"/>
    <w:unhideWhenUsed/>
    <w:rsid w:val="00A51711"/>
    <w:pPr>
      <w:tabs>
        <w:tab w:val="right" w:pos="9356"/>
      </w:tabs>
      <w:spacing w:line="360" w:lineRule="atLeast"/>
    </w:pPr>
    <w:rPr>
      <w:sz w:val="32"/>
    </w:rPr>
  </w:style>
  <w:style w:type="paragraph" w:customStyle="1" w:styleId="Heading7App">
    <w:name w:val="Heading 7 App"/>
    <w:basedOn w:val="Heading3"/>
    <w:next w:val="Normal"/>
    <w:uiPriority w:val="98"/>
    <w:semiHidden/>
    <w:rsid w:val="005D1DAD"/>
    <w:pPr>
      <w:numPr>
        <w:numId w:val="1"/>
      </w:numPr>
    </w:pPr>
  </w:style>
  <w:style w:type="paragraph" w:styleId="TOC5">
    <w:name w:val="toc 5"/>
    <w:basedOn w:val="Normal"/>
    <w:next w:val="Normal"/>
    <w:autoRedefine/>
    <w:rsid w:val="005D1DAD"/>
    <w:pPr>
      <w:tabs>
        <w:tab w:val="clear" w:pos="851"/>
        <w:tab w:val="clear" w:pos="2835"/>
        <w:tab w:val="clear" w:pos="3119"/>
        <w:tab w:val="clear" w:pos="3827"/>
      </w:tabs>
      <w:ind w:left="960"/>
    </w:pPr>
  </w:style>
  <w:style w:type="paragraph" w:styleId="TOC6">
    <w:name w:val="toc 6"/>
    <w:basedOn w:val="Normal"/>
    <w:next w:val="Normal"/>
    <w:autoRedefine/>
    <w:rsid w:val="005D1DAD"/>
    <w:pPr>
      <w:tabs>
        <w:tab w:val="clear" w:pos="851"/>
        <w:tab w:val="clear" w:pos="2835"/>
        <w:tab w:val="clear" w:pos="3119"/>
        <w:tab w:val="clear" w:pos="3827"/>
      </w:tabs>
      <w:ind w:left="1200"/>
    </w:pPr>
  </w:style>
  <w:style w:type="paragraph" w:styleId="TOC7">
    <w:name w:val="toc 7"/>
    <w:basedOn w:val="Normal"/>
    <w:next w:val="Normal"/>
    <w:autoRedefine/>
    <w:rsid w:val="005D1DAD"/>
    <w:pPr>
      <w:tabs>
        <w:tab w:val="clear" w:pos="851"/>
        <w:tab w:val="clear" w:pos="2835"/>
        <w:tab w:val="clear" w:pos="3119"/>
        <w:tab w:val="clear" w:pos="3827"/>
      </w:tabs>
      <w:ind w:left="1440"/>
    </w:pPr>
  </w:style>
  <w:style w:type="paragraph" w:styleId="TOC8">
    <w:name w:val="toc 8"/>
    <w:basedOn w:val="Normal"/>
    <w:next w:val="Normal"/>
    <w:autoRedefine/>
    <w:rsid w:val="005D1DAD"/>
    <w:pPr>
      <w:tabs>
        <w:tab w:val="clear" w:pos="851"/>
        <w:tab w:val="clear" w:pos="2835"/>
        <w:tab w:val="clear" w:pos="3119"/>
        <w:tab w:val="clear" w:pos="3827"/>
      </w:tabs>
      <w:ind w:left="1680"/>
    </w:pPr>
  </w:style>
  <w:style w:type="paragraph" w:styleId="TOC9">
    <w:name w:val="toc 9"/>
    <w:basedOn w:val="Normal"/>
    <w:next w:val="Normal"/>
    <w:autoRedefine/>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qFormat/>
    <w:rsid w:val="00B90094"/>
    <w:pPr>
      <w:numPr>
        <w:numId w:val="5"/>
      </w:numPr>
      <w:tabs>
        <w:tab w:val="clear" w:pos="851"/>
        <w:tab w:val="clear" w:pos="2835"/>
        <w:tab w:val="clear" w:pos="3119"/>
        <w:tab w:val="clear" w:pos="3827"/>
        <w:tab w:val="left" w:pos="1701"/>
      </w:tabs>
      <w:spacing w:after="200"/>
      <w:ind w:left="1701" w:hanging="567"/>
    </w:pPr>
  </w:style>
  <w:style w:type="paragraph" w:customStyle="1" w:styleId="Title4manual">
    <w:name w:val="Title 4 manual"/>
    <w:basedOn w:val="Normal"/>
    <w:uiPriority w:val="39"/>
    <w:unhideWhenUsed/>
    <w:rsid w:val="00601F47"/>
    <w:rPr>
      <w:color w:val="51626F"/>
      <w:sz w:val="28"/>
    </w:rPr>
  </w:style>
  <w:style w:type="paragraph" w:customStyle="1" w:styleId="Heading5App">
    <w:name w:val="Heading 5 App"/>
    <w:basedOn w:val="Heading1"/>
    <w:next w:val="Normal"/>
    <w:uiPriority w:val="29"/>
    <w:semiHidden/>
    <w:rsid w:val="005D1DAD"/>
    <w:pPr>
      <w:numPr>
        <w:numId w:val="1"/>
      </w:numPr>
    </w:pPr>
  </w:style>
  <w:style w:type="paragraph" w:customStyle="1" w:styleId="Heading6App">
    <w:name w:val="Heading 6 App"/>
    <w:basedOn w:val="Heading5App"/>
    <w:next w:val="Normal"/>
    <w:uiPriority w:val="98"/>
    <w:semiHidden/>
    <w:rsid w:val="005D1DAD"/>
    <w:pPr>
      <w:numPr>
        <w:ilvl w:val="1"/>
      </w:numPr>
      <w:spacing w:before="240"/>
      <w:outlineLvl w:val="1"/>
    </w:pPr>
    <w:rPr>
      <w:caps/>
    </w:rPr>
  </w:style>
  <w:style w:type="paragraph" w:customStyle="1" w:styleId="dot">
    <w:name w:val="dot"/>
    <w:basedOn w:val="Normal"/>
    <w:uiPriority w:val="14"/>
    <w:unhideWhenUsed/>
    <w:rsid w:val="007D1CA4"/>
    <w:pPr>
      <w:numPr>
        <w:numId w:val="2"/>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24"/>
    <w:unhideWhenUsed/>
    <w:rsid w:val="00075C2E"/>
    <w:pPr>
      <w:spacing w:before="120" w:after="80"/>
      <w:ind w:left="0"/>
    </w:pPr>
    <w:rPr>
      <w:b/>
      <w:color w:val="005A8C" w:themeColor="accent6"/>
      <w:sz w:val="18"/>
    </w:rPr>
  </w:style>
  <w:style w:type="paragraph" w:customStyle="1" w:styleId="Tabletext">
    <w:name w:val="Tabletext"/>
    <w:basedOn w:val="BodyManual"/>
    <w:qFormat/>
    <w:rsid w:val="00871D31"/>
    <w:pPr>
      <w:spacing w:before="120" w:after="80"/>
      <w:ind w:left="0"/>
    </w:pPr>
    <w:rPr>
      <w:sz w:val="18"/>
    </w:rPr>
  </w:style>
  <w:style w:type="paragraph" w:customStyle="1" w:styleId="dash0">
    <w:name w:val="dash"/>
    <w:basedOn w:val="Normal"/>
    <w:uiPriority w:val="4"/>
    <w:qFormat/>
    <w:rsid w:val="000E3B40"/>
    <w:pPr>
      <w:numPr>
        <w:numId w:val="3"/>
      </w:numPr>
      <w:tabs>
        <w:tab w:val="clear" w:pos="851"/>
        <w:tab w:val="clear" w:pos="2835"/>
        <w:tab w:val="clear" w:pos="3119"/>
        <w:tab w:val="clear" w:pos="3827"/>
        <w:tab w:val="left" w:pos="2552"/>
      </w:tabs>
      <w:ind w:left="1985" w:hanging="425"/>
      <w:jc w:val="both"/>
    </w:pPr>
    <w:rPr>
      <w:noProof/>
      <w:lang w:val="en-SG" w:eastAsia="en-US"/>
    </w:rPr>
  </w:style>
  <w:style w:type="character" w:styleId="Hyperlink">
    <w:name w:val="Hyperlink"/>
    <w:basedOn w:val="DefaultParagraphFont"/>
    <w:uiPriority w:val="99"/>
    <w:qFormat/>
    <w:rsid w:val="00CA15A2"/>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Text"/>
    <w:qFormat/>
    <w:rsid w:val="00743A5C"/>
    <w:pPr>
      <w:numPr>
        <w:numId w:val="4"/>
      </w:numPr>
    </w:pPr>
  </w:style>
  <w:style w:type="paragraph" w:customStyle="1" w:styleId="Alphalist">
    <w:name w:val="Alphalist"/>
    <w:basedOn w:val="Numberlist"/>
    <w:uiPriority w:val="29"/>
    <w:unhideWhenUsed/>
    <w:rsid w:val="0044373C"/>
    <w:pPr>
      <w:numPr>
        <w:numId w:val="0"/>
      </w:numPr>
    </w:pPr>
  </w:style>
  <w:style w:type="character" w:styleId="Emphasis">
    <w:name w:val="Emphasis"/>
    <w:basedOn w:val="DefaultParagraphFont"/>
    <w:uiPriority w:val="20"/>
    <w:qFormat/>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AA0B16"/>
    <w:rPr>
      <w:rFonts w:ascii="Arial" w:eastAsiaTheme="majorEastAsia" w:hAnsi="Arial" w:cstheme="majorBidi"/>
      <w:color w:val="005A8C" w:themeColor="accent6"/>
      <w:sz w:val="22"/>
      <w:szCs w:val="22"/>
      <w:lang w:val="en-GB"/>
    </w:rPr>
  </w:style>
  <w:style w:type="paragraph" w:customStyle="1" w:styleId="Numberlistlast">
    <w:name w:val="Numberlist last"/>
    <w:basedOn w:val="Numberlist"/>
    <w:next w:val="BodyText"/>
    <w:qFormat/>
    <w:rsid w:val="00F64E3B"/>
    <w:pPr>
      <w:spacing w:after="200"/>
    </w:pPr>
  </w:style>
  <w:style w:type="paragraph" w:customStyle="1" w:styleId="Alphalistlast">
    <w:name w:val="Alphalist last"/>
    <w:basedOn w:val="Alphalist"/>
    <w:next w:val="BodyManual"/>
    <w:uiPriority w:val="29"/>
    <w:unhideWhenUsed/>
    <w:rsid w:val="00B702B3"/>
    <w:pPr>
      <w:spacing w:after="200"/>
      <w:ind w:left="2126" w:hanging="425"/>
    </w:pPr>
  </w:style>
  <w:style w:type="paragraph" w:customStyle="1" w:styleId="Captionwide">
    <w:name w:val="Caption wide"/>
    <w:basedOn w:val="Caption"/>
    <w:next w:val="BodyText"/>
    <w:uiPriority w:val="5"/>
    <w:qFormat/>
    <w:rsid w:val="004A471D"/>
    <w:pPr>
      <w:tabs>
        <w:tab w:val="left" w:pos="1134"/>
      </w:tabs>
      <w:ind w:left="1134"/>
    </w:pPr>
  </w:style>
  <w:style w:type="character" w:customStyle="1" w:styleId="Heading6Char">
    <w:name w:val="Heading 6 Char"/>
    <w:basedOn w:val="DefaultParagraphFont"/>
    <w:link w:val="Heading6"/>
    <w:uiPriority w:val="2"/>
    <w:rsid w:val="00AA0B16"/>
    <w:rPr>
      <w:rFonts w:ascii="Arial" w:eastAsiaTheme="majorEastAsia" w:hAnsi="Arial" w:cstheme="majorBidi"/>
      <w:i/>
      <w:iCs/>
      <w:color w:val="005A8C" w:themeColor="accent6"/>
      <w:szCs w:val="22"/>
      <w:lang w:val="en-GB"/>
    </w:rPr>
  </w:style>
  <w:style w:type="paragraph" w:styleId="BodyText">
    <w:name w:val="Body Text"/>
    <w:aliases w:val="Double indent,TabelTekst"/>
    <w:basedOn w:val="BodyNormal"/>
    <w:link w:val="BodyTextChar"/>
    <w:autoRedefine/>
    <w:qFormat/>
    <w:rsid w:val="00CF1E87"/>
    <w:pPr>
      <w:spacing w:after="0" w:line="360" w:lineRule="auto"/>
      <w:ind w:left="0"/>
    </w:pPr>
    <w:rPr>
      <w:sz w:val="24"/>
      <w:szCs w:val="24"/>
      <w:shd w:val="clear" w:color="auto" w:fill="FFFFFF"/>
      <w:lang w:val="en-GB" w:eastAsia="da-DK"/>
    </w:rPr>
  </w:style>
  <w:style w:type="character" w:customStyle="1" w:styleId="BodyTextChar">
    <w:name w:val="Body Text Char"/>
    <w:aliases w:val="Double indent Char,TabelTekst Char"/>
    <w:basedOn w:val="DefaultParagraphFont"/>
    <w:link w:val="BodyText"/>
    <w:rsid w:val="00CF1E87"/>
    <w:rPr>
      <w:rFonts w:ascii="Arial" w:hAnsi="Arial"/>
      <w:noProof/>
      <w:sz w:val="24"/>
      <w:szCs w:val="24"/>
      <w:lang w:val="en-GB" w:eastAsia="da-DK"/>
    </w:rPr>
  </w:style>
  <w:style w:type="paragraph" w:customStyle="1" w:styleId="Image">
    <w:name w:val="Image"/>
    <w:basedOn w:val="Caption"/>
    <w:next w:val="Caption"/>
    <w:uiPriority w:val="11"/>
    <w:semiHidden/>
    <w:qFormat/>
    <w:rsid w:val="00C52117"/>
    <w:pPr>
      <w:tabs>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0"/>
    <w:next w:val="BodyText"/>
    <w:uiPriority w:val="4"/>
    <w:qFormat/>
    <w:rsid w:val="006B1D9E"/>
    <w:pPr>
      <w:spacing w:after="200"/>
    </w:pPr>
  </w:style>
  <w:style w:type="paragraph" w:customStyle="1" w:styleId="Bullet">
    <w:name w:val="Bullet"/>
    <w:basedOn w:val="BodyText"/>
    <w:uiPriority w:val="1"/>
    <w:qFormat/>
    <w:rsid w:val="000E3B40"/>
    <w:pPr>
      <w:numPr>
        <w:numId w:val="6"/>
      </w:numPr>
      <w:ind w:left="1560" w:hanging="426"/>
    </w:pPr>
  </w:style>
  <w:style w:type="paragraph" w:customStyle="1" w:styleId="Bulletlast">
    <w:name w:val="Bullet last"/>
    <w:basedOn w:val="Bullet"/>
    <w:next w:val="BodyText"/>
    <w:qFormat/>
    <w:rsid w:val="000E3B40"/>
    <w:pPr>
      <w:spacing w:after="200"/>
    </w:pPr>
  </w:style>
  <w:style w:type="paragraph" w:customStyle="1" w:styleId="Letterlistlast">
    <w:name w:val="Letterlist last"/>
    <w:basedOn w:val="Alphalist"/>
    <w:next w:val="BodyText"/>
    <w:qFormat/>
    <w:rsid w:val="00607A31"/>
    <w:pPr>
      <w:spacing w:after="200"/>
      <w:ind w:left="1491" w:hanging="357"/>
      <w:jc w:val="left"/>
    </w:pPr>
  </w:style>
  <w:style w:type="paragraph" w:customStyle="1" w:styleId="Letterlist">
    <w:name w:val="Letterlist"/>
    <w:basedOn w:val="Alphalist"/>
    <w:qFormat/>
    <w:rsid w:val="0040480A"/>
  </w:style>
  <w:style w:type="paragraph" w:customStyle="1" w:styleId="StyleTOAHeadingNotItalicCustomColorRGB0">
    <w:name w:val="Style TOA Heading + Not Italic Custom Color(RGB(0"/>
    <w:aliases w:val="90,140))"/>
    <w:basedOn w:val="TOAHeading"/>
    <w:uiPriority w:val="74"/>
    <w:rsid w:val="00601F47"/>
    <w:rPr>
      <w:b w:val="0"/>
      <w:bCs/>
      <w:i w:val="0"/>
      <w:color w:val="005A8C"/>
      <w:sz w:val="32"/>
    </w:rPr>
  </w:style>
  <w:style w:type="character" w:styleId="FollowedHyperlink">
    <w:name w:val="FollowedHyperlink"/>
    <w:basedOn w:val="Hyperlink"/>
    <w:uiPriority w:val="99"/>
    <w:rsid w:val="00CA15A2"/>
    <w:rPr>
      <w:b w:val="0"/>
      <w:color w:val="93509E" w:themeColor="accent5"/>
      <w:u w:val="single"/>
    </w:rPr>
  </w:style>
  <w:style w:type="paragraph" w:customStyle="1" w:styleId="Title1Report">
    <w:name w:val="Title 1 Report"/>
    <w:basedOn w:val="Title1manual"/>
    <w:uiPriority w:val="17"/>
    <w:qFormat/>
    <w:rsid w:val="00246629"/>
    <w:pPr>
      <w:jc w:val="left"/>
    </w:pPr>
    <w:rPr>
      <w:sz w:val="36"/>
    </w:rPr>
  </w:style>
  <w:style w:type="paragraph" w:customStyle="1" w:styleId="Title2Report">
    <w:name w:val="Title 2 Report"/>
    <w:basedOn w:val="Title2manual"/>
    <w:uiPriority w:val="17"/>
    <w:qFormat/>
    <w:rsid w:val="00246629"/>
    <w:pPr>
      <w:jc w:val="left"/>
    </w:pPr>
    <w:rPr>
      <w:sz w:val="28"/>
    </w:rPr>
  </w:style>
  <w:style w:type="paragraph" w:customStyle="1" w:styleId="Title3Report">
    <w:name w:val="Title 3 Report"/>
    <w:basedOn w:val="Title3manual"/>
    <w:uiPriority w:val="17"/>
    <w:qFormat/>
    <w:rsid w:val="00246629"/>
    <w:pPr>
      <w:jc w:val="left"/>
    </w:pPr>
    <w:rPr>
      <w:sz w:val="24"/>
    </w:rPr>
  </w:style>
  <w:style w:type="paragraph" w:customStyle="1" w:styleId="Footertext">
    <w:name w:val="Footertext"/>
    <w:basedOn w:val="Normal"/>
    <w:autoRedefine/>
    <w:rsid w:val="00441EF2"/>
    <w:pPr>
      <w:tabs>
        <w:tab w:val="clear" w:pos="851"/>
        <w:tab w:val="clear" w:pos="2835"/>
        <w:tab w:val="clear" w:pos="3119"/>
        <w:tab w:val="clear" w:pos="3827"/>
        <w:tab w:val="left" w:pos="0"/>
        <w:tab w:val="left" w:pos="743"/>
      </w:tabs>
      <w:suppressAutoHyphens/>
      <w:spacing w:line="360" w:lineRule="atLeast"/>
      <w:jc w:val="right"/>
    </w:pPr>
    <w:rPr>
      <w:rFonts w:cs="Arial"/>
      <w:color w:val="8B8D8E"/>
      <w:spacing w:val="-2"/>
      <w:sz w:val="32"/>
      <w:szCs w:val="32"/>
      <w:lang w:eastAsia="en-US"/>
    </w:rPr>
  </w:style>
  <w:style w:type="character" w:styleId="PlaceholderText">
    <w:name w:val="Placeholder Text"/>
    <w:basedOn w:val="DefaultParagraphFont"/>
    <w:uiPriority w:val="99"/>
    <w:semiHidden/>
    <w:rsid w:val="00F52F72"/>
    <w:rPr>
      <w:color w:val="808080"/>
    </w:rPr>
  </w:style>
  <w:style w:type="paragraph" w:customStyle="1" w:styleId="Title1">
    <w:name w:val="Title1"/>
    <w:basedOn w:val="Normal"/>
    <w:autoRedefine/>
    <w:rsid w:val="00BC37B4"/>
    <w:pPr>
      <w:tabs>
        <w:tab w:val="clear" w:pos="851"/>
        <w:tab w:val="clear" w:pos="2835"/>
        <w:tab w:val="clear" w:pos="3119"/>
        <w:tab w:val="clear" w:pos="3827"/>
        <w:tab w:val="left" w:pos="-720"/>
        <w:tab w:val="left" w:pos="0"/>
        <w:tab w:val="left" w:pos="743"/>
        <w:tab w:val="left" w:pos="6520"/>
        <w:tab w:val="left" w:pos="8505"/>
      </w:tabs>
      <w:suppressAutoHyphens/>
    </w:pPr>
    <w:rPr>
      <w:rFonts w:ascii="Century Gothic" w:hAnsi="Century Gothic"/>
      <w:b/>
      <w:color w:val="000066"/>
      <w:sz w:val="32"/>
      <w:szCs w:val="36"/>
      <w:lang w:eastAsia="en-US"/>
    </w:rPr>
  </w:style>
  <w:style w:type="paragraph" w:customStyle="1" w:styleId="Title2">
    <w:name w:val="Title2"/>
    <w:basedOn w:val="Normal"/>
    <w:autoRedefine/>
    <w:rsid w:val="00BC37B4"/>
    <w:pPr>
      <w:tabs>
        <w:tab w:val="clear" w:pos="851"/>
        <w:tab w:val="clear" w:pos="2835"/>
        <w:tab w:val="clear" w:pos="3119"/>
        <w:tab w:val="clear" w:pos="3827"/>
        <w:tab w:val="left" w:pos="-720"/>
        <w:tab w:val="left" w:pos="0"/>
        <w:tab w:val="left" w:pos="743"/>
        <w:tab w:val="left" w:pos="6520"/>
        <w:tab w:val="left" w:pos="8505"/>
      </w:tabs>
      <w:suppressAutoHyphens/>
      <w:spacing w:line="400" w:lineRule="atLeast"/>
    </w:pPr>
    <w:rPr>
      <w:rFonts w:ascii="Century Gothic" w:hAnsi="Century Gothic"/>
      <w:b/>
      <w:color w:val="000066"/>
      <w:spacing w:val="-2"/>
      <w:sz w:val="28"/>
      <w:szCs w:val="28"/>
      <w:lang w:eastAsia="en-US"/>
    </w:rPr>
  </w:style>
  <w:style w:type="paragraph" w:customStyle="1" w:styleId="Title3">
    <w:name w:val="Title3"/>
    <w:basedOn w:val="Title2"/>
    <w:autoRedefine/>
    <w:rsid w:val="00A60835"/>
    <w:pPr>
      <w:tabs>
        <w:tab w:val="clear" w:pos="-720"/>
        <w:tab w:val="clear" w:pos="0"/>
        <w:tab w:val="clear" w:pos="743"/>
        <w:tab w:val="left" w:pos="2268"/>
      </w:tabs>
      <w:ind w:left="2268" w:hanging="2268"/>
    </w:pPr>
    <w:rPr>
      <w:sz w:val="20"/>
      <w:szCs w:val="20"/>
    </w:rPr>
  </w:style>
  <w:style w:type="table" w:styleId="TableGrid">
    <w:name w:val="Table Grid"/>
    <w:aliases w:val="Table Grid (Appendix list)"/>
    <w:basedOn w:val="TableNormal"/>
    <w:uiPriority w:val="39"/>
    <w:rsid w:val="00BC37B4"/>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rmal">
    <w:name w:val="Body Normal"/>
    <w:basedOn w:val="Normal"/>
    <w:uiPriority w:val="15"/>
    <w:qFormat/>
    <w:rsid w:val="0061202A"/>
    <w:pPr>
      <w:tabs>
        <w:tab w:val="clear" w:pos="851"/>
        <w:tab w:val="clear" w:pos="2835"/>
        <w:tab w:val="clear" w:pos="3119"/>
        <w:tab w:val="clear" w:pos="3827"/>
        <w:tab w:val="left" w:pos="1134"/>
        <w:tab w:val="left" w:pos="1559"/>
        <w:tab w:val="left" w:pos="1985"/>
      </w:tabs>
      <w:suppressAutoHyphens/>
      <w:spacing w:after="200"/>
      <w:ind w:left="1134"/>
      <w:jc w:val="both"/>
    </w:pPr>
    <w:rPr>
      <w:noProof/>
      <w:lang w:val="en-SG" w:eastAsia="en-US"/>
    </w:rPr>
  </w:style>
  <w:style w:type="paragraph" w:customStyle="1" w:styleId="DHIBloc">
    <w:name w:val="DHI Bloc"/>
    <w:basedOn w:val="Normal"/>
    <w:uiPriority w:val="7"/>
    <w:semiHidden/>
    <w:rsid w:val="004B36EB"/>
    <w:pPr>
      <w:framePr w:w="3390" w:h="2642" w:hSpace="142" w:wrap="around" w:vAnchor="page" w:hAnchor="page" w:x="7929" w:y="2221"/>
      <w:tabs>
        <w:tab w:val="clear" w:pos="2835"/>
        <w:tab w:val="clear" w:pos="3119"/>
        <w:tab w:val="clear" w:pos="3827"/>
        <w:tab w:val="left" w:pos="425"/>
      </w:tabs>
      <w:spacing w:line="180" w:lineRule="atLeast"/>
    </w:pPr>
    <w:rPr>
      <w:rFonts w:eastAsiaTheme="minorHAnsi" w:cs="Arial"/>
      <w:color w:val="8B8D8E"/>
      <w:sz w:val="18"/>
      <w:szCs w:val="18"/>
      <w:lang w:eastAsia="en-US"/>
    </w:rPr>
  </w:style>
  <w:style w:type="paragraph" w:customStyle="1" w:styleId="DHIEmailWeb">
    <w:name w:val="DHI Email Web"/>
    <w:basedOn w:val="DHIBloc"/>
    <w:uiPriority w:val="11"/>
    <w:rsid w:val="004B36EB"/>
    <w:pPr>
      <w:framePr w:w="2520" w:h="2911" w:wrap="around" w:x="8799" w:y="2686"/>
      <w:tabs>
        <w:tab w:val="clear" w:pos="425"/>
        <w:tab w:val="left" w:pos="450"/>
      </w:tabs>
    </w:pPr>
    <w:rPr>
      <w:color w:val="61C250"/>
      <w:sz w:val="16"/>
      <w:lang w:val="da-DK"/>
    </w:rPr>
  </w:style>
  <w:style w:type="paragraph" w:customStyle="1" w:styleId="Title4Report">
    <w:name w:val="Title 4 Report"/>
    <w:basedOn w:val="Title3"/>
    <w:uiPriority w:val="17"/>
    <w:qFormat/>
    <w:rsid w:val="00A60835"/>
    <w:rPr>
      <w:rFonts w:ascii="Arial" w:hAnsi="Arial" w:cs="Arial"/>
      <w:b w:val="0"/>
      <w:color w:val="005A8C" w:themeColor="accent6"/>
      <w:sz w:val="24"/>
    </w:rPr>
  </w:style>
  <w:style w:type="character" w:customStyle="1" w:styleId="Heading7Char">
    <w:name w:val="Heading 7 Char"/>
    <w:basedOn w:val="DefaultParagraphFont"/>
    <w:link w:val="Heading7"/>
    <w:rsid w:val="001B5430"/>
    <w:rPr>
      <w:rFonts w:asciiTheme="majorHAnsi" w:eastAsiaTheme="majorEastAsia" w:hAnsiTheme="majorHAnsi" w:cstheme="majorBidi"/>
      <w:i/>
      <w:iCs/>
      <w:color w:val="0082CB" w:themeColor="text1" w:themeTint="BF"/>
      <w:lang w:val="en-GB" w:eastAsia="da-DK"/>
    </w:rPr>
  </w:style>
  <w:style w:type="paragraph" w:styleId="BodyText2">
    <w:name w:val="Body Text 2"/>
    <w:basedOn w:val="Normal"/>
    <w:link w:val="BodyText2Char"/>
    <w:rsid w:val="00F52592"/>
    <w:pPr>
      <w:spacing w:after="120" w:line="480" w:lineRule="auto"/>
    </w:pPr>
  </w:style>
  <w:style w:type="character" w:customStyle="1" w:styleId="BodyText2Char">
    <w:name w:val="Body Text 2 Char"/>
    <w:basedOn w:val="DefaultParagraphFont"/>
    <w:link w:val="BodyText2"/>
    <w:rsid w:val="00F52592"/>
    <w:rPr>
      <w:rFonts w:ascii="Arial" w:hAnsi="Arial"/>
      <w:lang w:val="en-GB" w:eastAsia="da-DK"/>
    </w:rPr>
  </w:style>
  <w:style w:type="character" w:customStyle="1" w:styleId="Heading8Char">
    <w:name w:val="Heading 8 Char"/>
    <w:basedOn w:val="DefaultParagraphFont"/>
    <w:link w:val="Heading8"/>
    <w:rsid w:val="001B5430"/>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rsid w:val="001B5430"/>
    <w:rPr>
      <w:rFonts w:asciiTheme="majorHAnsi" w:eastAsiaTheme="majorEastAsia" w:hAnsiTheme="majorHAnsi" w:cstheme="majorBidi"/>
      <w:i/>
      <w:iCs/>
      <w:color w:val="0082CB" w:themeColor="text1" w:themeTint="BF"/>
      <w:lang w:val="en-GB" w:eastAsia="da-DK"/>
    </w:rPr>
  </w:style>
  <w:style w:type="paragraph" w:customStyle="1" w:styleId="AppTitle1">
    <w:name w:val="AppTitle1"/>
    <w:basedOn w:val="Title1manual"/>
    <w:uiPriority w:val="10"/>
    <w:qFormat/>
    <w:rsid w:val="00385636"/>
    <w:pPr>
      <w:spacing w:before="9639"/>
    </w:pPr>
    <w:rPr>
      <w:spacing w:val="36"/>
      <w:sz w:val="36"/>
    </w:rPr>
  </w:style>
  <w:style w:type="paragraph" w:customStyle="1" w:styleId="AppTitle2">
    <w:name w:val="AppTitle2"/>
    <w:basedOn w:val="Title2manual"/>
    <w:uiPriority w:val="10"/>
    <w:qFormat/>
    <w:rsid w:val="00385636"/>
  </w:style>
  <w:style w:type="paragraph" w:customStyle="1" w:styleId="AppHeading1">
    <w:name w:val="AppHeading1"/>
    <w:basedOn w:val="Heading1"/>
    <w:next w:val="BodyManual"/>
    <w:uiPriority w:val="49"/>
    <w:unhideWhenUsed/>
    <w:rsid w:val="00775DB6"/>
    <w:pPr>
      <w:numPr>
        <w:numId w:val="7"/>
      </w:numPr>
      <w:ind w:left="1134" w:hanging="1134"/>
    </w:pPr>
  </w:style>
  <w:style w:type="paragraph" w:customStyle="1" w:styleId="AppHeading2">
    <w:name w:val="AppHeading2"/>
    <w:basedOn w:val="Heading2"/>
    <w:next w:val="BodyManual"/>
    <w:uiPriority w:val="49"/>
    <w:unhideWhenUsed/>
    <w:rsid w:val="00775DB6"/>
    <w:pPr>
      <w:numPr>
        <w:numId w:val="8"/>
      </w:numPr>
    </w:pPr>
  </w:style>
  <w:style w:type="paragraph" w:customStyle="1" w:styleId="AppHeading3">
    <w:name w:val="AppHeading3"/>
    <w:basedOn w:val="Heading3"/>
    <w:next w:val="BodyManual"/>
    <w:uiPriority w:val="49"/>
    <w:unhideWhenUsed/>
    <w:rsid w:val="00775DB6"/>
    <w:pPr>
      <w:numPr>
        <w:numId w:val="8"/>
      </w:numPr>
      <w:spacing w:before="320"/>
    </w:pPr>
  </w:style>
  <w:style w:type="paragraph" w:customStyle="1" w:styleId="AppHeadingA1">
    <w:name w:val="AppHeadingA1"/>
    <w:basedOn w:val="AppHeading1"/>
    <w:next w:val="BodyText"/>
    <w:uiPriority w:val="8"/>
    <w:qFormat/>
    <w:rsid w:val="008271DE"/>
    <w:pPr>
      <w:numPr>
        <w:numId w:val="8"/>
      </w:numPr>
    </w:pPr>
  </w:style>
  <w:style w:type="paragraph" w:customStyle="1" w:styleId="AppHeadingA2">
    <w:name w:val="AppHeadingA2"/>
    <w:basedOn w:val="AppHeading2"/>
    <w:next w:val="BodyText"/>
    <w:uiPriority w:val="8"/>
    <w:qFormat/>
    <w:rsid w:val="008271DE"/>
  </w:style>
  <w:style w:type="paragraph" w:customStyle="1" w:styleId="AppHeadingA3">
    <w:name w:val="AppHeadingA3"/>
    <w:basedOn w:val="AppHeading3"/>
    <w:next w:val="BodyText"/>
    <w:uiPriority w:val="8"/>
    <w:qFormat/>
    <w:rsid w:val="008271DE"/>
    <w:pPr>
      <w:spacing w:before="480"/>
    </w:pPr>
  </w:style>
  <w:style w:type="character" w:customStyle="1" w:styleId="HeaderChar">
    <w:name w:val="Header Char"/>
    <w:basedOn w:val="DefaultParagraphFont"/>
    <w:link w:val="Header"/>
    <w:rsid w:val="00137664"/>
    <w:rPr>
      <w:rFonts w:ascii="Arial" w:hAnsi="Arial"/>
      <w:color w:val="51626F"/>
      <w:lang w:val="en-GB" w:eastAsia="da-DK"/>
    </w:rPr>
  </w:style>
  <w:style w:type="character" w:customStyle="1" w:styleId="FooterChar">
    <w:name w:val="Footer Char"/>
    <w:basedOn w:val="DefaultParagraphFont"/>
    <w:link w:val="Footer"/>
    <w:uiPriority w:val="99"/>
    <w:rsid w:val="00137664"/>
    <w:rPr>
      <w:rFonts w:ascii="Arial" w:hAnsi="Arial"/>
      <w:lang w:val="en-GB" w:eastAsia="da-DK"/>
    </w:rPr>
  </w:style>
  <w:style w:type="paragraph" w:customStyle="1" w:styleId="AppHeadingB1">
    <w:name w:val="AppHeadingB1"/>
    <w:basedOn w:val="AppHeading1"/>
    <w:next w:val="BodyText"/>
    <w:uiPriority w:val="8"/>
    <w:qFormat/>
    <w:rsid w:val="00137664"/>
    <w:pPr>
      <w:numPr>
        <w:numId w:val="11"/>
      </w:numPr>
      <w:ind w:left="1134" w:hanging="1134"/>
    </w:pPr>
  </w:style>
  <w:style w:type="paragraph" w:customStyle="1" w:styleId="AppHeadingB2">
    <w:name w:val="AppHeadingB2"/>
    <w:basedOn w:val="AppHeading2"/>
    <w:next w:val="BodyText"/>
    <w:uiPriority w:val="8"/>
    <w:qFormat/>
    <w:rsid w:val="00742687"/>
    <w:pPr>
      <w:numPr>
        <w:numId w:val="9"/>
      </w:numPr>
      <w:ind w:left="1134" w:hanging="1134"/>
    </w:pPr>
  </w:style>
  <w:style w:type="paragraph" w:customStyle="1" w:styleId="AppHeadingB3">
    <w:name w:val="AppHeadingB3"/>
    <w:basedOn w:val="AppHeading3"/>
    <w:next w:val="BodyText"/>
    <w:uiPriority w:val="8"/>
    <w:qFormat/>
    <w:rsid w:val="00742687"/>
    <w:pPr>
      <w:numPr>
        <w:numId w:val="10"/>
      </w:numPr>
      <w:spacing w:before="480"/>
      <w:ind w:left="1134" w:hanging="1134"/>
    </w:pPr>
  </w:style>
  <w:style w:type="paragraph" w:customStyle="1" w:styleId="AppHeading4">
    <w:name w:val="AppHeading4"/>
    <w:basedOn w:val="AppHeadingB3"/>
    <w:next w:val="BodyText"/>
    <w:uiPriority w:val="9"/>
    <w:qFormat/>
    <w:rsid w:val="00E0621C"/>
    <w:pPr>
      <w:numPr>
        <w:ilvl w:val="0"/>
        <w:numId w:val="0"/>
      </w:numPr>
      <w:spacing w:before="320"/>
    </w:pPr>
    <w:rPr>
      <w:sz w:val="22"/>
    </w:rPr>
  </w:style>
  <w:style w:type="paragraph" w:customStyle="1" w:styleId="TableHeading">
    <w:name w:val="TableHeading"/>
    <w:basedOn w:val="Tableheader"/>
    <w:uiPriority w:val="6"/>
    <w:qFormat/>
    <w:rsid w:val="009417F5"/>
  </w:style>
  <w:style w:type="paragraph" w:customStyle="1" w:styleId="DrawingTOC">
    <w:name w:val="DrawingTOC"/>
    <w:basedOn w:val="Normal"/>
    <w:uiPriority w:val="29"/>
    <w:semiHidden/>
    <w:rsid w:val="00334F73"/>
    <w:pPr>
      <w:tabs>
        <w:tab w:val="clear" w:pos="851"/>
        <w:tab w:val="clear" w:pos="2835"/>
        <w:tab w:val="clear" w:pos="3119"/>
        <w:tab w:val="clear" w:pos="3827"/>
        <w:tab w:val="left" w:pos="1134"/>
      </w:tabs>
      <w:ind w:left="1134" w:hanging="1134"/>
    </w:pPr>
    <w:rPr>
      <w:color w:val="51626F" w:themeColor="accent3"/>
    </w:rPr>
  </w:style>
  <w:style w:type="paragraph" w:styleId="TableofFigures">
    <w:name w:val="table of figures"/>
    <w:aliases w:val="Photos"/>
    <w:basedOn w:val="Normal"/>
    <w:next w:val="Normal"/>
    <w:uiPriority w:val="99"/>
    <w:rsid w:val="00832C1A"/>
    <w:pPr>
      <w:tabs>
        <w:tab w:val="clear" w:pos="851"/>
        <w:tab w:val="clear" w:pos="2835"/>
        <w:tab w:val="clear" w:pos="3119"/>
        <w:tab w:val="clear" w:pos="3827"/>
        <w:tab w:val="left" w:pos="1134"/>
        <w:tab w:val="right" w:leader="dot" w:pos="9639"/>
      </w:tabs>
      <w:ind w:left="1134" w:right="567" w:hanging="1134"/>
    </w:pPr>
    <w:rPr>
      <w:color w:val="51626F" w:themeColor="accent3"/>
    </w:rPr>
  </w:style>
  <w:style w:type="paragraph" w:customStyle="1" w:styleId="TableofTables">
    <w:name w:val="Table of Tables"/>
    <w:basedOn w:val="TableofFigures"/>
    <w:uiPriority w:val="74"/>
    <w:semiHidden/>
    <w:rsid w:val="00832C1A"/>
  </w:style>
  <w:style w:type="paragraph" w:customStyle="1" w:styleId="AppHeadingA0">
    <w:name w:val="AppHeadingA0"/>
    <w:basedOn w:val="AppHeadingA1"/>
    <w:next w:val="AppHeadingA1"/>
    <w:uiPriority w:val="8"/>
    <w:qFormat/>
    <w:rsid w:val="00F502CA"/>
    <w:pPr>
      <w:numPr>
        <w:numId w:val="13"/>
      </w:numPr>
      <w:ind w:left="1134" w:hanging="1134"/>
    </w:pPr>
  </w:style>
  <w:style w:type="paragraph" w:customStyle="1" w:styleId="AppHeadingB0">
    <w:name w:val="AppHeadingB0"/>
    <w:basedOn w:val="AppHeadingA0"/>
    <w:next w:val="AppHeadingB1"/>
    <w:uiPriority w:val="8"/>
    <w:qFormat/>
    <w:rsid w:val="00093CCB"/>
  </w:style>
  <w:style w:type="paragraph" w:customStyle="1" w:styleId="AppCoverPage">
    <w:name w:val="AppCoverPage"/>
    <w:basedOn w:val="AppTitle1"/>
    <w:uiPriority w:val="24"/>
    <w:unhideWhenUsed/>
    <w:rsid w:val="0039585D"/>
  </w:style>
  <w:style w:type="paragraph" w:customStyle="1" w:styleId="DrawingCoverPage">
    <w:name w:val="DrawingCoverPage"/>
    <w:basedOn w:val="AppTitle1"/>
    <w:uiPriority w:val="17"/>
    <w:rsid w:val="0039585D"/>
  </w:style>
  <w:style w:type="paragraph" w:customStyle="1" w:styleId="TOCHeader16">
    <w:name w:val="TOCHeader16"/>
    <w:basedOn w:val="StyleTOAHeadingNotItalicCustomColorRGB0"/>
    <w:uiPriority w:val="17"/>
    <w:rsid w:val="00152C89"/>
    <w:rPr>
      <w:color w:val="005A8C" w:themeColor="accent6"/>
    </w:rPr>
  </w:style>
  <w:style w:type="paragraph" w:customStyle="1" w:styleId="TOCHeader14">
    <w:name w:val="TOCHeader14"/>
    <w:basedOn w:val="TOCHeader16"/>
    <w:uiPriority w:val="17"/>
    <w:rsid w:val="003351FF"/>
    <w:rPr>
      <w:sz w:val="28"/>
    </w:rPr>
  </w:style>
  <w:style w:type="paragraph" w:customStyle="1" w:styleId="TableBullet">
    <w:name w:val="TableBullet"/>
    <w:basedOn w:val="Bullet"/>
    <w:uiPriority w:val="7"/>
    <w:qFormat/>
    <w:rsid w:val="0040480A"/>
    <w:pPr>
      <w:tabs>
        <w:tab w:val="left" w:pos="425"/>
      </w:tabs>
      <w:spacing w:line="220" w:lineRule="atLeast"/>
      <w:ind w:left="445"/>
    </w:pPr>
  </w:style>
  <w:style w:type="paragraph" w:customStyle="1" w:styleId="TableCellHeading">
    <w:name w:val="TableCellHeading"/>
    <w:basedOn w:val="Tabletext"/>
    <w:next w:val="Tabletext"/>
    <w:uiPriority w:val="7"/>
    <w:qFormat/>
    <w:rsid w:val="00B777E1"/>
    <w:pPr>
      <w:tabs>
        <w:tab w:val="clear" w:pos="2126"/>
      </w:tabs>
      <w:spacing w:line="220" w:lineRule="atLeast"/>
    </w:pPr>
    <w:rPr>
      <w:b/>
      <w:color w:val="005A8C" w:themeColor="accent6"/>
    </w:rPr>
  </w:style>
  <w:style w:type="paragraph" w:customStyle="1" w:styleId="TableBulletLast">
    <w:name w:val="TableBullet Last"/>
    <w:basedOn w:val="TableBullet"/>
    <w:next w:val="Tabletext"/>
    <w:uiPriority w:val="7"/>
    <w:qFormat/>
    <w:rsid w:val="00AA0B16"/>
    <w:pPr>
      <w:spacing w:before="120" w:after="80"/>
      <w:ind w:left="442" w:hanging="357"/>
    </w:pPr>
    <w:rPr>
      <w:bCs/>
      <w:sz w:val="18"/>
      <w:szCs w:val="18"/>
    </w:rPr>
  </w:style>
  <w:style w:type="paragraph" w:customStyle="1" w:styleId="Dash">
    <w:name w:val="Dash"/>
    <w:basedOn w:val="Bullet"/>
    <w:qFormat/>
    <w:rsid w:val="00566F1F"/>
    <w:pPr>
      <w:numPr>
        <w:numId w:val="15"/>
      </w:numPr>
    </w:pPr>
    <w:rPr>
      <w:rFonts w:ascii="Cambria" w:eastAsiaTheme="minorEastAsia" w:hAnsi="Cambria"/>
    </w:rPr>
  </w:style>
  <w:style w:type="paragraph" w:customStyle="1" w:styleId="DHIbodytext">
    <w:name w:val="DHI body text"/>
    <w:basedOn w:val="BodyText"/>
    <w:link w:val="DHIbodytextChar"/>
    <w:qFormat/>
    <w:rsid w:val="00566F1F"/>
    <w:pPr>
      <w:tabs>
        <w:tab w:val="left" w:pos="630"/>
      </w:tabs>
      <w:ind w:left="634"/>
    </w:pPr>
    <w:rPr>
      <w:rFonts w:ascii="Cambria" w:eastAsiaTheme="minorEastAsia" w:hAnsi="Cambria"/>
      <w:sz w:val="16"/>
    </w:rPr>
  </w:style>
  <w:style w:type="character" w:customStyle="1" w:styleId="DHIbodytextChar">
    <w:name w:val="DHI body text Char"/>
    <w:basedOn w:val="BodyTextChar"/>
    <w:link w:val="DHIbodytext"/>
    <w:rsid w:val="00566F1F"/>
    <w:rPr>
      <w:rFonts w:ascii="Cambria" w:eastAsiaTheme="minorEastAsia" w:hAnsi="Cambria" w:cstheme="minorBidi"/>
      <w:b w:val="0"/>
      <w:noProof/>
      <w:color w:val="005A8C" w:themeColor="accent6"/>
      <w:sz w:val="16"/>
      <w:szCs w:val="22"/>
      <w:lang w:val="en-SG" w:eastAsia="da-DK"/>
    </w:rPr>
  </w:style>
  <w:style w:type="character" w:customStyle="1" w:styleId="CaptionChar">
    <w:name w:val="Caption Char"/>
    <w:aliases w:val="Char Char1,Char Char Char,Char Char Char Char Char Char,Char Char Char Char Char1,PHOTO Char,PHOTO1 Char,PHOTO2 Char, Char Char,Char Char2 Char,Char Char3 Char,Char Char Char Char Char2 Char,Char Char Char Char Char Char3 Char"/>
    <w:basedOn w:val="DefaultParagraphFont"/>
    <w:link w:val="Caption"/>
    <w:rsid w:val="005F0726"/>
    <w:rPr>
      <w:rFonts w:ascii="Arial" w:hAnsi="Arial"/>
      <w:color w:val="005A8C"/>
      <w:sz w:val="18"/>
      <w:lang w:val="en-GB" w:eastAsia="da-DK"/>
    </w:rPr>
  </w:style>
  <w:style w:type="paragraph" w:customStyle="1" w:styleId="BodyIndent">
    <w:name w:val="Body Indent"/>
    <w:basedOn w:val="Normal"/>
    <w:link w:val="BodyIndentChar1"/>
    <w:rsid w:val="00021A2A"/>
    <w:pPr>
      <w:tabs>
        <w:tab w:val="clear" w:pos="851"/>
        <w:tab w:val="clear" w:pos="2835"/>
        <w:tab w:val="clear" w:pos="3119"/>
        <w:tab w:val="clear" w:pos="3827"/>
        <w:tab w:val="left" w:pos="2552"/>
        <w:tab w:val="left" w:pos="3402"/>
      </w:tabs>
      <w:ind w:left="851"/>
      <w:jc w:val="both"/>
    </w:pPr>
    <w:rPr>
      <w:rFonts w:ascii="Times New Roman" w:eastAsiaTheme="minorEastAsia" w:hAnsi="Times New Roman"/>
      <w:sz w:val="24"/>
      <w:lang w:val="da-DK" w:eastAsia="en-US"/>
    </w:rPr>
  </w:style>
  <w:style w:type="paragraph" w:styleId="EndnoteText">
    <w:name w:val="endnote text"/>
    <w:basedOn w:val="Normal"/>
    <w:link w:val="EndnoteTextChar"/>
    <w:semiHidden/>
    <w:rsid w:val="00021A2A"/>
    <w:pPr>
      <w:tabs>
        <w:tab w:val="clear" w:pos="851"/>
        <w:tab w:val="clear" w:pos="2835"/>
        <w:tab w:val="clear" w:pos="3119"/>
        <w:tab w:val="clear" w:pos="3827"/>
      </w:tabs>
    </w:pPr>
    <w:rPr>
      <w:rFonts w:ascii="Cambria" w:eastAsiaTheme="minorEastAsia" w:hAnsi="Cambria"/>
      <w:sz w:val="16"/>
      <w:lang w:val="en-SG" w:eastAsia="en-US"/>
    </w:rPr>
  </w:style>
  <w:style w:type="character" w:customStyle="1" w:styleId="EndnoteTextChar">
    <w:name w:val="Endnote Text Char"/>
    <w:basedOn w:val="DefaultParagraphFont"/>
    <w:link w:val="EndnoteText"/>
    <w:semiHidden/>
    <w:rsid w:val="00021A2A"/>
    <w:rPr>
      <w:rFonts w:ascii="Cambria" w:eastAsiaTheme="minorEastAsia" w:hAnsi="Cambria"/>
      <w:sz w:val="16"/>
      <w:lang w:val="en-SG"/>
    </w:rPr>
  </w:style>
  <w:style w:type="character" w:styleId="EndnoteReference">
    <w:name w:val="endnote reference"/>
    <w:basedOn w:val="DefaultParagraphFont"/>
    <w:uiPriority w:val="99"/>
    <w:semiHidden/>
    <w:rsid w:val="00021A2A"/>
    <w:rPr>
      <w:vertAlign w:val="superscript"/>
    </w:rPr>
  </w:style>
  <w:style w:type="paragraph" w:customStyle="1" w:styleId="brdtekst">
    <w:name w:val="brødtekst"/>
    <w:basedOn w:val="Normal"/>
    <w:rsid w:val="00021A2A"/>
    <w:pPr>
      <w:tabs>
        <w:tab w:val="clear" w:pos="851"/>
        <w:tab w:val="clear" w:pos="2835"/>
        <w:tab w:val="clear" w:pos="3119"/>
        <w:tab w:val="clear" w:pos="3827"/>
        <w:tab w:val="left" w:pos="2552"/>
        <w:tab w:val="left" w:pos="3402"/>
      </w:tabs>
      <w:spacing w:line="240" w:lineRule="auto"/>
      <w:ind w:left="851"/>
      <w:jc w:val="both"/>
    </w:pPr>
    <w:rPr>
      <w:rFonts w:ascii="Cambria" w:eastAsiaTheme="minorEastAsia" w:hAnsi="Cambria"/>
      <w:sz w:val="16"/>
      <w:lang w:val="en-SG" w:eastAsia="en-US"/>
    </w:rPr>
  </w:style>
  <w:style w:type="paragraph" w:customStyle="1" w:styleId="APPDWG">
    <w:name w:val="APP/DWG"/>
    <w:basedOn w:val="BodyIndent"/>
    <w:next w:val="APPtext"/>
    <w:rsid w:val="00021A2A"/>
    <w:pPr>
      <w:tabs>
        <w:tab w:val="clear" w:pos="2552"/>
      </w:tabs>
      <w:spacing w:before="9680" w:after="480" w:line="320" w:lineRule="atLeast"/>
      <w:ind w:left="0"/>
      <w:jc w:val="right"/>
    </w:pPr>
    <w:rPr>
      <w:rFonts w:ascii="Century Gothic" w:hAnsi="Century Gothic"/>
      <w:b/>
      <w:caps/>
      <w:color w:val="000066"/>
      <w:spacing w:val="120"/>
      <w:sz w:val="28"/>
      <w:lang w:val="en-GB"/>
    </w:rPr>
  </w:style>
  <w:style w:type="paragraph" w:customStyle="1" w:styleId="APPtext">
    <w:name w:val="APPtext"/>
    <w:basedOn w:val="BodyIndent"/>
    <w:next w:val="BodyIndent"/>
    <w:rsid w:val="00021A2A"/>
    <w:pPr>
      <w:tabs>
        <w:tab w:val="clear" w:pos="2552"/>
      </w:tabs>
      <w:spacing w:line="280" w:lineRule="atLeast"/>
      <w:jc w:val="right"/>
    </w:pPr>
    <w:rPr>
      <w:rFonts w:ascii="Century Gothic" w:hAnsi="Century Gothic"/>
      <w:color w:val="000066"/>
      <w:lang w:val="en-GB"/>
    </w:rPr>
  </w:style>
  <w:style w:type="paragraph" w:styleId="BodyTextIndent">
    <w:name w:val="Body Text Indent"/>
    <w:basedOn w:val="Normal"/>
    <w:link w:val="BodyTextIndentChar"/>
    <w:rsid w:val="00021A2A"/>
    <w:pPr>
      <w:tabs>
        <w:tab w:val="clear" w:pos="851"/>
        <w:tab w:val="clear" w:pos="2835"/>
        <w:tab w:val="clear" w:pos="3119"/>
        <w:tab w:val="clear" w:pos="3827"/>
      </w:tabs>
      <w:spacing w:line="240" w:lineRule="auto"/>
      <w:ind w:left="851"/>
      <w:jc w:val="both"/>
    </w:pPr>
    <w:rPr>
      <w:rFonts w:ascii="Cambria" w:eastAsiaTheme="minorEastAsia" w:hAnsi="Cambria"/>
      <w:sz w:val="16"/>
      <w:lang w:val="en-SG" w:eastAsia="en-US"/>
    </w:rPr>
  </w:style>
  <w:style w:type="character" w:customStyle="1" w:styleId="BodyTextIndentChar">
    <w:name w:val="Body Text Indent Char"/>
    <w:basedOn w:val="DefaultParagraphFont"/>
    <w:link w:val="BodyTextIndent"/>
    <w:rsid w:val="00021A2A"/>
    <w:rPr>
      <w:rFonts w:ascii="Cambria" w:eastAsiaTheme="minorEastAsia" w:hAnsi="Cambria"/>
      <w:sz w:val="16"/>
      <w:lang w:val="en-SG"/>
    </w:rPr>
  </w:style>
  <w:style w:type="paragraph" w:styleId="ListBullet3">
    <w:name w:val="List Bullet 3"/>
    <w:basedOn w:val="Normal"/>
    <w:autoRedefine/>
    <w:rsid w:val="00021A2A"/>
    <w:pPr>
      <w:tabs>
        <w:tab w:val="clear" w:pos="851"/>
        <w:tab w:val="clear" w:pos="2835"/>
        <w:tab w:val="clear" w:pos="3119"/>
        <w:tab w:val="clear" w:pos="3827"/>
        <w:tab w:val="num" w:pos="926"/>
      </w:tabs>
      <w:spacing w:line="240" w:lineRule="auto"/>
      <w:ind w:left="926" w:hanging="360"/>
    </w:pPr>
    <w:rPr>
      <w:rFonts w:ascii="Cambria" w:eastAsiaTheme="minorEastAsia" w:hAnsi="Cambria"/>
      <w:sz w:val="16"/>
      <w:lang w:val="da-DK" w:eastAsia="en-US"/>
    </w:rPr>
  </w:style>
  <w:style w:type="paragraph" w:styleId="BodyTextIndent2">
    <w:name w:val="Body Text Indent 2"/>
    <w:basedOn w:val="Normal"/>
    <w:link w:val="BodyTextIndent2Char"/>
    <w:rsid w:val="00021A2A"/>
    <w:pPr>
      <w:tabs>
        <w:tab w:val="clear" w:pos="851"/>
        <w:tab w:val="clear" w:pos="2835"/>
        <w:tab w:val="clear" w:pos="3119"/>
        <w:tab w:val="clear" w:pos="3827"/>
      </w:tabs>
      <w:ind w:left="851"/>
    </w:pPr>
    <w:rPr>
      <w:rFonts w:ascii="Cambria" w:eastAsiaTheme="minorEastAsia" w:hAnsi="Cambria"/>
      <w:sz w:val="16"/>
      <w:lang w:val="da-DK" w:eastAsia="en-US"/>
    </w:rPr>
  </w:style>
  <w:style w:type="character" w:customStyle="1" w:styleId="BodyTextIndent2Char">
    <w:name w:val="Body Text Indent 2 Char"/>
    <w:basedOn w:val="DefaultParagraphFont"/>
    <w:link w:val="BodyTextIndent2"/>
    <w:rsid w:val="00021A2A"/>
    <w:rPr>
      <w:rFonts w:ascii="Cambria" w:eastAsiaTheme="minorEastAsia" w:hAnsi="Cambria"/>
      <w:sz w:val="16"/>
      <w:lang w:val="da-DK"/>
    </w:rPr>
  </w:style>
  <w:style w:type="paragraph" w:styleId="CommentText">
    <w:name w:val="annotation text"/>
    <w:basedOn w:val="Normal"/>
    <w:link w:val="CommentTextChar"/>
    <w:uiPriority w:val="19"/>
    <w:rsid w:val="00021A2A"/>
    <w:pPr>
      <w:tabs>
        <w:tab w:val="clear" w:pos="851"/>
        <w:tab w:val="clear" w:pos="2835"/>
        <w:tab w:val="clear" w:pos="3119"/>
        <w:tab w:val="clear" w:pos="3827"/>
      </w:tabs>
      <w:spacing w:line="240" w:lineRule="auto"/>
      <w:jc w:val="both"/>
    </w:pPr>
    <w:rPr>
      <w:rFonts w:ascii="Cambria" w:eastAsiaTheme="minorEastAsia" w:hAnsi="Cambria"/>
      <w:lang w:val="en-SG" w:eastAsia="en-US"/>
    </w:rPr>
  </w:style>
  <w:style w:type="character" w:customStyle="1" w:styleId="CommentTextChar">
    <w:name w:val="Comment Text Char"/>
    <w:basedOn w:val="DefaultParagraphFont"/>
    <w:link w:val="CommentText"/>
    <w:uiPriority w:val="19"/>
    <w:rsid w:val="00021A2A"/>
    <w:rPr>
      <w:rFonts w:ascii="Cambria" w:eastAsiaTheme="minorEastAsia" w:hAnsi="Cambria"/>
      <w:lang w:val="en-SG"/>
    </w:rPr>
  </w:style>
  <w:style w:type="paragraph" w:customStyle="1" w:styleId="br-dato">
    <w:name w:val="br-dato"/>
    <w:basedOn w:val="Normal"/>
    <w:rsid w:val="00021A2A"/>
    <w:pPr>
      <w:tabs>
        <w:tab w:val="clear" w:pos="851"/>
        <w:tab w:val="clear" w:pos="2835"/>
        <w:tab w:val="clear" w:pos="3119"/>
        <w:tab w:val="clear" w:pos="3827"/>
        <w:tab w:val="left" w:pos="6407"/>
      </w:tabs>
    </w:pPr>
    <w:rPr>
      <w:rFonts w:ascii="Cambria" w:eastAsiaTheme="minorEastAsia" w:hAnsi="Cambria"/>
      <w:sz w:val="16"/>
      <w:lang w:val="en-SG" w:eastAsia="en-US"/>
    </w:rPr>
  </w:style>
  <w:style w:type="character" w:styleId="CommentReference">
    <w:name w:val="annotation reference"/>
    <w:basedOn w:val="DefaultParagraphFont"/>
    <w:uiPriority w:val="19"/>
    <w:rsid w:val="00021A2A"/>
    <w:rPr>
      <w:sz w:val="16"/>
      <w:szCs w:val="16"/>
    </w:rPr>
  </w:style>
  <w:style w:type="paragraph" w:customStyle="1" w:styleId="Client">
    <w:name w:val="Client"/>
    <w:basedOn w:val="Title1"/>
    <w:rsid w:val="00021A2A"/>
    <w:pPr>
      <w:framePr w:hSpace="180" w:wrap="around" w:vAnchor="text" w:hAnchor="text" w:y="1"/>
      <w:tabs>
        <w:tab w:val="clear" w:pos="-720"/>
        <w:tab w:val="clear" w:pos="0"/>
        <w:tab w:val="clear" w:pos="743"/>
        <w:tab w:val="clear" w:pos="6520"/>
        <w:tab w:val="clear" w:pos="8505"/>
      </w:tabs>
      <w:suppressOverlap/>
    </w:pPr>
    <w:rPr>
      <w:rFonts w:eastAsiaTheme="minorEastAsia"/>
      <w:lang w:val="en-SG"/>
    </w:rPr>
  </w:style>
  <w:style w:type="table" w:styleId="MediumGrid3-Accent1">
    <w:name w:val="Medium Grid 3 Accent 1"/>
    <w:basedOn w:val="TableNormal"/>
    <w:uiPriority w:val="69"/>
    <w:rsid w:val="00021A2A"/>
    <w:rPr>
      <w:rFonts w:eastAsiaTheme="minorEastAsia"/>
      <w:lang w:val="da-DK"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6C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DC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DC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DC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DC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EDA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EDA0" w:themeFill="accent1" w:themeFillTint="7F"/>
      </w:tcPr>
    </w:tblStylePr>
  </w:style>
  <w:style w:type="table" w:styleId="DarkList-Accent1">
    <w:name w:val="Dark List Accent 1"/>
    <w:basedOn w:val="TableNormal"/>
    <w:uiPriority w:val="70"/>
    <w:rsid w:val="00021A2A"/>
    <w:rPr>
      <w:rFonts w:eastAsiaTheme="minorEastAsia"/>
      <w:color w:val="FFFFFF" w:themeColor="background1"/>
      <w:lang w:val="da-DK" w:eastAsia="da-DK"/>
    </w:rPr>
    <w:tblPr>
      <w:tblStyleRowBandSize w:val="1"/>
      <w:tblStyleColBandSize w:val="1"/>
    </w:tblPr>
    <w:tcPr>
      <w:shd w:val="clear" w:color="auto" w:fill="FADC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4165" w:themeFill="text1"/>
      </w:tcPr>
    </w:tblStylePr>
    <w:tblStylePr w:type="lastRow">
      <w:tblPr/>
      <w:tcPr>
        <w:tcBorders>
          <w:top w:val="single" w:sz="18" w:space="0" w:color="FFFFFF" w:themeColor="background1"/>
          <w:left w:val="nil"/>
          <w:bottom w:val="nil"/>
          <w:right w:val="nil"/>
          <w:insideH w:val="nil"/>
          <w:insideV w:val="nil"/>
        </w:tcBorders>
        <w:shd w:val="clear" w:color="auto" w:fill="9880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E5C0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E5C006" w:themeFill="accent1" w:themeFillShade="BF"/>
      </w:tcPr>
    </w:tblStylePr>
    <w:tblStylePr w:type="band1Vert">
      <w:tblPr/>
      <w:tcPr>
        <w:tcBorders>
          <w:top w:val="nil"/>
          <w:left w:val="nil"/>
          <w:bottom w:val="nil"/>
          <w:right w:val="nil"/>
          <w:insideH w:val="nil"/>
          <w:insideV w:val="nil"/>
        </w:tcBorders>
        <w:shd w:val="clear" w:color="auto" w:fill="E5C006" w:themeFill="accent1" w:themeFillShade="BF"/>
      </w:tcPr>
    </w:tblStylePr>
    <w:tblStylePr w:type="band1Horz">
      <w:tblPr/>
      <w:tcPr>
        <w:tcBorders>
          <w:top w:val="nil"/>
          <w:left w:val="nil"/>
          <w:bottom w:val="nil"/>
          <w:right w:val="nil"/>
          <w:insideH w:val="nil"/>
          <w:insideV w:val="nil"/>
        </w:tcBorders>
        <w:shd w:val="clear" w:color="auto" w:fill="E5C006" w:themeFill="accent1" w:themeFillShade="BF"/>
      </w:tcPr>
    </w:tblStylePr>
  </w:style>
  <w:style w:type="table" w:styleId="DarkList-Accent4">
    <w:name w:val="Dark List Accent 4"/>
    <w:basedOn w:val="TableNormal"/>
    <w:uiPriority w:val="70"/>
    <w:rsid w:val="00021A2A"/>
    <w:rPr>
      <w:rFonts w:eastAsiaTheme="minorEastAsia"/>
      <w:color w:val="FFFFFF" w:themeColor="background1"/>
      <w:lang w:val="da-DK" w:eastAsia="da-DK"/>
    </w:rPr>
    <w:tblPr>
      <w:tblStyleRowBandSize w:val="1"/>
      <w:tblStyleColBandSize w:val="1"/>
    </w:tblPr>
    <w:tcPr>
      <w:shd w:val="clear" w:color="auto" w:fill="61C2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4165" w:themeFill="text1"/>
      </w:tcPr>
    </w:tblStylePr>
    <w:tblStylePr w:type="lastRow">
      <w:tblPr/>
      <w:tcPr>
        <w:tcBorders>
          <w:top w:val="single" w:sz="18" w:space="0" w:color="FFFFFF" w:themeColor="background1"/>
          <w:left w:val="nil"/>
          <w:bottom w:val="nil"/>
          <w:right w:val="nil"/>
          <w:insideH w:val="nil"/>
          <w:insideV w:val="nil"/>
        </w:tcBorders>
        <w:shd w:val="clear" w:color="auto" w:fill="2D652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3983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39835" w:themeFill="accent4" w:themeFillShade="BF"/>
      </w:tcPr>
    </w:tblStylePr>
    <w:tblStylePr w:type="band1Vert">
      <w:tblPr/>
      <w:tcPr>
        <w:tcBorders>
          <w:top w:val="nil"/>
          <w:left w:val="nil"/>
          <w:bottom w:val="nil"/>
          <w:right w:val="nil"/>
          <w:insideH w:val="nil"/>
          <w:insideV w:val="nil"/>
        </w:tcBorders>
        <w:shd w:val="clear" w:color="auto" w:fill="439835" w:themeFill="accent4" w:themeFillShade="BF"/>
      </w:tcPr>
    </w:tblStylePr>
    <w:tblStylePr w:type="band1Horz">
      <w:tblPr/>
      <w:tcPr>
        <w:tcBorders>
          <w:top w:val="nil"/>
          <w:left w:val="nil"/>
          <w:bottom w:val="nil"/>
          <w:right w:val="nil"/>
          <w:insideH w:val="nil"/>
          <w:insideV w:val="nil"/>
        </w:tcBorders>
        <w:shd w:val="clear" w:color="auto" w:fill="439835" w:themeFill="accent4" w:themeFillShade="BF"/>
      </w:tcPr>
    </w:tblStylePr>
  </w:style>
  <w:style w:type="table" w:customStyle="1" w:styleId="MediumShading1-Accent11">
    <w:name w:val="Medium Shading 1 - Accent 11"/>
    <w:basedOn w:val="TableNormal"/>
    <w:uiPriority w:val="63"/>
    <w:rsid w:val="00021A2A"/>
    <w:rPr>
      <w:rFonts w:eastAsiaTheme="minorEastAsia"/>
      <w:lang w:val="da-DK" w:eastAsia="da-DK"/>
    </w:rPr>
    <w:tblPr>
      <w:tblStyleRowBandSize w:val="1"/>
      <w:tblStyleColBandSize w:val="1"/>
      <w:tblBorders>
        <w:top w:val="single" w:sz="8" w:space="0" w:color="FBE470" w:themeColor="accent1" w:themeTint="BF"/>
        <w:left w:val="single" w:sz="8" w:space="0" w:color="FBE470" w:themeColor="accent1" w:themeTint="BF"/>
        <w:bottom w:val="single" w:sz="8" w:space="0" w:color="FBE470" w:themeColor="accent1" w:themeTint="BF"/>
        <w:right w:val="single" w:sz="8" w:space="0" w:color="FBE470" w:themeColor="accent1" w:themeTint="BF"/>
        <w:insideH w:val="single" w:sz="8" w:space="0" w:color="FBE470" w:themeColor="accent1" w:themeTint="BF"/>
      </w:tblBorders>
    </w:tblPr>
    <w:tblStylePr w:type="firstRow">
      <w:pPr>
        <w:spacing w:before="0" w:after="0" w:line="240" w:lineRule="auto"/>
      </w:pPr>
      <w:rPr>
        <w:b/>
        <w:bCs/>
        <w:color w:val="FFFFFF" w:themeColor="background1"/>
      </w:rPr>
      <w:tblPr/>
      <w:tcPr>
        <w:tcBorders>
          <w:top w:val="single" w:sz="8" w:space="0" w:color="FBE470" w:themeColor="accent1" w:themeTint="BF"/>
          <w:left w:val="single" w:sz="8" w:space="0" w:color="FBE470" w:themeColor="accent1" w:themeTint="BF"/>
          <w:bottom w:val="single" w:sz="8" w:space="0" w:color="FBE470" w:themeColor="accent1" w:themeTint="BF"/>
          <w:right w:val="single" w:sz="8" w:space="0" w:color="FBE470" w:themeColor="accent1" w:themeTint="BF"/>
          <w:insideH w:val="nil"/>
          <w:insideV w:val="nil"/>
        </w:tcBorders>
        <w:shd w:val="clear" w:color="auto" w:fill="FADC41" w:themeFill="accent1"/>
      </w:tcPr>
    </w:tblStylePr>
    <w:tblStylePr w:type="lastRow">
      <w:pPr>
        <w:spacing w:before="0" w:after="0" w:line="240" w:lineRule="auto"/>
      </w:pPr>
      <w:rPr>
        <w:b/>
        <w:bCs/>
      </w:rPr>
      <w:tblPr/>
      <w:tcPr>
        <w:tcBorders>
          <w:top w:val="double" w:sz="6" w:space="0" w:color="FBE470" w:themeColor="accent1" w:themeTint="BF"/>
          <w:left w:val="single" w:sz="8" w:space="0" w:color="FBE470" w:themeColor="accent1" w:themeTint="BF"/>
          <w:bottom w:val="single" w:sz="8" w:space="0" w:color="FBE470" w:themeColor="accent1" w:themeTint="BF"/>
          <w:right w:val="single" w:sz="8" w:space="0" w:color="FBE47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F6CF" w:themeFill="accent1" w:themeFillTint="3F"/>
      </w:tcPr>
    </w:tblStylePr>
    <w:tblStylePr w:type="band1Horz">
      <w:tblPr/>
      <w:tcPr>
        <w:tcBorders>
          <w:insideH w:val="nil"/>
          <w:insideV w:val="nil"/>
        </w:tcBorders>
        <w:shd w:val="clear" w:color="auto" w:fill="FDF6CF"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021A2A"/>
    <w:rPr>
      <w:rFonts w:eastAsiaTheme="minorEastAsia"/>
      <w:lang w:val="da-DK"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DC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DC41" w:themeFill="accent1"/>
      </w:tcPr>
    </w:tblStylePr>
    <w:tblStylePr w:type="lastCol">
      <w:rPr>
        <w:b/>
        <w:bCs/>
        <w:color w:val="FFFFFF" w:themeColor="background1"/>
      </w:rPr>
      <w:tblPr/>
      <w:tcPr>
        <w:tcBorders>
          <w:left w:val="nil"/>
          <w:right w:val="nil"/>
          <w:insideH w:val="nil"/>
          <w:insideV w:val="nil"/>
        </w:tcBorders>
        <w:shd w:val="clear" w:color="auto" w:fill="FADC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021A2A"/>
    <w:rPr>
      <w:rFonts w:eastAsiaTheme="minorEastAsia"/>
      <w:lang w:val="da-DK" w:eastAsia="da-DK"/>
    </w:rPr>
    <w:tblPr>
      <w:tblStyleRowBandSize w:val="1"/>
      <w:tblStyleColBandSize w:val="1"/>
      <w:tblBorders>
        <w:top w:val="single" w:sz="8" w:space="0" w:color="FADC41" w:themeColor="accent1"/>
        <w:left w:val="single" w:sz="8" w:space="0" w:color="FADC41" w:themeColor="accent1"/>
        <w:bottom w:val="single" w:sz="8" w:space="0" w:color="FADC41" w:themeColor="accent1"/>
        <w:right w:val="single" w:sz="8" w:space="0" w:color="FADC41" w:themeColor="accent1"/>
      </w:tblBorders>
    </w:tblPr>
    <w:tblStylePr w:type="firstRow">
      <w:pPr>
        <w:spacing w:before="0" w:after="0" w:line="240" w:lineRule="auto"/>
      </w:pPr>
      <w:rPr>
        <w:b/>
        <w:bCs/>
        <w:color w:val="FFFFFF" w:themeColor="background1"/>
      </w:rPr>
      <w:tblPr/>
      <w:tcPr>
        <w:shd w:val="clear" w:color="auto" w:fill="FADC41" w:themeFill="accent1"/>
      </w:tcPr>
    </w:tblStylePr>
    <w:tblStylePr w:type="lastRow">
      <w:pPr>
        <w:spacing w:before="0" w:after="0" w:line="240" w:lineRule="auto"/>
      </w:pPr>
      <w:rPr>
        <w:b/>
        <w:bCs/>
      </w:rPr>
      <w:tblPr/>
      <w:tcPr>
        <w:tcBorders>
          <w:top w:val="double" w:sz="6" w:space="0" w:color="FADC41" w:themeColor="accent1"/>
          <w:left w:val="single" w:sz="8" w:space="0" w:color="FADC41" w:themeColor="accent1"/>
          <w:bottom w:val="single" w:sz="8" w:space="0" w:color="FADC41" w:themeColor="accent1"/>
          <w:right w:val="single" w:sz="8" w:space="0" w:color="FADC41" w:themeColor="accent1"/>
        </w:tcBorders>
      </w:tcPr>
    </w:tblStylePr>
    <w:tblStylePr w:type="firstCol">
      <w:rPr>
        <w:b/>
        <w:bCs/>
      </w:rPr>
    </w:tblStylePr>
    <w:tblStylePr w:type="lastCol">
      <w:rPr>
        <w:b/>
        <w:bCs/>
      </w:rPr>
    </w:tblStylePr>
    <w:tblStylePr w:type="band1Vert">
      <w:tblPr/>
      <w:tcPr>
        <w:tcBorders>
          <w:top w:val="single" w:sz="8" w:space="0" w:color="FADC41" w:themeColor="accent1"/>
          <w:left w:val="single" w:sz="8" w:space="0" w:color="FADC41" w:themeColor="accent1"/>
          <w:bottom w:val="single" w:sz="8" w:space="0" w:color="FADC41" w:themeColor="accent1"/>
          <w:right w:val="single" w:sz="8" w:space="0" w:color="FADC41" w:themeColor="accent1"/>
        </w:tcBorders>
      </w:tcPr>
    </w:tblStylePr>
    <w:tblStylePr w:type="band1Horz">
      <w:tblPr/>
      <w:tcPr>
        <w:tcBorders>
          <w:top w:val="single" w:sz="8" w:space="0" w:color="FADC41" w:themeColor="accent1"/>
          <w:left w:val="single" w:sz="8" w:space="0" w:color="FADC41" w:themeColor="accent1"/>
          <w:bottom w:val="single" w:sz="8" w:space="0" w:color="FADC41" w:themeColor="accent1"/>
          <w:right w:val="single" w:sz="8" w:space="0" w:color="FADC41" w:themeColor="accent1"/>
        </w:tcBorders>
      </w:tcPr>
    </w:tblStylePr>
  </w:style>
  <w:style w:type="paragraph" w:styleId="ListParagraph">
    <w:name w:val="List Paragraph"/>
    <w:basedOn w:val="Normal"/>
    <w:uiPriority w:val="99"/>
    <w:qFormat/>
    <w:rsid w:val="00021A2A"/>
    <w:pPr>
      <w:tabs>
        <w:tab w:val="clear" w:pos="851"/>
        <w:tab w:val="clear" w:pos="2835"/>
        <w:tab w:val="clear" w:pos="3119"/>
        <w:tab w:val="clear" w:pos="3827"/>
      </w:tabs>
      <w:ind w:left="720"/>
      <w:contextualSpacing/>
    </w:pPr>
    <w:rPr>
      <w:rFonts w:ascii="Cambria" w:eastAsiaTheme="minorEastAsia" w:hAnsi="Cambria"/>
      <w:sz w:val="16"/>
      <w:lang w:val="en-SG" w:eastAsia="en-US"/>
    </w:rPr>
  </w:style>
  <w:style w:type="character" w:customStyle="1" w:styleId="Heading1Char">
    <w:name w:val="Heading 1 Char"/>
    <w:aliases w:val="Nivå 1 Char,Niv Char,WMAHeading1 Char,Niv + Line spacing:  Exactly 12 pt Char,D&amp;M Char,D&amp;M 1 Char,H1 Char,ERS Heading 1 Char,c Char,EPA Heading 1 Char"/>
    <w:basedOn w:val="DefaultParagraphFont"/>
    <w:link w:val="Heading1"/>
    <w:rsid w:val="00C44CC5"/>
    <w:rPr>
      <w:rFonts w:ascii="Arial" w:hAnsi="Arial"/>
      <w:color w:val="005A8C"/>
      <w:sz w:val="32"/>
      <w:lang w:val="en-GB" w:eastAsia="da-DK"/>
    </w:rPr>
  </w:style>
  <w:style w:type="paragraph" w:styleId="Bibliography">
    <w:name w:val="Bibliography"/>
    <w:basedOn w:val="BodyText"/>
    <w:next w:val="BodyText"/>
    <w:uiPriority w:val="37"/>
    <w:unhideWhenUsed/>
    <w:rsid w:val="00021A2A"/>
    <w:pPr>
      <w:tabs>
        <w:tab w:val="left" w:pos="1701"/>
      </w:tabs>
      <w:ind w:left="1701" w:hanging="567"/>
    </w:pPr>
    <w:rPr>
      <w:rFonts w:ascii="Cambria" w:eastAsiaTheme="minorEastAsia" w:hAnsi="Cambria"/>
    </w:rPr>
  </w:style>
  <w:style w:type="paragraph" w:customStyle="1" w:styleId="StyleDashCustomColorRGB0">
    <w:name w:val="Style Dash + Custom Color(RGB(0"/>
    <w:aliases w:val="0,102))"/>
    <w:basedOn w:val="Dash"/>
    <w:rsid w:val="00021A2A"/>
    <w:pPr>
      <w:numPr>
        <w:numId w:val="0"/>
      </w:numPr>
      <w:ind w:left="2421" w:hanging="360"/>
    </w:pPr>
    <w:rPr>
      <w:color w:val="000066"/>
    </w:rPr>
  </w:style>
  <w:style w:type="paragraph" w:customStyle="1" w:styleId="Dash1">
    <w:name w:val="Dash1"/>
    <w:basedOn w:val="Bullet"/>
    <w:next w:val="Dash"/>
    <w:autoRedefine/>
    <w:rsid w:val="00021A2A"/>
    <w:pPr>
      <w:numPr>
        <w:numId w:val="0"/>
      </w:numPr>
      <w:ind w:left="1984" w:hanging="425"/>
    </w:pPr>
    <w:rPr>
      <w:rFonts w:ascii="Cambria" w:eastAsiaTheme="minorEastAsia" w:hAnsi="Cambria"/>
    </w:rPr>
  </w:style>
  <w:style w:type="paragraph" w:customStyle="1" w:styleId="StyleDash1BoldCustomColorRGB00102">
    <w:name w:val="Style Dash1 + Bold Custom Color(RGB(00102))"/>
    <w:basedOn w:val="Dash1"/>
    <w:autoRedefine/>
    <w:rsid w:val="00021A2A"/>
    <w:rPr>
      <w:b/>
      <w:bCs/>
      <w:color w:val="000066"/>
    </w:rPr>
  </w:style>
  <w:style w:type="paragraph" w:customStyle="1" w:styleId="Heading60">
    <w:name w:val="Heading6"/>
    <w:basedOn w:val="BodyText"/>
    <w:next w:val="BodyText"/>
    <w:autoRedefine/>
    <w:rsid w:val="00021A2A"/>
    <w:rPr>
      <w:rFonts w:ascii="Cambria" w:eastAsiaTheme="minorEastAsia" w:hAnsi="Cambria"/>
      <w:b/>
      <w:color w:val="000066"/>
    </w:rPr>
  </w:style>
  <w:style w:type="paragraph" w:customStyle="1" w:styleId="StyleRefCambria">
    <w:name w:val="Style Ref + Cambria"/>
    <w:basedOn w:val="Ref"/>
    <w:rsid w:val="00021A2A"/>
    <w:pPr>
      <w:jc w:val="both"/>
    </w:pPr>
    <w:rPr>
      <w:rFonts w:ascii="Cambria" w:eastAsiaTheme="minorEastAsia" w:hAnsi="Cambria"/>
      <w:lang w:val="en-SG" w:eastAsia="en-US"/>
    </w:rPr>
  </w:style>
  <w:style w:type="paragraph" w:customStyle="1" w:styleId="Hyperlink1">
    <w:name w:val="Hyperlink1"/>
    <w:basedOn w:val="BodyText"/>
    <w:next w:val="BodyText"/>
    <w:autoRedefine/>
    <w:rsid w:val="00021A2A"/>
    <w:rPr>
      <w:rFonts w:ascii="Cambria" w:eastAsiaTheme="minorEastAsia" w:hAnsi="Cambria"/>
      <w:color w:val="4E9FED"/>
    </w:rPr>
  </w:style>
  <w:style w:type="paragraph" w:styleId="HTMLAddress">
    <w:name w:val="HTML Address"/>
    <w:basedOn w:val="BodyText"/>
    <w:next w:val="BodyText"/>
    <w:link w:val="HTMLAddressChar"/>
    <w:autoRedefine/>
    <w:rsid w:val="00021A2A"/>
    <w:pPr>
      <w:spacing w:line="240" w:lineRule="auto"/>
    </w:pPr>
    <w:rPr>
      <w:rFonts w:ascii="Cambria" w:eastAsiaTheme="minorEastAsia" w:hAnsi="Cambria"/>
      <w:iCs/>
      <w:color w:val="4E9FED"/>
    </w:rPr>
  </w:style>
  <w:style w:type="character" w:customStyle="1" w:styleId="HTMLAddressChar">
    <w:name w:val="HTML Address Char"/>
    <w:basedOn w:val="DefaultParagraphFont"/>
    <w:link w:val="HTMLAddress"/>
    <w:rsid w:val="00021A2A"/>
    <w:rPr>
      <w:rFonts w:ascii="Cambria" w:eastAsiaTheme="minorEastAsia" w:hAnsi="Cambria"/>
      <w:iCs/>
      <w:color w:val="4E9FED"/>
      <w:lang w:val="en-SG"/>
    </w:rPr>
  </w:style>
  <w:style w:type="paragraph" w:styleId="TOCHeading">
    <w:name w:val="TOC Heading"/>
    <w:basedOn w:val="Heading1"/>
    <w:next w:val="Normal"/>
    <w:uiPriority w:val="39"/>
    <w:unhideWhenUsed/>
    <w:rsid w:val="00021A2A"/>
    <w:pPr>
      <w:keepLines/>
      <w:numPr>
        <w:numId w:val="0"/>
      </w:numPr>
      <w:tabs>
        <w:tab w:val="clear" w:pos="1134"/>
      </w:tabs>
      <w:spacing w:after="400" w:line="360" w:lineRule="atLeast"/>
      <w:outlineLvl w:val="9"/>
    </w:pPr>
    <w:rPr>
      <w:rFonts w:ascii="Century Gothic" w:eastAsiaTheme="majorEastAsia" w:hAnsi="Century Gothic" w:cstheme="majorBidi"/>
      <w:b/>
      <w:bCs/>
      <w:color w:val="000066"/>
      <w:sz w:val="28"/>
      <w:szCs w:val="28"/>
      <w:lang w:eastAsia="en-US"/>
    </w:rPr>
  </w:style>
  <w:style w:type="paragraph" w:customStyle="1" w:styleId="Bullet6ptafter">
    <w:name w:val="Bullet 6 pt after"/>
    <w:basedOn w:val="Bullet"/>
    <w:rsid w:val="00021A2A"/>
    <w:pPr>
      <w:spacing w:after="120"/>
      <w:ind w:left="1494"/>
    </w:pPr>
    <w:rPr>
      <w:rFonts w:ascii="Cambria" w:eastAsiaTheme="minorEastAsia" w:hAnsi="Cambria"/>
    </w:rPr>
  </w:style>
  <w:style w:type="paragraph" w:customStyle="1" w:styleId="Dashlast0">
    <w:name w:val="Dash last"/>
    <w:basedOn w:val="Dash"/>
    <w:next w:val="BodyText"/>
    <w:rsid w:val="00021A2A"/>
    <w:pPr>
      <w:numPr>
        <w:numId w:val="0"/>
      </w:numPr>
      <w:spacing w:after="200"/>
      <w:ind w:left="2421" w:hanging="360"/>
    </w:pPr>
  </w:style>
  <w:style w:type="paragraph" w:customStyle="1" w:styleId="StyleCenturyGothic14ptBoldCustomColorRGB00102">
    <w:name w:val="Style Century Gothic 14 pt Bold Custom Color(RGB(00102))"/>
    <w:basedOn w:val="Normal"/>
    <w:rsid w:val="00021A2A"/>
    <w:pPr>
      <w:tabs>
        <w:tab w:val="clear" w:pos="851"/>
        <w:tab w:val="clear" w:pos="2835"/>
        <w:tab w:val="clear" w:pos="3119"/>
        <w:tab w:val="clear" w:pos="3827"/>
      </w:tabs>
      <w:spacing w:before="600" w:after="480" w:line="320" w:lineRule="atLeast"/>
    </w:pPr>
    <w:rPr>
      <w:rFonts w:ascii="Century Gothic" w:eastAsiaTheme="minorEastAsia" w:hAnsi="Century Gothic"/>
      <w:b/>
      <w:bCs/>
      <w:color w:val="000066"/>
      <w:sz w:val="24"/>
      <w:lang w:val="en-SG" w:eastAsia="en-US"/>
    </w:rPr>
  </w:style>
  <w:style w:type="paragraph" w:customStyle="1" w:styleId="StyleCenturyGothic11ptBoldCustomColorRGB00102Befo1">
    <w:name w:val="Style Century Gothic 11 pt Bold Custom Color(RGB(00102)) Befo...1"/>
    <w:basedOn w:val="Normal"/>
    <w:rsid w:val="00021A2A"/>
    <w:pPr>
      <w:tabs>
        <w:tab w:val="clear" w:pos="851"/>
        <w:tab w:val="clear" w:pos="2835"/>
        <w:tab w:val="clear" w:pos="3119"/>
        <w:tab w:val="clear" w:pos="3827"/>
      </w:tabs>
      <w:spacing w:before="240" w:after="120" w:line="260" w:lineRule="atLeast"/>
    </w:pPr>
    <w:rPr>
      <w:rFonts w:ascii="Century Gothic" w:eastAsiaTheme="minorEastAsia" w:hAnsi="Century Gothic"/>
      <w:b/>
      <w:bCs/>
      <w:color w:val="000066"/>
      <w:sz w:val="22"/>
      <w:lang w:val="en-SG" w:eastAsia="en-US"/>
    </w:rPr>
  </w:style>
  <w:style w:type="paragraph" w:styleId="Subtitle">
    <w:name w:val="Subtitle"/>
    <w:basedOn w:val="Normal"/>
    <w:next w:val="Normal"/>
    <w:link w:val="SubtitleChar"/>
    <w:qFormat/>
    <w:rsid w:val="00021A2A"/>
    <w:pPr>
      <w:numPr>
        <w:ilvl w:val="1"/>
      </w:numPr>
      <w:tabs>
        <w:tab w:val="clear" w:pos="851"/>
        <w:tab w:val="clear" w:pos="2835"/>
        <w:tab w:val="clear" w:pos="3119"/>
        <w:tab w:val="clear" w:pos="3827"/>
      </w:tabs>
    </w:pPr>
    <w:rPr>
      <w:rFonts w:asciiTheme="majorHAnsi" w:eastAsiaTheme="majorEastAsia" w:hAnsiTheme="majorHAnsi" w:cstheme="majorBidi"/>
      <w:i/>
      <w:iCs/>
      <w:color w:val="FADC41" w:themeColor="accent1"/>
      <w:spacing w:val="15"/>
      <w:sz w:val="24"/>
      <w:szCs w:val="24"/>
      <w:lang w:val="en-SG" w:eastAsia="en-US"/>
    </w:rPr>
  </w:style>
  <w:style w:type="character" w:customStyle="1" w:styleId="SubtitleChar">
    <w:name w:val="Subtitle Char"/>
    <w:basedOn w:val="DefaultParagraphFont"/>
    <w:link w:val="Subtitle"/>
    <w:rsid w:val="00021A2A"/>
    <w:rPr>
      <w:rFonts w:asciiTheme="majorHAnsi" w:eastAsiaTheme="majorEastAsia" w:hAnsiTheme="majorHAnsi" w:cstheme="majorBidi"/>
      <w:i/>
      <w:iCs/>
      <w:color w:val="FADC41" w:themeColor="accent1"/>
      <w:spacing w:val="15"/>
      <w:sz w:val="24"/>
      <w:szCs w:val="24"/>
      <w:lang w:val="en-SG"/>
    </w:rPr>
  </w:style>
  <w:style w:type="paragraph" w:customStyle="1" w:styleId="StyleCenturyGothic14ptBoldCustomcolorRGB001020">
    <w:name w:val="Style Century Gothic 14 pt Bold Custom color(RGB00102)"/>
    <w:basedOn w:val="StyleCenturyGothic14ptBoldCustomColorRGB00102"/>
    <w:rsid w:val="00021A2A"/>
    <w:rPr>
      <w:sz w:val="28"/>
      <w:szCs w:val="28"/>
    </w:rPr>
  </w:style>
  <w:style w:type="paragraph" w:customStyle="1" w:styleId="StyleCenturyGothic12ptBoldCustomColorRGB00102">
    <w:name w:val="Style Century Gothic 12 pt Bold Custom Color(RGB00102)"/>
    <w:basedOn w:val="StyleCenturyGothic11ptBoldCustomColorRGB00102Befo1"/>
    <w:rsid w:val="00021A2A"/>
    <w:pPr>
      <w:spacing w:line="280" w:lineRule="atLeast"/>
    </w:pPr>
    <w:rPr>
      <w:sz w:val="24"/>
    </w:rPr>
  </w:style>
  <w:style w:type="paragraph" w:customStyle="1" w:styleId="Bullet1">
    <w:name w:val="Bullet1"/>
    <w:basedOn w:val="Bullet"/>
    <w:rsid w:val="00021A2A"/>
    <w:pPr>
      <w:numPr>
        <w:numId w:val="16"/>
      </w:numPr>
      <w:ind w:left="1559" w:hanging="425"/>
    </w:pPr>
    <w:rPr>
      <w:rFonts w:ascii="Cambria" w:eastAsiaTheme="minorEastAsia" w:hAnsi="Cambria"/>
    </w:rPr>
  </w:style>
  <w:style w:type="paragraph" w:customStyle="1" w:styleId="none">
    <w:name w:val="none"/>
    <w:basedOn w:val="Heading9"/>
    <w:rsid w:val="00021A2A"/>
    <w:pPr>
      <w:numPr>
        <w:ilvl w:val="0"/>
        <w:numId w:val="0"/>
      </w:numPr>
      <w:tabs>
        <w:tab w:val="clear" w:pos="851"/>
        <w:tab w:val="clear" w:pos="2835"/>
        <w:tab w:val="clear" w:pos="3119"/>
        <w:tab w:val="clear" w:pos="3827"/>
      </w:tabs>
      <w:spacing w:before="0" w:line="240" w:lineRule="auto"/>
      <w:outlineLvl w:val="9"/>
    </w:pPr>
    <w:rPr>
      <w:rFonts w:ascii="Arial" w:eastAsiaTheme="minorEastAsia" w:hAnsi="Arial" w:cs="Times New Roman"/>
      <w:i w:val="0"/>
      <w:iCs w:val="0"/>
      <w:color w:val="auto"/>
      <w:sz w:val="22"/>
      <w:lang w:eastAsia="en-US"/>
    </w:rPr>
  </w:style>
  <w:style w:type="paragraph" w:customStyle="1" w:styleId="Default">
    <w:name w:val="Default"/>
    <w:rsid w:val="00021A2A"/>
    <w:pPr>
      <w:widowControl w:val="0"/>
      <w:autoSpaceDE w:val="0"/>
      <w:autoSpaceDN w:val="0"/>
      <w:adjustRightInd w:val="0"/>
    </w:pPr>
    <w:rPr>
      <w:rFonts w:ascii="Tahoma" w:eastAsiaTheme="minorEastAsia" w:hAnsi="Tahoma" w:cs="Tahoma"/>
      <w:color w:val="000000"/>
      <w:sz w:val="24"/>
      <w:szCs w:val="24"/>
    </w:rPr>
  </w:style>
  <w:style w:type="paragraph" w:customStyle="1" w:styleId="CM2">
    <w:name w:val="CM2"/>
    <w:basedOn w:val="Default"/>
    <w:next w:val="Default"/>
    <w:uiPriority w:val="99"/>
    <w:rsid w:val="00021A2A"/>
    <w:rPr>
      <w:color w:val="auto"/>
    </w:rPr>
  </w:style>
  <w:style w:type="paragraph" w:customStyle="1" w:styleId="CM11">
    <w:name w:val="CM11"/>
    <w:basedOn w:val="Default"/>
    <w:next w:val="Default"/>
    <w:uiPriority w:val="99"/>
    <w:rsid w:val="00021A2A"/>
    <w:pPr>
      <w:spacing w:after="225"/>
    </w:pPr>
    <w:rPr>
      <w:color w:val="auto"/>
    </w:rPr>
  </w:style>
  <w:style w:type="paragraph" w:customStyle="1" w:styleId="CM12">
    <w:name w:val="CM12"/>
    <w:basedOn w:val="Default"/>
    <w:next w:val="Default"/>
    <w:uiPriority w:val="99"/>
    <w:rsid w:val="00021A2A"/>
    <w:pPr>
      <w:spacing w:after="58"/>
    </w:pPr>
    <w:rPr>
      <w:color w:val="auto"/>
    </w:rPr>
  </w:style>
  <w:style w:type="paragraph" w:customStyle="1" w:styleId="CM13">
    <w:name w:val="CM13"/>
    <w:basedOn w:val="Default"/>
    <w:next w:val="Default"/>
    <w:uiPriority w:val="99"/>
    <w:rsid w:val="00021A2A"/>
    <w:pPr>
      <w:spacing w:after="113"/>
    </w:pPr>
    <w:rPr>
      <w:color w:val="auto"/>
    </w:rPr>
  </w:style>
  <w:style w:type="character" w:customStyle="1" w:styleId="BodyIndentChar1">
    <w:name w:val="Body Indent Char1"/>
    <w:basedOn w:val="DefaultParagraphFont"/>
    <w:link w:val="BodyIndent"/>
    <w:rsid w:val="00021A2A"/>
    <w:rPr>
      <w:rFonts w:eastAsiaTheme="minorEastAsia"/>
      <w:sz w:val="24"/>
      <w:lang w:val="da-DK"/>
    </w:rPr>
  </w:style>
  <w:style w:type="paragraph" w:customStyle="1" w:styleId="body">
    <w:name w:val="body"/>
    <w:basedOn w:val="Normal"/>
    <w:rsid w:val="00021A2A"/>
    <w:pPr>
      <w:tabs>
        <w:tab w:val="clear" w:pos="851"/>
        <w:tab w:val="clear" w:pos="2835"/>
        <w:tab w:val="clear" w:pos="3119"/>
        <w:tab w:val="clear" w:pos="3827"/>
      </w:tabs>
      <w:spacing w:line="240" w:lineRule="auto"/>
      <w:ind w:left="709"/>
      <w:jc w:val="both"/>
    </w:pPr>
    <w:rPr>
      <w:rFonts w:ascii="Times New Roman" w:eastAsiaTheme="minorEastAsia" w:hAnsi="Times New Roman"/>
      <w:sz w:val="24"/>
      <w:lang w:val="en-SG" w:eastAsia="en-US"/>
    </w:rPr>
  </w:style>
  <w:style w:type="paragraph" w:customStyle="1" w:styleId="BI">
    <w:name w:val="BI"/>
    <w:basedOn w:val="BodyIndent"/>
    <w:link w:val="BIChar"/>
    <w:qFormat/>
    <w:rsid w:val="00021A2A"/>
    <w:pPr>
      <w:tabs>
        <w:tab w:val="clear" w:pos="3402"/>
        <w:tab w:val="left" w:pos="1418"/>
        <w:tab w:val="left" w:pos="1985"/>
        <w:tab w:val="left" w:pos="3119"/>
      </w:tabs>
      <w:ind w:left="850"/>
    </w:pPr>
    <w:rPr>
      <w:rFonts w:asciiTheme="majorHAnsi" w:hAnsiTheme="majorHAnsi"/>
      <w:lang w:val="en-GB"/>
    </w:rPr>
  </w:style>
  <w:style w:type="character" w:customStyle="1" w:styleId="BIChar">
    <w:name w:val="BI Char"/>
    <w:basedOn w:val="BodyIndentChar1"/>
    <w:link w:val="BI"/>
    <w:rsid w:val="00021A2A"/>
    <w:rPr>
      <w:rFonts w:asciiTheme="majorHAnsi" w:eastAsiaTheme="minorEastAsia" w:hAnsiTheme="majorHAnsi"/>
      <w:sz w:val="24"/>
      <w:lang w:val="en-GB"/>
    </w:rPr>
  </w:style>
  <w:style w:type="paragraph" w:customStyle="1" w:styleId="DHiBody">
    <w:name w:val="DHi Body"/>
    <w:basedOn w:val="BodyIndent"/>
    <w:link w:val="DHiBodyChar"/>
    <w:qFormat/>
    <w:rsid w:val="00021A2A"/>
    <w:pPr>
      <w:ind w:left="850"/>
    </w:pPr>
    <w:rPr>
      <w:rFonts w:asciiTheme="majorHAnsi" w:hAnsiTheme="majorHAnsi"/>
      <w:sz w:val="20"/>
      <w:lang w:val="en-GB"/>
    </w:rPr>
  </w:style>
  <w:style w:type="character" w:customStyle="1" w:styleId="DHiBodyChar">
    <w:name w:val="DHi Body Char"/>
    <w:basedOn w:val="DefaultParagraphFont"/>
    <w:link w:val="DHiBody"/>
    <w:rsid w:val="00021A2A"/>
    <w:rPr>
      <w:rFonts w:asciiTheme="majorHAnsi" w:eastAsiaTheme="minorEastAsia" w:hAnsiTheme="majorHAnsi"/>
      <w:lang w:val="en-GB"/>
    </w:rPr>
  </w:style>
  <w:style w:type="paragraph" w:customStyle="1" w:styleId="DHITT">
    <w:name w:val="DHI TT"/>
    <w:basedOn w:val="NoSpacing"/>
    <w:link w:val="DHITTChar"/>
    <w:qFormat/>
    <w:rsid w:val="00021A2A"/>
    <w:pPr>
      <w:jc w:val="both"/>
    </w:pPr>
    <w:rPr>
      <w:rFonts w:ascii="Verdana" w:hAnsi="Verdana"/>
      <w:sz w:val="14"/>
      <w:szCs w:val="12"/>
      <w:lang w:val="en-SG"/>
    </w:rPr>
  </w:style>
  <w:style w:type="character" w:customStyle="1" w:styleId="DHITTChar">
    <w:name w:val="DHI TT Char"/>
    <w:basedOn w:val="DefaultParagraphFont"/>
    <w:link w:val="DHITT"/>
    <w:rsid w:val="00021A2A"/>
    <w:rPr>
      <w:rFonts w:ascii="Verdana" w:eastAsiaTheme="minorEastAsia" w:hAnsi="Verdana"/>
      <w:sz w:val="14"/>
      <w:szCs w:val="12"/>
      <w:lang w:val="en-SG"/>
    </w:rPr>
  </w:style>
  <w:style w:type="paragraph" w:styleId="NoSpacing">
    <w:name w:val="No Spacing"/>
    <w:uiPriority w:val="1"/>
    <w:qFormat/>
    <w:rsid w:val="00021A2A"/>
    <w:rPr>
      <w:rFonts w:ascii="Cambria" w:eastAsiaTheme="minorEastAsia" w:hAnsi="Cambria"/>
      <w:sz w:val="16"/>
      <w:lang w:val="en-GB"/>
    </w:rPr>
  </w:style>
  <w:style w:type="paragraph" w:styleId="CommentSubject">
    <w:name w:val="annotation subject"/>
    <w:basedOn w:val="CommentText"/>
    <w:next w:val="CommentText"/>
    <w:link w:val="CommentSubjectChar"/>
    <w:rsid w:val="00021A2A"/>
    <w:pPr>
      <w:jc w:val="left"/>
    </w:pPr>
    <w:rPr>
      <w:b/>
      <w:bCs/>
    </w:rPr>
  </w:style>
  <w:style w:type="character" w:customStyle="1" w:styleId="CommentSubjectChar">
    <w:name w:val="Comment Subject Char"/>
    <w:basedOn w:val="CommentTextChar"/>
    <w:link w:val="CommentSubject"/>
    <w:rsid w:val="00021A2A"/>
    <w:rPr>
      <w:rFonts w:ascii="Cambria" w:eastAsiaTheme="minorEastAsia" w:hAnsi="Cambria"/>
      <w:b/>
      <w:bCs/>
      <w:lang w:val="en-SG"/>
    </w:rPr>
  </w:style>
  <w:style w:type="character" w:customStyle="1" w:styleId="Heading2Char">
    <w:name w:val="Heading 2 Char"/>
    <w:aliases w:val="L2 Char,WMAHeading2 Char,headline Char,h Char,2 headline Char,Subhead A Char,h2 Char,H-2 Char,L2 Char Char Char,D&amp;M2 Char,D&amp;M 2 Char,hd2 Char,heading 2 Char,Header 2 Char,Paragraph Heading Char,ERS Heading 2 Char,p Char,EPA Heading 2 Char"/>
    <w:basedOn w:val="DefaultParagraphFont"/>
    <w:link w:val="Heading2"/>
    <w:rsid w:val="003124ED"/>
    <w:rPr>
      <w:rFonts w:ascii="Arial" w:hAnsi="Arial"/>
      <w:color w:val="005A8D" w:themeColor="text1" w:themeTint="E6"/>
      <w:sz w:val="28"/>
      <w:lang w:val="en-GB" w:eastAsia="da-DK"/>
    </w:rPr>
  </w:style>
  <w:style w:type="character" w:customStyle="1" w:styleId="Heading3Char">
    <w:name w:val="Heading 3 Char"/>
    <w:aliases w:val="L3 Char1,WMAHeading3 Char,h3 Char,Heading Like 3 Char,H3 Char,H-3 Char,L3 Char Char,Heading 3 Char Char Char,Heading 3 Char1 Char,ERS Heading 3 Char,d Char,EPA Heading 3 Char,L31 Char,L32 Char"/>
    <w:basedOn w:val="DefaultParagraphFont"/>
    <w:link w:val="Heading3"/>
    <w:rsid w:val="00C47337"/>
    <w:rPr>
      <w:rFonts w:ascii="Arial" w:hAnsi="Arial"/>
      <w:color w:val="005A8C" w:themeColor="accent6"/>
      <w:sz w:val="28"/>
      <w:szCs w:val="28"/>
      <w:lang w:val="en-GB" w:eastAsia="da-DK"/>
    </w:rPr>
  </w:style>
  <w:style w:type="character" w:customStyle="1" w:styleId="Heading4Char">
    <w:name w:val="Heading 4 Char"/>
    <w:aliases w:val="L4 Char,heading 4 Char,Nivå 4 Char,H-4 Char,sd Char"/>
    <w:basedOn w:val="DefaultParagraphFont"/>
    <w:link w:val="Heading4"/>
    <w:rsid w:val="00021A2A"/>
    <w:rPr>
      <w:rFonts w:ascii="Arial" w:hAnsi="Arial"/>
      <w:color w:val="005A8C" w:themeColor="accent6"/>
      <w:sz w:val="24"/>
      <w:lang w:val="en-GB" w:eastAsia="da-DK"/>
    </w:rPr>
  </w:style>
  <w:style w:type="character" w:customStyle="1" w:styleId="FootnoteTextChar">
    <w:name w:val="Footnote Text Char"/>
    <w:basedOn w:val="DefaultParagraphFont"/>
    <w:link w:val="FootnoteText"/>
    <w:rsid w:val="00021A2A"/>
    <w:rPr>
      <w:rFonts w:ascii="Arial" w:hAnsi="Arial"/>
      <w:color w:val="005A8C" w:themeColor="accent6"/>
      <w:sz w:val="18"/>
      <w:lang w:val="en-GB" w:eastAsia="da-DK"/>
    </w:rPr>
  </w:style>
  <w:style w:type="paragraph" w:styleId="NormalWeb">
    <w:name w:val="Normal (Web)"/>
    <w:basedOn w:val="Normal"/>
    <w:uiPriority w:val="99"/>
    <w:unhideWhenUsed/>
    <w:rsid w:val="00021A2A"/>
    <w:pPr>
      <w:tabs>
        <w:tab w:val="clear" w:pos="851"/>
        <w:tab w:val="clear" w:pos="2835"/>
        <w:tab w:val="clear" w:pos="3119"/>
        <w:tab w:val="clear" w:pos="3827"/>
      </w:tabs>
      <w:spacing w:before="100" w:beforeAutospacing="1" w:after="100" w:afterAutospacing="1" w:line="240" w:lineRule="auto"/>
    </w:pPr>
    <w:rPr>
      <w:rFonts w:ascii="Times New Roman" w:eastAsiaTheme="minorEastAsia" w:hAnsi="Times New Roman"/>
      <w:sz w:val="24"/>
      <w:szCs w:val="24"/>
      <w:lang w:val="en-US" w:eastAsia="zh-CN"/>
    </w:rPr>
  </w:style>
  <w:style w:type="paragraph" w:styleId="Revision">
    <w:name w:val="Revision"/>
    <w:hidden/>
    <w:uiPriority w:val="99"/>
    <w:semiHidden/>
    <w:rsid w:val="00021A2A"/>
    <w:rPr>
      <w:rFonts w:ascii="Cambria" w:eastAsiaTheme="minorEastAsia" w:hAnsi="Cambria"/>
      <w:sz w:val="16"/>
      <w:lang w:val="en-SG"/>
    </w:rPr>
  </w:style>
  <w:style w:type="character" w:customStyle="1" w:styleId="Heading5Char1">
    <w:name w:val="Heading 5 Char1"/>
    <w:rsid w:val="00CF073A"/>
    <w:rPr>
      <w:sz w:val="24"/>
      <w:lang w:val="da-DK"/>
    </w:rPr>
  </w:style>
  <w:style w:type="character" w:customStyle="1" w:styleId="Heading6Char1">
    <w:name w:val="Heading 6 Char1"/>
    <w:rsid w:val="00CF073A"/>
    <w:rPr>
      <w:rFonts w:ascii="Arial" w:hAnsi="Arial"/>
      <w:b/>
      <w:spacing w:val="-2"/>
      <w:sz w:val="24"/>
      <w:lang w:val="en-GB"/>
    </w:rPr>
  </w:style>
  <w:style w:type="character" w:customStyle="1" w:styleId="Heading7Char1">
    <w:name w:val="Heading 7 Char1"/>
    <w:rsid w:val="00CF073A"/>
    <w:rPr>
      <w:sz w:val="24"/>
      <w:lang w:val="da-DK"/>
    </w:rPr>
  </w:style>
  <w:style w:type="character" w:customStyle="1" w:styleId="Heading8Char1">
    <w:name w:val="Heading 8 Char1"/>
    <w:rsid w:val="00CF073A"/>
    <w:rPr>
      <w:i/>
      <w:sz w:val="24"/>
      <w:lang w:val="da-DK"/>
    </w:rPr>
  </w:style>
  <w:style w:type="character" w:customStyle="1" w:styleId="Heading9Char1">
    <w:name w:val="Heading 9 Char1"/>
    <w:rsid w:val="00CF073A"/>
    <w:rPr>
      <w:b/>
      <w:i/>
      <w:sz w:val="18"/>
      <w:lang w:val="da-DK"/>
    </w:rPr>
  </w:style>
  <w:style w:type="character" w:customStyle="1" w:styleId="FigureChar1">
    <w:name w:val="Figure Char1"/>
    <w:link w:val="Figure"/>
    <w:rsid w:val="00CF073A"/>
    <w:rPr>
      <w:rFonts w:ascii="Arial" w:hAnsi="Arial"/>
      <w:i/>
      <w:lang w:val="en-GB" w:eastAsia="da-DK"/>
    </w:rPr>
  </w:style>
  <w:style w:type="character" w:customStyle="1" w:styleId="BodyText2Char1">
    <w:name w:val="Body Text 2 Char1"/>
    <w:rsid w:val="00CF073A"/>
    <w:rPr>
      <w:sz w:val="22"/>
      <w:lang w:val="en-GB"/>
    </w:rPr>
  </w:style>
  <w:style w:type="character" w:customStyle="1" w:styleId="BodyTextIndent2Char1">
    <w:name w:val="Body Text Indent 2 Char1"/>
    <w:rsid w:val="00CF073A"/>
    <w:rPr>
      <w:sz w:val="24"/>
      <w:lang w:val="da-DK"/>
    </w:rPr>
  </w:style>
  <w:style w:type="paragraph" w:customStyle="1" w:styleId="Title10">
    <w:name w:val="Title 1"/>
    <w:basedOn w:val="Normal"/>
    <w:rsid w:val="00CF073A"/>
    <w:pPr>
      <w:keepNext/>
      <w:keepLines/>
      <w:tabs>
        <w:tab w:val="clear" w:pos="851"/>
        <w:tab w:val="clear" w:pos="2835"/>
        <w:tab w:val="clear" w:pos="3119"/>
        <w:tab w:val="clear" w:pos="3827"/>
        <w:tab w:val="left" w:pos="-23"/>
        <w:tab w:val="center" w:pos="4908"/>
        <w:tab w:val="right" w:leader="dot" w:pos="9356"/>
      </w:tabs>
      <w:suppressAutoHyphens/>
      <w:spacing w:line="240" w:lineRule="auto"/>
      <w:jc w:val="center"/>
    </w:pPr>
    <w:rPr>
      <w:b/>
      <w:smallCaps/>
      <w:spacing w:val="-3"/>
      <w:sz w:val="26"/>
      <w:lang w:eastAsia="en-US"/>
    </w:rPr>
  </w:style>
  <w:style w:type="paragraph" w:customStyle="1" w:styleId="Normalfed">
    <w:name w:val="Normal fed"/>
    <w:basedOn w:val="Normal"/>
    <w:rsid w:val="00CF073A"/>
    <w:pPr>
      <w:keepNext/>
      <w:keepLines/>
      <w:tabs>
        <w:tab w:val="clear" w:pos="851"/>
        <w:tab w:val="clear" w:pos="2835"/>
        <w:tab w:val="clear" w:pos="3119"/>
        <w:tab w:val="clear" w:pos="3827"/>
        <w:tab w:val="right" w:pos="9356"/>
      </w:tabs>
      <w:spacing w:line="240" w:lineRule="auto"/>
      <w:ind w:left="851"/>
    </w:pPr>
    <w:rPr>
      <w:b/>
      <w:sz w:val="22"/>
      <w:lang w:eastAsia="en-US"/>
    </w:rPr>
  </w:style>
  <w:style w:type="character" w:customStyle="1" w:styleId="BodyTextIndentChar1">
    <w:name w:val="Body Text Indent Char1"/>
    <w:rsid w:val="00CF073A"/>
    <w:rPr>
      <w:sz w:val="24"/>
      <w:lang w:val="en-GB"/>
    </w:rPr>
  </w:style>
  <w:style w:type="paragraph" w:styleId="BodyTextIndent3">
    <w:name w:val="Body Text Indent 3"/>
    <w:basedOn w:val="Normal"/>
    <w:link w:val="BodyTextIndent3Char1"/>
    <w:rsid w:val="00CF073A"/>
    <w:pPr>
      <w:tabs>
        <w:tab w:val="clear" w:pos="851"/>
        <w:tab w:val="clear" w:pos="2835"/>
        <w:tab w:val="clear" w:pos="3119"/>
        <w:tab w:val="clear" w:pos="3827"/>
      </w:tabs>
      <w:ind w:left="850"/>
    </w:pPr>
    <w:rPr>
      <w:rFonts w:ascii="Times New Roman" w:hAnsi="Times New Roman"/>
      <w:color w:val="000000"/>
      <w:sz w:val="24"/>
      <w:lang w:eastAsia="en-US"/>
    </w:rPr>
  </w:style>
  <w:style w:type="character" w:customStyle="1" w:styleId="BodyTextIndent3Char">
    <w:name w:val="Body Text Indent 3 Char"/>
    <w:basedOn w:val="DefaultParagraphFont"/>
    <w:rsid w:val="00CF073A"/>
    <w:rPr>
      <w:rFonts w:ascii="Arial" w:hAnsi="Arial"/>
      <w:sz w:val="16"/>
      <w:szCs w:val="16"/>
      <w:lang w:val="en-GB" w:eastAsia="da-DK"/>
    </w:rPr>
  </w:style>
  <w:style w:type="character" w:customStyle="1" w:styleId="BodyTextIndent3Char1">
    <w:name w:val="Body Text Indent 3 Char1"/>
    <w:link w:val="BodyTextIndent3"/>
    <w:rsid w:val="00CF073A"/>
    <w:rPr>
      <w:color w:val="000000"/>
      <w:sz w:val="24"/>
      <w:lang w:val="en-GB"/>
    </w:rPr>
  </w:style>
  <w:style w:type="paragraph" w:styleId="BodyText3">
    <w:name w:val="Body Text 3"/>
    <w:basedOn w:val="Normal"/>
    <w:link w:val="BodyText3Char1"/>
    <w:rsid w:val="00CF073A"/>
    <w:pPr>
      <w:tabs>
        <w:tab w:val="clear" w:pos="851"/>
        <w:tab w:val="clear" w:pos="2835"/>
        <w:tab w:val="clear" w:pos="3119"/>
        <w:tab w:val="clear" w:pos="3827"/>
      </w:tabs>
    </w:pPr>
    <w:rPr>
      <w:rFonts w:ascii="Times New Roman" w:hAnsi="Times New Roman"/>
      <w:color w:val="0000FF"/>
      <w:sz w:val="24"/>
      <w:lang w:eastAsia="en-US"/>
    </w:rPr>
  </w:style>
  <w:style w:type="character" w:customStyle="1" w:styleId="BodyText3Char">
    <w:name w:val="Body Text 3 Char"/>
    <w:basedOn w:val="DefaultParagraphFont"/>
    <w:rsid w:val="00CF073A"/>
    <w:rPr>
      <w:rFonts w:ascii="Arial" w:hAnsi="Arial"/>
      <w:sz w:val="16"/>
      <w:szCs w:val="16"/>
      <w:lang w:val="en-GB" w:eastAsia="da-DK"/>
    </w:rPr>
  </w:style>
  <w:style w:type="character" w:customStyle="1" w:styleId="BodyText3Char1">
    <w:name w:val="Body Text 3 Char1"/>
    <w:link w:val="BodyText3"/>
    <w:rsid w:val="00CF073A"/>
    <w:rPr>
      <w:color w:val="0000FF"/>
      <w:sz w:val="24"/>
      <w:lang w:val="en-GB"/>
    </w:rPr>
  </w:style>
  <w:style w:type="paragraph" w:customStyle="1" w:styleId="cmtTableText">
    <w:name w:val="cmt Table Text"/>
    <w:basedOn w:val="BodyIndent"/>
    <w:rsid w:val="00CF073A"/>
    <w:pPr>
      <w:tabs>
        <w:tab w:val="clear" w:pos="3402"/>
        <w:tab w:val="left" w:pos="1418"/>
        <w:tab w:val="left" w:pos="1985"/>
        <w:tab w:val="left" w:pos="3119"/>
      </w:tabs>
      <w:ind w:left="72"/>
      <w:jc w:val="left"/>
    </w:pPr>
    <w:rPr>
      <w:rFonts w:eastAsia="Times New Roman"/>
      <w:sz w:val="22"/>
      <w:lang w:val="en-GB"/>
    </w:rPr>
  </w:style>
  <w:style w:type="paragraph" w:customStyle="1" w:styleId="Heading3-10">
    <w:name w:val="Heading 3-10"/>
    <w:basedOn w:val="Heading3"/>
    <w:next w:val="brdtekst"/>
    <w:rsid w:val="00CF073A"/>
    <w:pPr>
      <w:numPr>
        <w:ilvl w:val="0"/>
        <w:numId w:val="0"/>
      </w:numPr>
      <w:tabs>
        <w:tab w:val="left" w:pos="851"/>
        <w:tab w:val="num" w:pos="1457"/>
      </w:tabs>
      <w:spacing w:after="140" w:line="240" w:lineRule="auto"/>
      <w:ind w:left="2061" w:hanging="360"/>
      <w:jc w:val="both"/>
    </w:pPr>
    <w:rPr>
      <w:rFonts w:ascii="Times New Roman" w:hAnsi="Times New Roman"/>
      <w:b/>
      <w:color w:val="auto"/>
      <w:lang w:eastAsia="en-US"/>
    </w:rPr>
  </w:style>
  <w:style w:type="paragraph" w:customStyle="1" w:styleId="xl29">
    <w:name w:val="xl29"/>
    <w:basedOn w:val="Normal"/>
    <w:rsid w:val="00CF073A"/>
    <w:pPr>
      <w:pBdr>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jc w:val="center"/>
      <w:textAlignment w:val="top"/>
    </w:pPr>
    <w:rPr>
      <w:rFonts w:eastAsia="Arial Unicode MS" w:cs="Arial"/>
      <w:sz w:val="18"/>
      <w:szCs w:val="18"/>
      <w:lang w:val="en-US" w:eastAsia="en-US"/>
    </w:rPr>
  </w:style>
  <w:style w:type="paragraph" w:customStyle="1" w:styleId="ListBullet">
    <w:name w:val="ListBullet"/>
    <w:basedOn w:val="Normal"/>
    <w:rsid w:val="00CF073A"/>
    <w:pPr>
      <w:tabs>
        <w:tab w:val="clear" w:pos="851"/>
        <w:tab w:val="clear" w:pos="2835"/>
        <w:tab w:val="clear" w:pos="3119"/>
        <w:tab w:val="clear" w:pos="3827"/>
        <w:tab w:val="num" w:pos="425"/>
      </w:tabs>
      <w:spacing w:line="240" w:lineRule="auto"/>
      <w:ind w:left="425" w:hanging="425"/>
    </w:pPr>
    <w:rPr>
      <w:rFonts w:ascii="Times New Roman" w:hAnsi="Times New Roman"/>
      <w:sz w:val="24"/>
      <w:szCs w:val="24"/>
      <w:lang w:val="en-US" w:eastAsia="en-US"/>
    </w:rPr>
  </w:style>
  <w:style w:type="paragraph" w:customStyle="1" w:styleId="Head3manual">
    <w:name w:val="Head 3 manual"/>
    <w:basedOn w:val="Normal"/>
    <w:next w:val="Normal"/>
    <w:rsid w:val="00CF073A"/>
    <w:pPr>
      <w:keepNext/>
      <w:tabs>
        <w:tab w:val="clear" w:pos="851"/>
        <w:tab w:val="clear" w:pos="2835"/>
        <w:tab w:val="clear" w:pos="3119"/>
        <w:tab w:val="clear" w:pos="3827"/>
        <w:tab w:val="left" w:pos="567"/>
      </w:tabs>
      <w:spacing w:after="120" w:line="240" w:lineRule="auto"/>
    </w:pPr>
    <w:rPr>
      <w:b/>
      <w:sz w:val="22"/>
      <w:lang w:eastAsia="en-US"/>
    </w:rPr>
  </w:style>
  <w:style w:type="paragraph" w:customStyle="1" w:styleId="Heading1-10">
    <w:name w:val="Heading 1-10"/>
    <w:basedOn w:val="Heading1"/>
    <w:next w:val="brdtekst"/>
    <w:rsid w:val="00CF073A"/>
    <w:pPr>
      <w:numPr>
        <w:numId w:val="0"/>
      </w:numPr>
      <w:tabs>
        <w:tab w:val="clear" w:pos="1134"/>
        <w:tab w:val="left" w:pos="851"/>
        <w:tab w:val="num" w:pos="1097"/>
      </w:tabs>
      <w:spacing w:before="1300" w:line="240" w:lineRule="auto"/>
      <w:ind w:left="851" w:hanging="851"/>
    </w:pPr>
    <w:rPr>
      <w:rFonts w:cs="Arial"/>
      <w:b/>
      <w:caps/>
      <w:color w:val="auto"/>
      <w:kern w:val="28"/>
      <w:sz w:val="28"/>
      <w:lang w:val="ms-MY" w:eastAsia="en-US"/>
    </w:rPr>
  </w:style>
  <w:style w:type="paragraph" w:customStyle="1" w:styleId="bullet0">
    <w:name w:val="bullet"/>
    <w:basedOn w:val="BodyIndent"/>
    <w:next w:val="body"/>
    <w:rsid w:val="00CF073A"/>
    <w:pPr>
      <w:tabs>
        <w:tab w:val="clear" w:pos="2552"/>
        <w:tab w:val="clear" w:pos="3402"/>
        <w:tab w:val="num" w:pos="1260"/>
      </w:tabs>
      <w:spacing w:after="120"/>
      <w:ind w:left="1260" w:hanging="360"/>
    </w:pPr>
    <w:rPr>
      <w:rFonts w:eastAsia="Times New Roman"/>
      <w:lang w:val="en-GB"/>
    </w:rPr>
  </w:style>
  <w:style w:type="paragraph" w:styleId="ListBullet0">
    <w:name w:val="List Bullet"/>
    <w:basedOn w:val="Normal"/>
    <w:autoRedefine/>
    <w:uiPriority w:val="99"/>
    <w:rsid w:val="00CF073A"/>
    <w:pPr>
      <w:tabs>
        <w:tab w:val="clear" w:pos="851"/>
        <w:tab w:val="clear" w:pos="2835"/>
        <w:tab w:val="clear" w:pos="3119"/>
        <w:tab w:val="clear" w:pos="3827"/>
        <w:tab w:val="num" w:pos="1276"/>
      </w:tabs>
      <w:ind w:left="1276" w:hanging="283"/>
    </w:pPr>
    <w:rPr>
      <w:rFonts w:ascii="Times New Roman" w:hAnsi="Times New Roman"/>
      <w:sz w:val="24"/>
      <w:lang w:eastAsia="en-US"/>
    </w:rPr>
  </w:style>
  <w:style w:type="paragraph" w:customStyle="1" w:styleId="DefinitionTerm">
    <w:name w:val="Definition Term"/>
    <w:basedOn w:val="Normal"/>
    <w:next w:val="Normal"/>
    <w:rsid w:val="00CF073A"/>
    <w:pPr>
      <w:tabs>
        <w:tab w:val="clear" w:pos="851"/>
        <w:tab w:val="clear" w:pos="2835"/>
        <w:tab w:val="clear" w:pos="3119"/>
        <w:tab w:val="clear" w:pos="3827"/>
      </w:tabs>
      <w:spacing w:line="240" w:lineRule="auto"/>
      <w:jc w:val="both"/>
    </w:pPr>
    <w:rPr>
      <w:snapToGrid w:val="0"/>
      <w:sz w:val="22"/>
      <w:szCs w:val="24"/>
      <w:lang w:val="en-US" w:eastAsia="en-US"/>
    </w:rPr>
  </w:style>
  <w:style w:type="paragraph" w:customStyle="1" w:styleId="Tabletext0">
    <w:name w:val="Table text"/>
    <w:basedOn w:val="Normal"/>
    <w:rsid w:val="00CF073A"/>
    <w:pPr>
      <w:tabs>
        <w:tab w:val="clear" w:pos="851"/>
        <w:tab w:val="clear" w:pos="2835"/>
        <w:tab w:val="clear" w:pos="3119"/>
        <w:tab w:val="clear" w:pos="3827"/>
      </w:tabs>
      <w:spacing w:line="240" w:lineRule="auto"/>
      <w:ind w:left="720"/>
      <w:jc w:val="both"/>
    </w:pPr>
    <w:rPr>
      <w:rFonts w:ascii="Times New Roman" w:hAnsi="Times New Roman"/>
      <w:snapToGrid w:val="0"/>
      <w:sz w:val="24"/>
      <w:lang w:eastAsia="en-US"/>
    </w:rPr>
  </w:style>
  <w:style w:type="paragraph" w:customStyle="1" w:styleId="Style1">
    <w:name w:val="Style1"/>
    <w:basedOn w:val="Caption"/>
    <w:rsid w:val="00CF073A"/>
    <w:pPr>
      <w:tabs>
        <w:tab w:val="clear" w:pos="2268"/>
        <w:tab w:val="left" w:pos="1138"/>
      </w:tabs>
      <w:spacing w:before="0" w:after="0"/>
      <w:ind w:left="1985"/>
    </w:pPr>
    <w:rPr>
      <w:i/>
      <w:color w:val="auto"/>
      <w:lang w:eastAsia="en-US"/>
    </w:rPr>
  </w:style>
  <w:style w:type="character" w:customStyle="1" w:styleId="XFootNote">
    <w:name w:val="XFootNote"/>
    <w:rsid w:val="00CF073A"/>
    <w:rPr>
      <w:rFonts w:ascii="Book Antiqua" w:hAnsi="Book Antiqua"/>
      <w:position w:val="6"/>
      <w:sz w:val="14"/>
      <w:vertAlign w:val="baseline"/>
    </w:rPr>
  </w:style>
  <w:style w:type="paragraph" w:customStyle="1" w:styleId="captionChar0">
    <w:name w:val="caption Char"/>
    <w:basedOn w:val="Caption"/>
    <w:link w:val="captionCharChar"/>
    <w:qFormat/>
    <w:rsid w:val="00CF073A"/>
    <w:pPr>
      <w:tabs>
        <w:tab w:val="clear" w:pos="2268"/>
        <w:tab w:val="left" w:pos="1138"/>
      </w:tabs>
      <w:spacing w:before="0" w:after="0"/>
      <w:ind w:left="1985"/>
    </w:pPr>
    <w:rPr>
      <w:i/>
      <w:color w:val="auto"/>
      <w:lang w:eastAsia="en-US"/>
    </w:rPr>
  </w:style>
  <w:style w:type="character" w:customStyle="1" w:styleId="captionCharChar">
    <w:name w:val="caption Char Char"/>
    <w:basedOn w:val="DefaultParagraphFont"/>
    <w:link w:val="captionChar0"/>
    <w:rsid w:val="00CF073A"/>
    <w:rPr>
      <w:rFonts w:ascii="Arial" w:hAnsi="Arial"/>
      <w:i/>
      <w:sz w:val="18"/>
      <w:lang w:val="en-GB"/>
    </w:rPr>
  </w:style>
  <w:style w:type="paragraph" w:customStyle="1" w:styleId="Referencetext">
    <w:name w:val="Reference text"/>
    <w:basedOn w:val="Normal"/>
    <w:rsid w:val="00CF073A"/>
    <w:pPr>
      <w:tabs>
        <w:tab w:val="clear" w:pos="851"/>
        <w:tab w:val="clear" w:pos="2835"/>
        <w:tab w:val="clear" w:pos="3119"/>
        <w:tab w:val="clear" w:pos="3827"/>
      </w:tabs>
      <w:spacing w:line="220" w:lineRule="exact"/>
      <w:ind w:left="284" w:hanging="284"/>
      <w:jc w:val="both"/>
    </w:pPr>
    <w:rPr>
      <w:rFonts w:ascii="Times New Roman" w:hAnsi="Times New Roman"/>
      <w:lang w:val="en-US" w:eastAsia="en-US"/>
    </w:rPr>
  </w:style>
  <w:style w:type="paragraph" w:customStyle="1" w:styleId="AbstractClauseTitle">
    <w:name w:val="Abstract Clause Title"/>
    <w:basedOn w:val="Normal"/>
    <w:next w:val="BodyTextIndent"/>
    <w:rsid w:val="00CF073A"/>
    <w:pPr>
      <w:keepNext/>
      <w:tabs>
        <w:tab w:val="clear" w:pos="851"/>
        <w:tab w:val="clear" w:pos="2835"/>
        <w:tab w:val="clear" w:pos="3119"/>
        <w:tab w:val="clear" w:pos="3827"/>
      </w:tabs>
      <w:suppressAutoHyphens/>
      <w:spacing w:line="240" w:lineRule="auto"/>
      <w:jc w:val="both"/>
    </w:pPr>
    <w:rPr>
      <w:b/>
      <w:caps/>
      <w:kern w:val="14"/>
      <w:lang w:val="en-US" w:eastAsia="en-US"/>
    </w:rPr>
  </w:style>
  <w:style w:type="paragraph" w:customStyle="1" w:styleId="xl24">
    <w:name w:val="xl24"/>
    <w:basedOn w:val="Normal"/>
    <w:rsid w:val="00CF073A"/>
    <w:pPr>
      <w:pBdr>
        <w:top w:val="single" w:sz="4" w:space="0" w:color="auto"/>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pPr>
    <w:rPr>
      <w:rFonts w:ascii="Times New Roman" w:hAnsi="Times New Roman"/>
      <w:sz w:val="24"/>
      <w:szCs w:val="24"/>
      <w:lang w:val="en-US" w:eastAsia="en-US"/>
    </w:rPr>
  </w:style>
  <w:style w:type="paragraph" w:customStyle="1" w:styleId="xl25">
    <w:name w:val="xl25"/>
    <w:basedOn w:val="Normal"/>
    <w:rsid w:val="00CF073A"/>
    <w:pPr>
      <w:pBdr>
        <w:top w:val="single" w:sz="4" w:space="0" w:color="auto"/>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pPr>
    <w:rPr>
      <w:rFonts w:cs="Arial"/>
      <w:b/>
      <w:bCs/>
      <w:i/>
      <w:iCs/>
      <w:sz w:val="24"/>
      <w:szCs w:val="24"/>
      <w:lang w:val="en-US" w:eastAsia="en-US"/>
    </w:rPr>
  </w:style>
  <w:style w:type="paragraph" w:customStyle="1" w:styleId="xl26">
    <w:name w:val="xl26"/>
    <w:basedOn w:val="Normal"/>
    <w:rsid w:val="00CF073A"/>
    <w:pPr>
      <w:pBdr>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pPr>
    <w:rPr>
      <w:rFonts w:cs="Arial"/>
      <w:b/>
      <w:bCs/>
      <w:i/>
      <w:iCs/>
      <w:sz w:val="24"/>
      <w:szCs w:val="24"/>
      <w:lang w:val="en-US" w:eastAsia="en-US"/>
    </w:rPr>
  </w:style>
  <w:style w:type="paragraph" w:customStyle="1" w:styleId="xl27">
    <w:name w:val="xl27"/>
    <w:basedOn w:val="Normal"/>
    <w:rsid w:val="00CF073A"/>
    <w:pPr>
      <w:pBdr>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pPr>
    <w:rPr>
      <w:rFonts w:ascii="Times New Roman" w:hAnsi="Times New Roman"/>
      <w:sz w:val="24"/>
      <w:szCs w:val="24"/>
      <w:lang w:val="en-US" w:eastAsia="en-US"/>
    </w:rPr>
  </w:style>
  <w:style w:type="paragraph" w:customStyle="1" w:styleId="xl28">
    <w:name w:val="xl28"/>
    <w:basedOn w:val="Normal"/>
    <w:rsid w:val="00CF073A"/>
    <w:pPr>
      <w:pBdr>
        <w:top w:val="single" w:sz="4" w:space="0" w:color="auto"/>
        <w:left w:val="single" w:sz="4" w:space="0" w:color="auto"/>
        <w:bottom w:val="single" w:sz="4" w:space="0" w:color="auto"/>
        <w:right w:val="single" w:sz="4" w:space="0" w:color="auto"/>
      </w:pBdr>
      <w:tabs>
        <w:tab w:val="clear" w:pos="851"/>
        <w:tab w:val="clear" w:pos="2835"/>
        <w:tab w:val="clear" w:pos="3119"/>
        <w:tab w:val="clear" w:pos="3827"/>
      </w:tabs>
      <w:spacing w:before="100" w:beforeAutospacing="1" w:after="100" w:afterAutospacing="1" w:line="240" w:lineRule="auto"/>
    </w:pPr>
    <w:rPr>
      <w:rFonts w:cs="Arial"/>
      <w:b/>
      <w:bCs/>
      <w:sz w:val="24"/>
      <w:szCs w:val="24"/>
      <w:lang w:val="en-US" w:eastAsia="en-US"/>
    </w:rPr>
  </w:style>
  <w:style w:type="paragraph" w:customStyle="1" w:styleId="Photo">
    <w:name w:val="Photo"/>
    <w:basedOn w:val="BodyIndent"/>
    <w:next w:val="BodyIndent"/>
    <w:rsid w:val="00CF073A"/>
    <w:pPr>
      <w:tabs>
        <w:tab w:val="clear" w:pos="3402"/>
        <w:tab w:val="left" w:pos="1418"/>
        <w:tab w:val="left" w:pos="1985"/>
        <w:tab w:val="left" w:pos="3119"/>
      </w:tabs>
      <w:ind w:left="288" w:firstLine="432"/>
    </w:pPr>
    <w:rPr>
      <w:rFonts w:ascii="Arial" w:eastAsia="Times New Roman" w:hAnsi="Arial"/>
      <w:i/>
      <w:sz w:val="18"/>
      <w:lang w:val="en-GB"/>
    </w:rPr>
  </w:style>
  <w:style w:type="paragraph" w:customStyle="1" w:styleId="font5">
    <w:name w:val="font5"/>
    <w:basedOn w:val="Normal"/>
    <w:rsid w:val="00CF073A"/>
    <w:pPr>
      <w:tabs>
        <w:tab w:val="clear" w:pos="851"/>
        <w:tab w:val="clear" w:pos="2835"/>
        <w:tab w:val="clear" w:pos="3119"/>
        <w:tab w:val="clear" w:pos="3827"/>
      </w:tabs>
      <w:spacing w:before="100" w:beforeAutospacing="1" w:after="100" w:afterAutospacing="1" w:line="240" w:lineRule="auto"/>
    </w:pPr>
    <w:rPr>
      <w:rFonts w:ascii="Times New Roman" w:eastAsia="Arial Unicode MS" w:hAnsi="Times New Roman"/>
      <w:lang w:val="en-US" w:eastAsia="en-US"/>
    </w:rPr>
  </w:style>
  <w:style w:type="character" w:customStyle="1" w:styleId="BodyIndentChar">
    <w:name w:val="Body Indent Char"/>
    <w:rsid w:val="00CF073A"/>
    <w:rPr>
      <w:sz w:val="24"/>
      <w:lang w:val="en-GB" w:eastAsia="en-US" w:bidi="ar-SA"/>
    </w:rPr>
  </w:style>
  <w:style w:type="character" w:customStyle="1" w:styleId="FigureChar">
    <w:name w:val="Figure Char"/>
    <w:rsid w:val="00CF073A"/>
    <w:rPr>
      <w:rFonts w:ascii="Arial" w:hAnsi="Arial"/>
      <w:i/>
      <w:sz w:val="24"/>
      <w:lang w:val="en-GB" w:eastAsia="en-US" w:bidi="ar-SA"/>
    </w:rPr>
  </w:style>
  <w:style w:type="paragraph" w:customStyle="1" w:styleId="font6">
    <w:name w:val="font6"/>
    <w:basedOn w:val="Normal"/>
    <w:rsid w:val="00CF073A"/>
    <w:pPr>
      <w:tabs>
        <w:tab w:val="clear" w:pos="851"/>
        <w:tab w:val="clear" w:pos="2835"/>
        <w:tab w:val="clear" w:pos="3119"/>
        <w:tab w:val="clear" w:pos="3827"/>
      </w:tabs>
      <w:spacing w:before="100" w:beforeAutospacing="1" w:after="100" w:afterAutospacing="1" w:line="240" w:lineRule="auto"/>
    </w:pPr>
    <w:rPr>
      <w:rFonts w:ascii="Symbol" w:eastAsia="Arial Unicode MS" w:hAnsi="Symbol"/>
      <w:lang w:val="en-US" w:eastAsia="en-US"/>
    </w:rPr>
  </w:style>
  <w:style w:type="paragraph" w:customStyle="1" w:styleId="font7">
    <w:name w:val="font7"/>
    <w:basedOn w:val="Normal"/>
    <w:rsid w:val="00CF073A"/>
    <w:pPr>
      <w:tabs>
        <w:tab w:val="clear" w:pos="851"/>
        <w:tab w:val="clear" w:pos="2835"/>
        <w:tab w:val="clear" w:pos="3119"/>
        <w:tab w:val="clear" w:pos="3827"/>
      </w:tabs>
      <w:spacing w:before="100" w:beforeAutospacing="1" w:after="100" w:afterAutospacing="1" w:line="240" w:lineRule="auto"/>
    </w:pPr>
    <w:rPr>
      <w:rFonts w:ascii="Tahoma" w:eastAsia="Arial Unicode MS" w:hAnsi="Tahoma"/>
      <w:color w:val="000000"/>
      <w:sz w:val="16"/>
      <w:szCs w:val="16"/>
      <w:lang w:val="en-US" w:eastAsia="en-US"/>
    </w:rPr>
  </w:style>
  <w:style w:type="paragraph" w:customStyle="1" w:styleId="font8">
    <w:name w:val="font8"/>
    <w:basedOn w:val="Normal"/>
    <w:rsid w:val="00CF073A"/>
    <w:pPr>
      <w:tabs>
        <w:tab w:val="clear" w:pos="851"/>
        <w:tab w:val="clear" w:pos="2835"/>
        <w:tab w:val="clear" w:pos="3119"/>
        <w:tab w:val="clear" w:pos="3827"/>
      </w:tabs>
      <w:spacing w:before="100" w:beforeAutospacing="1" w:after="100" w:afterAutospacing="1" w:line="240" w:lineRule="auto"/>
    </w:pPr>
    <w:rPr>
      <w:rFonts w:ascii="Tahoma" w:eastAsia="Arial Unicode MS" w:hAnsi="Tahoma"/>
      <w:b/>
      <w:bCs/>
      <w:color w:val="000000"/>
      <w:sz w:val="16"/>
      <w:szCs w:val="16"/>
      <w:lang w:val="en-US" w:eastAsia="en-US"/>
    </w:rPr>
  </w:style>
  <w:style w:type="paragraph" w:customStyle="1" w:styleId="font9">
    <w:name w:val="font9"/>
    <w:basedOn w:val="Normal"/>
    <w:rsid w:val="00CF073A"/>
    <w:pPr>
      <w:tabs>
        <w:tab w:val="clear" w:pos="851"/>
        <w:tab w:val="clear" w:pos="2835"/>
        <w:tab w:val="clear" w:pos="3119"/>
        <w:tab w:val="clear" w:pos="3827"/>
      </w:tabs>
      <w:spacing w:before="100" w:beforeAutospacing="1" w:after="100" w:afterAutospacing="1" w:line="240" w:lineRule="auto"/>
    </w:pPr>
    <w:rPr>
      <w:rFonts w:ascii="Tahoma" w:eastAsia="Arial Unicode MS" w:hAnsi="Tahoma"/>
      <w:b/>
      <w:bCs/>
      <w:color w:val="000000"/>
      <w:sz w:val="16"/>
      <w:szCs w:val="16"/>
      <w:lang w:val="en-US" w:eastAsia="en-US"/>
    </w:rPr>
  </w:style>
  <w:style w:type="paragraph" w:customStyle="1" w:styleId="xl30">
    <w:name w:val="xl30"/>
    <w:basedOn w:val="Normal"/>
    <w:rsid w:val="00CF073A"/>
    <w:pPr>
      <w:pBdr>
        <w:top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31">
    <w:name w:val="xl31"/>
    <w:basedOn w:val="Normal"/>
    <w:rsid w:val="00CF073A"/>
    <w:pPr>
      <w:pBdr>
        <w:top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32">
    <w:name w:val="xl32"/>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33">
    <w:name w:val="xl33"/>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34">
    <w:name w:val="xl34"/>
    <w:basedOn w:val="Normal"/>
    <w:rsid w:val="00CF073A"/>
    <w:pPr>
      <w:pBdr>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35">
    <w:name w:val="xl35"/>
    <w:basedOn w:val="Normal"/>
    <w:rsid w:val="00CF073A"/>
    <w:pPr>
      <w:pBdr>
        <w:top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36">
    <w:name w:val="xl36"/>
    <w:basedOn w:val="Normal"/>
    <w:rsid w:val="00CF073A"/>
    <w:pPr>
      <w:pBdr>
        <w:top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38">
    <w:name w:val="xl38"/>
    <w:basedOn w:val="Normal"/>
    <w:rsid w:val="00CF073A"/>
    <w:pPr>
      <w:pBdr>
        <w:right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39">
    <w:name w:val="xl39"/>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40">
    <w:name w:val="xl40"/>
    <w:basedOn w:val="Normal"/>
    <w:rsid w:val="00CF073A"/>
    <w:pPr>
      <w:pBdr>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41">
    <w:name w:val="xl41"/>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42">
    <w:name w:val="xl42"/>
    <w:basedOn w:val="Normal"/>
    <w:rsid w:val="00CF073A"/>
    <w:pPr>
      <w:pBdr>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43">
    <w:name w:val="xl43"/>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b/>
      <w:bCs/>
      <w:sz w:val="24"/>
      <w:szCs w:val="24"/>
      <w:lang w:val="en-US" w:eastAsia="en-US"/>
    </w:rPr>
  </w:style>
  <w:style w:type="paragraph" w:customStyle="1" w:styleId="xl44">
    <w:name w:val="xl44"/>
    <w:basedOn w:val="Normal"/>
    <w:rsid w:val="00CF073A"/>
    <w:pPr>
      <w:pBdr>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b/>
      <w:bCs/>
      <w:sz w:val="24"/>
      <w:szCs w:val="24"/>
      <w:lang w:val="en-US" w:eastAsia="en-US"/>
    </w:rPr>
  </w:style>
  <w:style w:type="paragraph" w:customStyle="1" w:styleId="xl45">
    <w:name w:val="xl45"/>
    <w:basedOn w:val="Normal"/>
    <w:rsid w:val="00CF073A"/>
    <w:pPr>
      <w:pBdr>
        <w:top w:val="single" w:sz="8" w:space="0" w:color="auto"/>
      </w:pBdr>
      <w:tabs>
        <w:tab w:val="clear" w:pos="851"/>
        <w:tab w:val="clear" w:pos="2835"/>
        <w:tab w:val="clear" w:pos="3119"/>
        <w:tab w:val="clear" w:pos="3827"/>
      </w:tabs>
      <w:spacing w:before="100" w:beforeAutospacing="1" w:after="100" w:afterAutospacing="1" w:line="240" w:lineRule="auto"/>
      <w:textAlignment w:val="top"/>
    </w:pPr>
    <w:rPr>
      <w:rFonts w:ascii="Times New Roman" w:eastAsia="Arial Unicode MS" w:hAnsi="Times New Roman"/>
      <w:sz w:val="24"/>
      <w:szCs w:val="24"/>
      <w:lang w:val="en-US" w:eastAsia="en-US"/>
    </w:rPr>
  </w:style>
  <w:style w:type="paragraph" w:customStyle="1" w:styleId="xl46">
    <w:name w:val="xl46"/>
    <w:basedOn w:val="Normal"/>
    <w:rsid w:val="00CF073A"/>
    <w:pPr>
      <w:tabs>
        <w:tab w:val="clear" w:pos="851"/>
        <w:tab w:val="clear" w:pos="2835"/>
        <w:tab w:val="clear" w:pos="3119"/>
        <w:tab w:val="clear" w:pos="3827"/>
      </w:tabs>
      <w:spacing w:before="100" w:beforeAutospacing="1" w:after="100" w:afterAutospacing="1" w:line="240" w:lineRule="auto"/>
      <w:textAlignment w:val="top"/>
    </w:pPr>
    <w:rPr>
      <w:rFonts w:ascii="Times New Roman" w:eastAsia="Arial Unicode MS" w:hAnsi="Times New Roman"/>
      <w:sz w:val="24"/>
      <w:szCs w:val="24"/>
      <w:lang w:val="en-US" w:eastAsia="en-US"/>
    </w:rPr>
  </w:style>
  <w:style w:type="paragraph" w:customStyle="1" w:styleId="xl47">
    <w:name w:val="xl47"/>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pPr>
    <w:rPr>
      <w:rFonts w:ascii="Arial Unicode MS" w:eastAsia="Arial Unicode MS" w:hAnsi="Arial Unicode MS"/>
      <w:sz w:val="24"/>
      <w:szCs w:val="24"/>
      <w:lang w:val="en-US" w:eastAsia="en-US"/>
    </w:rPr>
  </w:style>
  <w:style w:type="paragraph" w:customStyle="1" w:styleId="xl48">
    <w:name w:val="xl48"/>
    <w:basedOn w:val="Normal"/>
    <w:rsid w:val="00CF073A"/>
    <w:pPr>
      <w:pBdr>
        <w:top w:val="single" w:sz="8" w:space="0" w:color="auto"/>
        <w:left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49">
    <w:name w:val="xl49"/>
    <w:basedOn w:val="Normal"/>
    <w:rsid w:val="00CF073A"/>
    <w:pPr>
      <w:pBdr>
        <w:left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50">
    <w:name w:val="xl50"/>
    <w:basedOn w:val="Normal"/>
    <w:rsid w:val="00CF073A"/>
    <w:pPr>
      <w:pBdr>
        <w:left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51">
    <w:name w:val="xl51"/>
    <w:basedOn w:val="Normal"/>
    <w:rsid w:val="00CF073A"/>
    <w:pPr>
      <w:numPr>
        <w:numId w:val="18"/>
      </w:numPr>
      <w:pBdr>
        <w:top w:val="single" w:sz="8" w:space="0" w:color="auto"/>
        <w:left w:val="single" w:sz="8" w:space="0" w:color="auto"/>
        <w:right w:val="single" w:sz="8" w:space="0" w:color="auto"/>
      </w:pBdr>
      <w:tabs>
        <w:tab w:val="clear" w:pos="360"/>
        <w:tab w:val="clear" w:pos="851"/>
        <w:tab w:val="clear" w:pos="2835"/>
        <w:tab w:val="clear" w:pos="3119"/>
        <w:tab w:val="clear" w:pos="3827"/>
      </w:tabs>
      <w:spacing w:before="100" w:beforeAutospacing="1" w:after="100" w:afterAutospacing="1" w:line="240" w:lineRule="auto"/>
      <w:ind w:left="0" w:firstLine="0"/>
    </w:pPr>
    <w:rPr>
      <w:rFonts w:eastAsia="Arial Unicode MS" w:cs="Arial"/>
      <w:b/>
      <w:bCs/>
      <w:sz w:val="24"/>
      <w:szCs w:val="24"/>
      <w:lang w:val="en-US" w:eastAsia="en-US"/>
    </w:rPr>
  </w:style>
  <w:style w:type="paragraph" w:customStyle="1" w:styleId="xl52">
    <w:name w:val="xl52"/>
    <w:basedOn w:val="Normal"/>
    <w:rsid w:val="00CF073A"/>
    <w:pPr>
      <w:numPr>
        <w:numId w:val="19"/>
      </w:numPr>
      <w:pBdr>
        <w:top w:val="single" w:sz="8" w:space="0" w:color="auto"/>
        <w:left w:val="single" w:sz="8" w:space="0" w:color="auto"/>
        <w:right w:val="single" w:sz="8" w:space="0" w:color="auto"/>
      </w:pBdr>
      <w:tabs>
        <w:tab w:val="clear" w:pos="360"/>
        <w:tab w:val="clear" w:pos="851"/>
        <w:tab w:val="clear" w:pos="2835"/>
        <w:tab w:val="clear" w:pos="3119"/>
        <w:tab w:val="clear" w:pos="3827"/>
      </w:tabs>
      <w:spacing w:before="100" w:beforeAutospacing="1" w:after="100" w:afterAutospacing="1" w:line="240" w:lineRule="auto"/>
      <w:ind w:left="0" w:firstLine="0"/>
      <w:jc w:val="center"/>
    </w:pPr>
    <w:rPr>
      <w:rFonts w:eastAsia="Arial Unicode MS" w:cs="Arial"/>
      <w:b/>
      <w:bCs/>
      <w:sz w:val="24"/>
      <w:szCs w:val="24"/>
      <w:lang w:val="en-US" w:eastAsia="en-US"/>
    </w:rPr>
  </w:style>
  <w:style w:type="paragraph" w:customStyle="1" w:styleId="xl53">
    <w:name w:val="xl53"/>
    <w:basedOn w:val="Normal"/>
    <w:rsid w:val="00CF073A"/>
    <w:pPr>
      <w:pBdr>
        <w:top w:val="single" w:sz="8" w:space="0" w:color="auto"/>
        <w:left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eastAsia="Arial Unicode MS" w:cs="Arial"/>
      <w:b/>
      <w:bCs/>
      <w:sz w:val="32"/>
      <w:szCs w:val="32"/>
      <w:lang w:val="en-US" w:eastAsia="en-US"/>
    </w:rPr>
  </w:style>
  <w:style w:type="paragraph" w:customStyle="1" w:styleId="xl54">
    <w:name w:val="xl54"/>
    <w:basedOn w:val="Normal"/>
    <w:rsid w:val="00CF073A"/>
    <w:pPr>
      <w:pBdr>
        <w:left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eastAsia="Arial Unicode MS" w:cs="Arial"/>
      <w:b/>
      <w:bCs/>
      <w:sz w:val="24"/>
      <w:szCs w:val="24"/>
      <w:lang w:val="en-US" w:eastAsia="en-US"/>
    </w:rPr>
  </w:style>
  <w:style w:type="paragraph" w:customStyle="1" w:styleId="xl55">
    <w:name w:val="xl55"/>
    <w:basedOn w:val="Normal"/>
    <w:rsid w:val="00CF073A"/>
    <w:pPr>
      <w:pBdr>
        <w:left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eastAsia="Arial Unicode MS" w:cs="Arial"/>
      <w:b/>
      <w:bCs/>
      <w:sz w:val="24"/>
      <w:szCs w:val="24"/>
      <w:lang w:val="en-US" w:eastAsia="en-US"/>
    </w:rPr>
  </w:style>
  <w:style w:type="paragraph" w:customStyle="1" w:styleId="xl56">
    <w:name w:val="xl56"/>
    <w:basedOn w:val="Normal"/>
    <w:rsid w:val="00CF073A"/>
    <w:pPr>
      <w:pBdr>
        <w:left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b/>
      <w:bCs/>
      <w:sz w:val="24"/>
      <w:szCs w:val="24"/>
      <w:lang w:val="en-US" w:eastAsia="en-US"/>
    </w:rPr>
  </w:style>
  <w:style w:type="paragraph" w:customStyle="1" w:styleId="xl57">
    <w:name w:val="xl57"/>
    <w:basedOn w:val="Normal"/>
    <w:rsid w:val="00CF073A"/>
    <w:pPr>
      <w:pBdr>
        <w:top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58">
    <w:name w:val="xl58"/>
    <w:basedOn w:val="Normal"/>
    <w:rsid w:val="00CF073A"/>
    <w:pPr>
      <w:pBdr>
        <w:top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59">
    <w:name w:val="xl59"/>
    <w:basedOn w:val="Normal"/>
    <w:rsid w:val="00CF073A"/>
    <w:pPr>
      <w:pBdr>
        <w:top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sz w:val="24"/>
      <w:szCs w:val="24"/>
      <w:lang w:val="en-US" w:eastAsia="en-US"/>
    </w:rPr>
  </w:style>
  <w:style w:type="paragraph" w:customStyle="1" w:styleId="xl60">
    <w:name w:val="xl60"/>
    <w:basedOn w:val="Normal"/>
    <w:rsid w:val="00CF073A"/>
    <w:pPr>
      <w:tabs>
        <w:tab w:val="clear" w:pos="851"/>
        <w:tab w:val="clear" w:pos="2835"/>
        <w:tab w:val="clear" w:pos="3119"/>
        <w:tab w:val="clear" w:pos="3827"/>
      </w:tabs>
      <w:spacing w:before="100" w:beforeAutospacing="1" w:after="100" w:afterAutospacing="1" w:line="240" w:lineRule="auto"/>
      <w:jc w:val="center"/>
    </w:pPr>
    <w:rPr>
      <w:rFonts w:eastAsia="Arial Unicode MS" w:cs="Arial"/>
      <w:b/>
      <w:bCs/>
      <w:i/>
      <w:iCs/>
      <w:sz w:val="16"/>
      <w:szCs w:val="16"/>
      <w:lang w:val="en-US" w:eastAsia="en-US"/>
    </w:rPr>
  </w:style>
  <w:style w:type="paragraph" w:customStyle="1" w:styleId="xl61">
    <w:name w:val="xl61"/>
    <w:basedOn w:val="Normal"/>
    <w:rsid w:val="00CF073A"/>
    <w:pPr>
      <w:pBdr>
        <w:top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eastAsia="Arial Unicode MS" w:cs="Arial"/>
      <w:b/>
      <w:bCs/>
      <w:i/>
      <w:iCs/>
      <w:sz w:val="16"/>
      <w:szCs w:val="16"/>
      <w:lang w:val="en-US" w:eastAsia="en-US"/>
    </w:rPr>
  </w:style>
  <w:style w:type="paragraph" w:customStyle="1" w:styleId="xl37">
    <w:name w:val="xl37"/>
    <w:basedOn w:val="Normal"/>
    <w:rsid w:val="00CF073A"/>
    <w:pPr>
      <w:pBdr>
        <w:left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2">
    <w:name w:val="xl62"/>
    <w:basedOn w:val="Normal"/>
    <w:rsid w:val="00CF073A"/>
    <w:pPr>
      <w:pBdr>
        <w:left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3">
    <w:name w:val="xl63"/>
    <w:basedOn w:val="Normal"/>
    <w:rsid w:val="00CF073A"/>
    <w:pPr>
      <w:pBdr>
        <w:right w:val="single" w:sz="8" w:space="0" w:color="auto"/>
      </w:pBdr>
      <w:tabs>
        <w:tab w:val="clear" w:pos="851"/>
        <w:tab w:val="clear" w:pos="2835"/>
        <w:tab w:val="clear" w:pos="3119"/>
        <w:tab w:val="clear" w:pos="3827"/>
      </w:tabs>
      <w:spacing w:before="100" w:beforeAutospacing="1" w:after="100" w:afterAutospacing="1" w:line="240" w:lineRule="auto"/>
      <w:jc w:val="center"/>
      <w:textAlignment w:val="top"/>
    </w:pPr>
    <w:rPr>
      <w:rFonts w:ascii="Times New Roman" w:eastAsia="Arial Unicode MS" w:hAnsi="Times New Roman"/>
      <w:sz w:val="24"/>
      <w:szCs w:val="24"/>
      <w:lang w:val="en-US" w:eastAsia="en-US"/>
    </w:rPr>
  </w:style>
  <w:style w:type="paragraph" w:customStyle="1" w:styleId="xl64">
    <w:name w:val="xl64"/>
    <w:basedOn w:val="Normal"/>
    <w:rsid w:val="00CF073A"/>
    <w:pPr>
      <w:pBdr>
        <w:left w:val="single" w:sz="8" w:space="0" w:color="auto"/>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pPr>
    <w:rPr>
      <w:rFonts w:eastAsia="Arial Unicode MS" w:cs="Arial"/>
      <w:sz w:val="24"/>
      <w:szCs w:val="24"/>
      <w:lang w:val="en-US" w:eastAsia="en-US"/>
    </w:rPr>
  </w:style>
  <w:style w:type="paragraph" w:customStyle="1" w:styleId="xl65">
    <w:name w:val="xl65"/>
    <w:basedOn w:val="Normal"/>
    <w:rsid w:val="00CF073A"/>
    <w:pPr>
      <w:pBdr>
        <w:left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6">
    <w:name w:val="xl66"/>
    <w:basedOn w:val="Normal"/>
    <w:rsid w:val="00CF073A"/>
    <w:pPr>
      <w:pBdr>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7">
    <w:name w:val="xl67"/>
    <w:basedOn w:val="Normal"/>
    <w:rsid w:val="00CF073A"/>
    <w:pPr>
      <w:pBdr>
        <w:bottom w:val="single" w:sz="8" w:space="0" w:color="auto"/>
        <w:right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8">
    <w:name w:val="xl68"/>
    <w:basedOn w:val="Normal"/>
    <w:rsid w:val="00CF073A"/>
    <w:pPr>
      <w:pBdr>
        <w:top w:val="single" w:sz="8" w:space="0" w:color="auto"/>
        <w:left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xl69">
    <w:name w:val="xl69"/>
    <w:basedOn w:val="Normal"/>
    <w:rsid w:val="00CF073A"/>
    <w:pPr>
      <w:pBdr>
        <w:top w:val="single" w:sz="8" w:space="0" w:color="auto"/>
        <w:bottom w:val="single" w:sz="8" w:space="0" w:color="auto"/>
      </w:pBdr>
      <w:tabs>
        <w:tab w:val="clear" w:pos="851"/>
        <w:tab w:val="clear" w:pos="2835"/>
        <w:tab w:val="clear" w:pos="3119"/>
        <w:tab w:val="clear" w:pos="3827"/>
      </w:tabs>
      <w:spacing w:before="100" w:beforeAutospacing="1" w:after="100" w:afterAutospacing="1" w:line="240" w:lineRule="auto"/>
      <w:jc w:val="center"/>
    </w:pPr>
    <w:rPr>
      <w:rFonts w:ascii="Arial Unicode MS" w:eastAsia="Arial Unicode MS" w:hAnsi="Arial Unicode MS"/>
      <w:sz w:val="24"/>
      <w:szCs w:val="24"/>
      <w:lang w:val="en-US" w:eastAsia="en-US"/>
    </w:rPr>
  </w:style>
  <w:style w:type="paragraph" w:customStyle="1" w:styleId="Head4manual">
    <w:name w:val="Head 4 manual"/>
    <w:basedOn w:val="Normal"/>
    <w:rsid w:val="00CF073A"/>
    <w:pPr>
      <w:tabs>
        <w:tab w:val="clear" w:pos="851"/>
        <w:tab w:val="clear" w:pos="2835"/>
        <w:tab w:val="clear" w:pos="3119"/>
        <w:tab w:val="clear" w:pos="3827"/>
      </w:tabs>
      <w:spacing w:after="120" w:line="240" w:lineRule="auto"/>
      <w:jc w:val="both"/>
    </w:pPr>
    <w:rPr>
      <w:b/>
      <w:lang w:eastAsia="en-US"/>
    </w:rPr>
  </w:style>
  <w:style w:type="paragraph" w:customStyle="1" w:styleId="ERMBullet">
    <w:name w:val="ERMBullet"/>
    <w:basedOn w:val="Normal"/>
    <w:rsid w:val="00CF073A"/>
    <w:pPr>
      <w:tabs>
        <w:tab w:val="clear" w:pos="851"/>
        <w:tab w:val="clear" w:pos="2835"/>
        <w:tab w:val="clear" w:pos="3119"/>
        <w:tab w:val="clear" w:pos="3827"/>
      </w:tabs>
      <w:overflowPunct w:val="0"/>
      <w:autoSpaceDE w:val="0"/>
      <w:autoSpaceDN w:val="0"/>
      <w:adjustRightInd w:val="0"/>
      <w:spacing w:before="240" w:line="264" w:lineRule="auto"/>
      <w:ind w:left="2486" w:hanging="360"/>
      <w:textAlignment w:val="baseline"/>
    </w:pPr>
    <w:rPr>
      <w:rFonts w:ascii="Book Antiqua" w:hAnsi="Book Antiqua"/>
      <w:sz w:val="22"/>
      <w:lang w:eastAsia="zh-CN"/>
    </w:rPr>
  </w:style>
  <w:style w:type="paragraph" w:customStyle="1" w:styleId="ERMBulletnarrow2">
    <w:name w:val="ERMBullet (narrow2)"/>
    <w:basedOn w:val="Normal"/>
    <w:rsid w:val="00CF073A"/>
    <w:pPr>
      <w:tabs>
        <w:tab w:val="clear" w:pos="851"/>
        <w:tab w:val="clear" w:pos="2835"/>
        <w:tab w:val="clear" w:pos="3119"/>
        <w:tab w:val="clear" w:pos="3827"/>
      </w:tabs>
      <w:overflowPunct w:val="0"/>
      <w:autoSpaceDE w:val="0"/>
      <w:autoSpaceDN w:val="0"/>
      <w:adjustRightInd w:val="0"/>
      <w:spacing w:line="264" w:lineRule="auto"/>
      <w:ind w:left="2061" w:hanging="360"/>
      <w:textAlignment w:val="baseline"/>
    </w:pPr>
    <w:rPr>
      <w:rFonts w:ascii="Book Antiqua" w:hAnsi="Book Antiqua"/>
      <w:sz w:val="22"/>
      <w:lang w:eastAsia="zh-CN"/>
    </w:rPr>
  </w:style>
  <w:style w:type="paragraph" w:customStyle="1" w:styleId="tablefootnote">
    <w:name w:val="table footnote"/>
    <w:basedOn w:val="Normal"/>
    <w:rsid w:val="00CF073A"/>
    <w:pPr>
      <w:tabs>
        <w:tab w:val="clear" w:pos="851"/>
        <w:tab w:val="clear" w:pos="2835"/>
        <w:tab w:val="clear" w:pos="3119"/>
        <w:tab w:val="clear" w:pos="3827"/>
        <w:tab w:val="left" w:pos="567"/>
      </w:tabs>
      <w:spacing w:line="240" w:lineRule="auto"/>
      <w:ind w:left="567" w:hanging="567"/>
      <w:jc w:val="both"/>
    </w:pPr>
    <w:rPr>
      <w:i/>
      <w:sz w:val="16"/>
      <w:lang w:eastAsia="zh-TW"/>
    </w:rPr>
  </w:style>
  <w:style w:type="character" w:customStyle="1" w:styleId="CommentTextChar1">
    <w:name w:val="Comment Text Char1"/>
    <w:rsid w:val="00CF073A"/>
    <w:rPr>
      <w:lang w:val="en-GB"/>
    </w:rPr>
  </w:style>
  <w:style w:type="character" w:customStyle="1" w:styleId="CommentSubjectChar1">
    <w:name w:val="Comment Subject Char1"/>
    <w:uiPriority w:val="99"/>
    <w:rsid w:val="00CF073A"/>
    <w:rPr>
      <w:b/>
      <w:bCs/>
      <w:lang w:val="en-GB"/>
    </w:rPr>
  </w:style>
  <w:style w:type="paragraph" w:customStyle="1" w:styleId="Para0">
    <w:name w:val="Para 0"/>
    <w:basedOn w:val="Normal"/>
    <w:rsid w:val="00CF073A"/>
    <w:pPr>
      <w:tabs>
        <w:tab w:val="clear" w:pos="851"/>
        <w:tab w:val="clear" w:pos="2835"/>
        <w:tab w:val="clear" w:pos="3119"/>
        <w:tab w:val="clear" w:pos="3827"/>
      </w:tabs>
      <w:spacing w:line="240" w:lineRule="auto"/>
      <w:jc w:val="both"/>
    </w:pPr>
    <w:rPr>
      <w:rFonts w:ascii="Times New Roman" w:hAnsi="Times New Roman"/>
      <w:sz w:val="22"/>
      <w:lang w:eastAsia="en-US"/>
    </w:rPr>
  </w:style>
  <w:style w:type="table" w:styleId="TableGrid3">
    <w:name w:val="Table Grid 3"/>
    <w:basedOn w:val="TableNormal"/>
    <w:uiPriority w:val="99"/>
    <w:rsid w:val="00CF073A"/>
    <w:pPr>
      <w:spacing w:line="240" w:lineRule="atLeast"/>
    </w:pPr>
    <w:rPr>
      <w:lang w:val="en-SG" w:eastAsia="en-S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FirstIndent">
    <w:name w:val="Body Text First Indent"/>
    <w:basedOn w:val="BodyText"/>
    <w:link w:val="BodyTextFirstIndentChar1"/>
    <w:rsid w:val="00CF073A"/>
    <w:pPr>
      <w:spacing w:after="120"/>
      <w:ind w:firstLine="210"/>
    </w:pPr>
  </w:style>
  <w:style w:type="character" w:customStyle="1" w:styleId="BodyTextFirstIndentChar">
    <w:name w:val="Body Text First Indent Char"/>
    <w:basedOn w:val="BodyTextChar"/>
    <w:rsid w:val="00CF073A"/>
    <w:rPr>
      <w:rFonts w:ascii="Arial" w:eastAsiaTheme="minorHAnsi" w:hAnsi="Arial" w:cstheme="minorBidi"/>
      <w:b w:val="0"/>
      <w:noProof/>
      <w:color w:val="005A8C" w:themeColor="accent6"/>
      <w:sz w:val="22"/>
      <w:szCs w:val="22"/>
      <w:lang w:val="en-GB" w:eastAsia="da-DK"/>
    </w:rPr>
  </w:style>
  <w:style w:type="character" w:customStyle="1" w:styleId="BodyTextFirstIndentChar1">
    <w:name w:val="Body Text First Indent Char1"/>
    <w:basedOn w:val="BodyTextChar"/>
    <w:link w:val="BodyTextFirstIndent"/>
    <w:rsid w:val="00CF073A"/>
    <w:rPr>
      <w:rFonts w:ascii="Arial" w:eastAsiaTheme="minorHAnsi" w:hAnsi="Arial" w:cstheme="minorBidi"/>
      <w:b w:val="0"/>
      <w:noProof/>
      <w:color w:val="005A8C" w:themeColor="accent6"/>
      <w:sz w:val="24"/>
      <w:szCs w:val="22"/>
      <w:lang w:val="en-GB" w:eastAsia="da-DK"/>
    </w:rPr>
  </w:style>
  <w:style w:type="paragraph" w:styleId="PlainText">
    <w:name w:val="Plain Text"/>
    <w:basedOn w:val="Normal"/>
    <w:link w:val="PlainTextChar1"/>
    <w:rsid w:val="00CF073A"/>
    <w:pPr>
      <w:tabs>
        <w:tab w:val="clear" w:pos="851"/>
        <w:tab w:val="clear" w:pos="2835"/>
        <w:tab w:val="clear" w:pos="3119"/>
        <w:tab w:val="clear" w:pos="3827"/>
      </w:tabs>
      <w:spacing w:line="240" w:lineRule="auto"/>
    </w:pPr>
    <w:rPr>
      <w:rFonts w:ascii="Courier New" w:hAnsi="Courier New" w:cs="Courier New"/>
      <w:lang w:eastAsia="en-US"/>
    </w:rPr>
  </w:style>
  <w:style w:type="character" w:customStyle="1" w:styleId="PlainTextChar">
    <w:name w:val="Plain Text Char"/>
    <w:basedOn w:val="DefaultParagraphFont"/>
    <w:rsid w:val="00CF073A"/>
    <w:rPr>
      <w:rFonts w:ascii="Consolas" w:hAnsi="Consolas" w:cs="Consolas"/>
      <w:sz w:val="21"/>
      <w:szCs w:val="21"/>
      <w:lang w:val="en-GB" w:eastAsia="da-DK"/>
    </w:rPr>
  </w:style>
  <w:style w:type="character" w:customStyle="1" w:styleId="PlainTextChar1">
    <w:name w:val="Plain Text Char1"/>
    <w:link w:val="PlainText"/>
    <w:rsid w:val="00CF073A"/>
    <w:rPr>
      <w:rFonts w:ascii="Courier New" w:hAnsi="Courier New" w:cs="Courier New"/>
      <w:lang w:val="en-GB"/>
    </w:rPr>
  </w:style>
  <w:style w:type="paragraph" w:customStyle="1" w:styleId="StyleCaptionJustified">
    <w:name w:val="Style Caption + Justified"/>
    <w:basedOn w:val="Caption"/>
    <w:rsid w:val="00CF073A"/>
    <w:pPr>
      <w:tabs>
        <w:tab w:val="clear" w:pos="2268"/>
        <w:tab w:val="left" w:pos="1138"/>
      </w:tabs>
      <w:spacing w:before="120" w:after="120"/>
      <w:ind w:left="1985"/>
    </w:pPr>
    <w:rPr>
      <w:i/>
      <w:iCs/>
      <w:color w:val="auto"/>
      <w:lang w:eastAsia="en-US"/>
    </w:rPr>
  </w:style>
  <w:style w:type="paragraph" w:customStyle="1" w:styleId="StyleHeading2L2Before6ptAfter6pt">
    <w:name w:val="Style Heading 2L2 + Before:  6 pt After:  6 pt"/>
    <w:basedOn w:val="Heading2"/>
    <w:rsid w:val="00CF073A"/>
    <w:pPr>
      <w:numPr>
        <w:ilvl w:val="0"/>
        <w:numId w:val="0"/>
      </w:numPr>
      <w:spacing w:before="240"/>
    </w:pPr>
    <w:rPr>
      <w:b/>
      <w:bCs/>
      <w:i/>
      <w:iCs/>
      <w:lang w:eastAsia="en-US"/>
    </w:rPr>
  </w:style>
  <w:style w:type="character" w:customStyle="1" w:styleId="CharCharChar1">
    <w:name w:val="Char Char Char1"/>
    <w:aliases w:val=" Char Char1,Char Char Char Char Char Char1, Char1,Char1"/>
    <w:rsid w:val="00CF073A"/>
    <w:rPr>
      <w:rFonts w:ascii="Arial" w:hAnsi="Arial"/>
      <w:i/>
      <w:sz w:val="18"/>
      <w:lang w:val="en-GB" w:eastAsia="en-US" w:bidi="ar-SA"/>
    </w:rPr>
  </w:style>
  <w:style w:type="paragraph" w:styleId="DocumentMap">
    <w:name w:val="Document Map"/>
    <w:basedOn w:val="Normal"/>
    <w:link w:val="DocumentMapChar"/>
    <w:rsid w:val="00CF073A"/>
    <w:pPr>
      <w:shd w:val="clear" w:color="auto" w:fill="000080"/>
      <w:tabs>
        <w:tab w:val="clear" w:pos="851"/>
        <w:tab w:val="clear" w:pos="2835"/>
        <w:tab w:val="clear" w:pos="3119"/>
        <w:tab w:val="clear" w:pos="3827"/>
      </w:tabs>
    </w:pPr>
    <w:rPr>
      <w:rFonts w:ascii="Tahoma" w:hAnsi="Tahoma" w:cs="Tahoma"/>
      <w:lang w:eastAsia="en-US"/>
    </w:rPr>
  </w:style>
  <w:style w:type="character" w:customStyle="1" w:styleId="DocumentMapChar">
    <w:name w:val="Document Map Char"/>
    <w:basedOn w:val="DefaultParagraphFont"/>
    <w:link w:val="DocumentMap"/>
    <w:rsid w:val="00CF073A"/>
    <w:rPr>
      <w:rFonts w:ascii="Tahoma" w:hAnsi="Tahoma" w:cs="Tahoma"/>
      <w:shd w:val="clear" w:color="auto" w:fill="000080"/>
      <w:lang w:val="en-GB"/>
    </w:rPr>
  </w:style>
  <w:style w:type="paragraph" w:customStyle="1" w:styleId="Caption1">
    <w:name w:val="Caption1"/>
    <w:basedOn w:val="Caption"/>
    <w:rsid w:val="00CF073A"/>
    <w:pPr>
      <w:tabs>
        <w:tab w:val="clear" w:pos="2268"/>
        <w:tab w:val="left" w:pos="1138"/>
      </w:tabs>
      <w:spacing w:before="120" w:after="120"/>
      <w:ind w:left="1988" w:hanging="1138"/>
    </w:pPr>
    <w:rPr>
      <w:i/>
      <w:color w:val="auto"/>
      <w:lang w:eastAsia="en-US"/>
    </w:rPr>
  </w:style>
  <w:style w:type="character" w:customStyle="1" w:styleId="CharCharChar2">
    <w:name w:val="Char Char Char2"/>
    <w:rsid w:val="00CF073A"/>
    <w:rPr>
      <w:rFonts w:ascii="Arial" w:hAnsi="Arial"/>
      <w:i/>
      <w:sz w:val="18"/>
      <w:lang w:val="en-GB" w:eastAsia="en-US" w:bidi="ar-SA"/>
    </w:rPr>
  </w:style>
  <w:style w:type="paragraph" w:customStyle="1" w:styleId="Heading2-10">
    <w:name w:val="Heading 2-10"/>
    <w:basedOn w:val="Heading2"/>
    <w:next w:val="brdtekst"/>
    <w:rsid w:val="00CF073A"/>
    <w:pPr>
      <w:numPr>
        <w:ilvl w:val="0"/>
        <w:numId w:val="0"/>
      </w:numPr>
      <w:tabs>
        <w:tab w:val="left" w:pos="851"/>
        <w:tab w:val="num" w:pos="1097"/>
      </w:tabs>
      <w:spacing w:after="140" w:line="240" w:lineRule="auto"/>
      <w:ind w:left="1561" w:hanging="851"/>
      <w:jc w:val="both"/>
    </w:pPr>
    <w:rPr>
      <w:rFonts w:ascii="Times New Roman" w:hAnsi="Times New Roman"/>
      <w:b/>
      <w:lang w:eastAsia="en-US"/>
    </w:rPr>
  </w:style>
  <w:style w:type="paragraph" w:customStyle="1" w:styleId="Tableheader0">
    <w:name w:val="Table header"/>
    <w:basedOn w:val="BodyIndent"/>
    <w:link w:val="TableheaderChar"/>
    <w:qFormat/>
    <w:rsid w:val="00CF073A"/>
    <w:pPr>
      <w:tabs>
        <w:tab w:val="clear" w:pos="3402"/>
        <w:tab w:val="left" w:pos="1418"/>
        <w:tab w:val="left" w:pos="1985"/>
        <w:tab w:val="left" w:pos="3119"/>
      </w:tabs>
      <w:ind w:left="0"/>
      <w:jc w:val="left"/>
    </w:pPr>
    <w:rPr>
      <w:rFonts w:ascii="Arial" w:eastAsia="Times New Roman" w:hAnsi="Arial" w:cs="Arial"/>
      <w:b/>
      <w:sz w:val="18"/>
      <w:szCs w:val="18"/>
      <w:lang w:val="en-GB"/>
    </w:rPr>
  </w:style>
  <w:style w:type="character" w:customStyle="1" w:styleId="TableheaderChar">
    <w:name w:val="Table header Char"/>
    <w:link w:val="Tableheader0"/>
    <w:rsid w:val="00CF073A"/>
    <w:rPr>
      <w:rFonts w:ascii="Arial" w:hAnsi="Arial" w:cs="Arial"/>
      <w:b/>
      <w:sz w:val="18"/>
      <w:szCs w:val="18"/>
      <w:lang w:val="en-GB"/>
    </w:rPr>
  </w:style>
  <w:style w:type="paragraph" w:customStyle="1" w:styleId="Tablecontent">
    <w:name w:val="Table content"/>
    <w:basedOn w:val="BodyIndent"/>
    <w:link w:val="TablecontentChar"/>
    <w:qFormat/>
    <w:rsid w:val="00CF073A"/>
    <w:pPr>
      <w:tabs>
        <w:tab w:val="clear" w:pos="3402"/>
        <w:tab w:val="left" w:pos="1418"/>
        <w:tab w:val="left" w:pos="1985"/>
        <w:tab w:val="left" w:pos="3119"/>
      </w:tabs>
      <w:ind w:left="0"/>
    </w:pPr>
    <w:rPr>
      <w:rFonts w:ascii="Arial" w:eastAsia="Times New Roman" w:hAnsi="Arial" w:cs="Arial"/>
      <w:sz w:val="18"/>
      <w:szCs w:val="18"/>
      <w:lang w:val="en-GB"/>
    </w:rPr>
  </w:style>
  <w:style w:type="character" w:customStyle="1" w:styleId="TablecontentChar">
    <w:name w:val="Table content Char"/>
    <w:link w:val="Tablecontent"/>
    <w:rsid w:val="00CF073A"/>
    <w:rPr>
      <w:rFonts w:ascii="Arial" w:hAnsi="Arial" w:cs="Arial"/>
      <w:sz w:val="18"/>
      <w:szCs w:val="18"/>
      <w:lang w:val="en-GB"/>
    </w:rPr>
  </w:style>
  <w:style w:type="character" w:customStyle="1" w:styleId="HeaderChar1">
    <w:name w:val="Header Char1"/>
    <w:rsid w:val="00CF073A"/>
    <w:rPr>
      <w:sz w:val="24"/>
      <w:lang w:val="en-GB"/>
    </w:rPr>
  </w:style>
  <w:style w:type="character" w:customStyle="1" w:styleId="FooterChar1">
    <w:name w:val="Footer Char1"/>
    <w:rsid w:val="00CF073A"/>
    <w:rPr>
      <w:rFonts w:ascii="Arial" w:hAnsi="Arial"/>
      <w:sz w:val="12"/>
      <w:lang w:val="en-GB"/>
    </w:rPr>
  </w:style>
  <w:style w:type="paragraph" w:customStyle="1" w:styleId="Caption2">
    <w:name w:val="Caption2"/>
    <w:basedOn w:val="Caption"/>
    <w:rsid w:val="00CF073A"/>
    <w:pPr>
      <w:tabs>
        <w:tab w:val="clear" w:pos="2268"/>
      </w:tabs>
      <w:spacing w:before="0" w:after="0"/>
      <w:ind w:left="1985"/>
    </w:pPr>
    <w:rPr>
      <w:i/>
      <w:color w:val="auto"/>
      <w:lang w:eastAsia="en-US"/>
    </w:rPr>
  </w:style>
  <w:style w:type="character" w:customStyle="1" w:styleId="BodyIndentCharChar1">
    <w:name w:val="Body Indent Char Char1"/>
    <w:rsid w:val="00CF073A"/>
    <w:rPr>
      <w:sz w:val="24"/>
      <w:lang w:val="en-GB" w:eastAsia="en-US" w:bidi="ar-SA"/>
    </w:rPr>
  </w:style>
  <w:style w:type="paragraph" w:customStyle="1" w:styleId="StyleCaptionCharCharCharCharCharCharCharCharCharCharCh">
    <w:name w:val="Style Caption CharChar CharChar Char Char Char CharChar Char Ch..."/>
    <w:basedOn w:val="Caption"/>
    <w:rsid w:val="00CF073A"/>
    <w:pPr>
      <w:tabs>
        <w:tab w:val="clear" w:pos="2268"/>
      </w:tabs>
      <w:spacing w:before="60" w:after="60"/>
      <w:ind w:left="1988" w:hanging="1138"/>
    </w:pPr>
    <w:rPr>
      <w:i/>
      <w:iCs/>
      <w:color w:val="auto"/>
      <w:lang w:eastAsia="en-US"/>
    </w:rPr>
  </w:style>
  <w:style w:type="paragraph" w:customStyle="1" w:styleId="StyleTabletext10pt">
    <w:name w:val="Style Table text + 10 pt"/>
    <w:basedOn w:val="Tabletext0"/>
    <w:autoRedefine/>
    <w:rsid w:val="00CF073A"/>
    <w:pPr>
      <w:ind w:left="0"/>
      <w:jc w:val="center"/>
    </w:pPr>
    <w:rPr>
      <w:szCs w:val="24"/>
    </w:rPr>
  </w:style>
  <w:style w:type="paragraph" w:styleId="Title">
    <w:name w:val="Title"/>
    <w:basedOn w:val="Normal"/>
    <w:link w:val="TitleChar1"/>
    <w:uiPriority w:val="10"/>
    <w:qFormat/>
    <w:rsid w:val="00CF073A"/>
    <w:pPr>
      <w:tabs>
        <w:tab w:val="clear" w:pos="851"/>
        <w:tab w:val="clear" w:pos="2835"/>
        <w:tab w:val="clear" w:pos="3119"/>
        <w:tab w:val="clear" w:pos="3827"/>
      </w:tabs>
      <w:jc w:val="center"/>
    </w:pPr>
    <w:rPr>
      <w:rFonts w:ascii="Times New Roman" w:hAnsi="Times New Roman"/>
      <w:b/>
      <w:sz w:val="32"/>
      <w:lang w:eastAsia="en-US"/>
    </w:rPr>
  </w:style>
  <w:style w:type="character" w:customStyle="1" w:styleId="TitleChar">
    <w:name w:val="Title Char"/>
    <w:basedOn w:val="DefaultParagraphFont"/>
    <w:uiPriority w:val="10"/>
    <w:rsid w:val="00CF073A"/>
    <w:rPr>
      <w:rFonts w:asciiTheme="majorHAnsi" w:eastAsiaTheme="majorEastAsia" w:hAnsiTheme="majorHAnsi" w:cstheme="majorBidi"/>
      <w:color w:val="0071A4" w:themeColor="text2" w:themeShade="BF"/>
      <w:spacing w:val="5"/>
      <w:kern w:val="28"/>
      <w:sz w:val="52"/>
      <w:szCs w:val="52"/>
      <w:lang w:val="en-GB" w:eastAsia="da-DK"/>
    </w:rPr>
  </w:style>
  <w:style w:type="character" w:customStyle="1" w:styleId="TitleChar1">
    <w:name w:val="Title Char1"/>
    <w:link w:val="Title"/>
    <w:rsid w:val="00CF073A"/>
    <w:rPr>
      <w:b/>
      <w:sz w:val="32"/>
      <w:lang w:val="en-GB"/>
    </w:rPr>
  </w:style>
  <w:style w:type="paragraph" w:customStyle="1" w:styleId="xl22">
    <w:name w:val="xl22"/>
    <w:basedOn w:val="Normal"/>
    <w:rsid w:val="00CF073A"/>
    <w:pPr>
      <w:tabs>
        <w:tab w:val="clear" w:pos="851"/>
        <w:tab w:val="clear" w:pos="2835"/>
        <w:tab w:val="clear" w:pos="3119"/>
        <w:tab w:val="clear" w:pos="3827"/>
      </w:tabs>
      <w:spacing w:before="100" w:beforeAutospacing="1" w:after="100" w:afterAutospacing="1" w:line="240" w:lineRule="auto"/>
    </w:pPr>
    <w:rPr>
      <w:rFonts w:eastAsia="Arial Unicode MS" w:cs="Arial"/>
      <w:b/>
      <w:bCs/>
      <w:sz w:val="22"/>
      <w:szCs w:val="22"/>
      <w:lang w:val="en-US" w:eastAsia="en-US"/>
    </w:rPr>
  </w:style>
  <w:style w:type="paragraph" w:customStyle="1" w:styleId="xl23">
    <w:name w:val="xl23"/>
    <w:basedOn w:val="Normal"/>
    <w:rsid w:val="00CF073A"/>
    <w:pPr>
      <w:tabs>
        <w:tab w:val="clear" w:pos="851"/>
        <w:tab w:val="clear" w:pos="2835"/>
        <w:tab w:val="clear" w:pos="3119"/>
        <w:tab w:val="clear" w:pos="3827"/>
      </w:tabs>
      <w:spacing w:before="100" w:beforeAutospacing="1" w:after="100" w:afterAutospacing="1" w:line="240" w:lineRule="auto"/>
    </w:pPr>
    <w:rPr>
      <w:rFonts w:eastAsia="Arial Unicode MS" w:cs="Arial"/>
      <w:b/>
      <w:bCs/>
      <w:sz w:val="22"/>
      <w:szCs w:val="22"/>
      <w:lang w:val="en-US" w:eastAsia="en-US"/>
    </w:rPr>
  </w:style>
  <w:style w:type="paragraph" w:customStyle="1" w:styleId="Head2manual">
    <w:name w:val="Head 2 manual"/>
    <w:basedOn w:val="Normal"/>
    <w:next w:val="Para0"/>
    <w:rsid w:val="00CF073A"/>
    <w:pPr>
      <w:keepNext/>
      <w:tabs>
        <w:tab w:val="clear" w:pos="851"/>
        <w:tab w:val="clear" w:pos="2835"/>
        <w:tab w:val="clear" w:pos="3119"/>
        <w:tab w:val="clear" w:pos="3827"/>
        <w:tab w:val="left" w:pos="567"/>
      </w:tabs>
      <w:spacing w:after="120" w:line="240" w:lineRule="auto"/>
    </w:pPr>
    <w:rPr>
      <w:sz w:val="28"/>
      <w:lang w:eastAsia="en-US"/>
    </w:rPr>
  </w:style>
  <w:style w:type="paragraph" w:customStyle="1" w:styleId="Para0bullet">
    <w:name w:val="Para 0 bullet"/>
    <w:basedOn w:val="Para0"/>
    <w:rsid w:val="00CF073A"/>
    <w:pPr>
      <w:tabs>
        <w:tab w:val="left" w:pos="425"/>
        <w:tab w:val="num" w:pos="1242"/>
      </w:tabs>
      <w:ind w:left="1242" w:hanging="360"/>
    </w:pPr>
  </w:style>
  <w:style w:type="paragraph" w:customStyle="1" w:styleId="TableBodyText">
    <w:name w:val="Table Body Text"/>
    <w:basedOn w:val="TableTitleText"/>
    <w:rsid w:val="00CF073A"/>
    <w:pPr>
      <w:spacing w:before="0" w:after="0"/>
    </w:pPr>
    <w:rPr>
      <w:b w:val="0"/>
    </w:rPr>
  </w:style>
  <w:style w:type="paragraph" w:customStyle="1" w:styleId="TableTitleText">
    <w:name w:val="Table Title Text"/>
    <w:basedOn w:val="Normal"/>
    <w:rsid w:val="00CF073A"/>
    <w:pPr>
      <w:tabs>
        <w:tab w:val="clear" w:pos="851"/>
        <w:tab w:val="clear" w:pos="2835"/>
        <w:tab w:val="clear" w:pos="3119"/>
        <w:tab w:val="clear" w:pos="3827"/>
      </w:tabs>
      <w:spacing w:before="100" w:after="100" w:line="240" w:lineRule="auto"/>
      <w:jc w:val="center"/>
    </w:pPr>
    <w:rPr>
      <w:b/>
      <w:sz w:val="18"/>
      <w:szCs w:val="24"/>
      <w:lang w:eastAsia="en-US"/>
    </w:rPr>
  </w:style>
  <w:style w:type="paragraph" w:customStyle="1" w:styleId="CMTHeadingStyle">
    <w:name w:val="CMT Heading Style"/>
    <w:basedOn w:val="Heading1"/>
    <w:rsid w:val="00CF073A"/>
    <w:pPr>
      <w:numPr>
        <w:numId w:val="0"/>
      </w:numPr>
      <w:tabs>
        <w:tab w:val="clear" w:pos="1134"/>
        <w:tab w:val="left" w:pos="0"/>
        <w:tab w:val="num" w:pos="1571"/>
      </w:tabs>
      <w:spacing w:before="240" w:after="60" w:line="240" w:lineRule="auto"/>
      <w:ind w:left="1571" w:hanging="360"/>
    </w:pPr>
    <w:rPr>
      <w:rFonts w:cs="Arial"/>
      <w:b/>
      <w:bCs/>
      <w:i/>
      <w:caps/>
      <w:color w:val="auto"/>
      <w:kern w:val="32"/>
      <w:szCs w:val="32"/>
      <w:lang w:val="en-US" w:eastAsia="en-US"/>
    </w:rPr>
  </w:style>
  <w:style w:type="paragraph" w:styleId="ListBullet2">
    <w:name w:val="List Bullet 2"/>
    <w:basedOn w:val="Normal"/>
    <w:rsid w:val="00CF073A"/>
    <w:pPr>
      <w:tabs>
        <w:tab w:val="clear" w:pos="851"/>
        <w:tab w:val="clear" w:pos="2835"/>
        <w:tab w:val="clear" w:pos="3119"/>
        <w:tab w:val="clear" w:pos="3827"/>
        <w:tab w:val="num" w:pos="643"/>
      </w:tabs>
      <w:ind w:left="643" w:hanging="360"/>
    </w:pPr>
    <w:rPr>
      <w:rFonts w:ascii="Times New Roman" w:hAnsi="Times New Roman"/>
      <w:sz w:val="24"/>
      <w:lang w:eastAsia="en-US"/>
    </w:rPr>
  </w:style>
  <w:style w:type="character" w:customStyle="1" w:styleId="BodyIndentChar2">
    <w:name w:val="Body Indent Char2"/>
    <w:rsid w:val="00CF073A"/>
    <w:rPr>
      <w:sz w:val="24"/>
      <w:lang w:val="en-GB" w:eastAsia="en-US" w:bidi="ar-SA"/>
    </w:rPr>
  </w:style>
  <w:style w:type="paragraph" w:customStyle="1" w:styleId="StyleCaptionLeft05">
    <w:name w:val="Style Caption + Left:  0.5&quot;"/>
    <w:basedOn w:val="Caption"/>
    <w:rsid w:val="00CF073A"/>
    <w:pPr>
      <w:tabs>
        <w:tab w:val="clear" w:pos="2268"/>
      </w:tabs>
      <w:spacing w:before="120" w:after="120" w:line="240" w:lineRule="atLeast"/>
      <w:ind w:left="2146" w:hanging="1296"/>
    </w:pPr>
    <w:rPr>
      <w:i/>
      <w:iCs/>
      <w:color w:val="auto"/>
      <w:lang w:eastAsia="en-US"/>
    </w:rPr>
  </w:style>
  <w:style w:type="character" w:customStyle="1" w:styleId="bodytextdarkblue14">
    <w:name w:val="bodytextdarkblue14"/>
    <w:basedOn w:val="DefaultParagraphFont"/>
    <w:rsid w:val="00CF073A"/>
  </w:style>
  <w:style w:type="paragraph" w:customStyle="1" w:styleId="figure0">
    <w:name w:val="figure"/>
    <w:basedOn w:val="Normal"/>
    <w:link w:val="figureChar0"/>
    <w:rsid w:val="00CF073A"/>
    <w:pPr>
      <w:tabs>
        <w:tab w:val="clear" w:pos="851"/>
        <w:tab w:val="clear" w:pos="2835"/>
        <w:tab w:val="clear" w:pos="3119"/>
        <w:tab w:val="clear" w:pos="3827"/>
      </w:tabs>
      <w:overflowPunct w:val="0"/>
      <w:autoSpaceDE w:val="0"/>
      <w:autoSpaceDN w:val="0"/>
      <w:adjustRightInd w:val="0"/>
      <w:spacing w:line="240" w:lineRule="auto"/>
      <w:jc w:val="both"/>
      <w:textAlignment w:val="baseline"/>
    </w:pPr>
    <w:rPr>
      <w:rFonts w:ascii="Times New Roman" w:hAnsi="Times New Roman"/>
      <w:b/>
      <w:sz w:val="24"/>
      <w:lang w:eastAsia="en-US"/>
    </w:rPr>
  </w:style>
  <w:style w:type="character" w:customStyle="1" w:styleId="figureChar0">
    <w:name w:val="figure Char"/>
    <w:link w:val="figure0"/>
    <w:rsid w:val="00CF073A"/>
    <w:rPr>
      <w:b/>
      <w:sz w:val="24"/>
      <w:lang w:val="en-GB"/>
    </w:rPr>
  </w:style>
  <w:style w:type="paragraph" w:customStyle="1" w:styleId="Fig">
    <w:name w:val="Fig"/>
    <w:basedOn w:val="Figure"/>
    <w:link w:val="FigChar"/>
    <w:qFormat/>
    <w:rsid w:val="00CF073A"/>
    <w:pPr>
      <w:tabs>
        <w:tab w:val="left" w:pos="1985"/>
        <w:tab w:val="left" w:pos="2552"/>
      </w:tabs>
      <w:spacing w:before="60"/>
      <w:ind w:left="1988" w:hanging="1138"/>
    </w:pPr>
    <w:rPr>
      <w:sz w:val="18"/>
    </w:rPr>
  </w:style>
  <w:style w:type="character" w:customStyle="1" w:styleId="FigChar">
    <w:name w:val="Fig Char"/>
    <w:basedOn w:val="FigureChar1"/>
    <w:link w:val="Fig"/>
    <w:rsid w:val="00CF073A"/>
    <w:rPr>
      <w:rFonts w:ascii="Arial" w:hAnsi="Arial"/>
      <w:i/>
      <w:sz w:val="18"/>
      <w:lang w:val="en-GB" w:eastAsia="da-DK"/>
    </w:rPr>
  </w:style>
  <w:style w:type="paragraph" w:customStyle="1" w:styleId="CM5">
    <w:name w:val="CM5"/>
    <w:basedOn w:val="Default"/>
    <w:next w:val="Default"/>
    <w:rsid w:val="00CF073A"/>
    <w:pPr>
      <w:spacing w:line="276" w:lineRule="atLeast"/>
    </w:pPr>
    <w:rPr>
      <w:rFonts w:ascii="Arial" w:eastAsia="Times New Roman" w:hAnsi="Arial" w:cs="Times New Roman"/>
      <w:color w:val="auto"/>
    </w:rPr>
  </w:style>
  <w:style w:type="paragraph" w:customStyle="1" w:styleId="Indhold2">
    <w:name w:val="Indhold. 2"/>
    <w:basedOn w:val="Normal"/>
    <w:rsid w:val="00CF073A"/>
    <w:pPr>
      <w:tabs>
        <w:tab w:val="clear" w:pos="851"/>
        <w:tab w:val="clear" w:pos="2835"/>
        <w:tab w:val="clear" w:pos="3119"/>
        <w:tab w:val="clear" w:pos="3827"/>
        <w:tab w:val="left" w:leader="dot" w:pos="8666"/>
        <w:tab w:val="right" w:pos="9026"/>
      </w:tabs>
      <w:suppressAutoHyphens/>
      <w:ind w:left="1440" w:right="720" w:hanging="720"/>
      <w:jc w:val="both"/>
    </w:pPr>
    <w:rPr>
      <w:rFonts w:ascii="Courier" w:hAnsi="Courier"/>
      <w:spacing w:val="-3"/>
      <w:sz w:val="22"/>
      <w:lang w:val="en-US"/>
    </w:rPr>
  </w:style>
  <w:style w:type="paragraph" w:customStyle="1" w:styleId="ECOTOXtable1">
    <w:name w:val="ECOTOX table 1"/>
    <w:basedOn w:val="Normal"/>
    <w:link w:val="ECOTOXtable1Char"/>
    <w:qFormat/>
    <w:rsid w:val="00CF073A"/>
    <w:pPr>
      <w:tabs>
        <w:tab w:val="clear" w:pos="851"/>
        <w:tab w:val="clear" w:pos="2835"/>
        <w:tab w:val="clear" w:pos="3119"/>
        <w:tab w:val="clear" w:pos="3827"/>
      </w:tabs>
      <w:spacing w:line="240" w:lineRule="auto"/>
    </w:pPr>
    <w:rPr>
      <w:rFonts w:ascii="Times New Roman" w:hAnsi="Times New Roman"/>
      <w:spacing w:val="-2"/>
    </w:rPr>
  </w:style>
  <w:style w:type="character" w:customStyle="1" w:styleId="ECOTOXtable1Char">
    <w:name w:val="ECOTOX table 1 Char"/>
    <w:link w:val="ECOTOXtable1"/>
    <w:rsid w:val="00CF073A"/>
    <w:rPr>
      <w:spacing w:val="-2"/>
      <w:lang w:val="en-GB" w:eastAsia="da-DK"/>
    </w:rPr>
  </w:style>
  <w:style w:type="paragraph" w:customStyle="1" w:styleId="Ecotoxtable3">
    <w:name w:val="Ecotox table 3"/>
    <w:basedOn w:val="Normal"/>
    <w:link w:val="Ecotoxtable3Char"/>
    <w:qFormat/>
    <w:rsid w:val="00CF073A"/>
    <w:pPr>
      <w:tabs>
        <w:tab w:val="clear" w:pos="851"/>
        <w:tab w:val="clear" w:pos="2835"/>
        <w:tab w:val="clear" w:pos="3119"/>
        <w:tab w:val="clear" w:pos="3827"/>
        <w:tab w:val="left" w:pos="227"/>
        <w:tab w:val="left" w:pos="1078"/>
        <w:tab w:val="left" w:pos="1929"/>
      </w:tabs>
      <w:spacing w:line="240" w:lineRule="auto"/>
      <w:jc w:val="center"/>
    </w:pPr>
    <w:rPr>
      <w:rFonts w:ascii="Times New Roman" w:hAnsi="Times New Roman"/>
      <w:spacing w:val="-2"/>
      <w:sz w:val="16"/>
    </w:rPr>
  </w:style>
  <w:style w:type="character" w:customStyle="1" w:styleId="Ecotoxtable3Char">
    <w:name w:val="Ecotox table 3 Char"/>
    <w:link w:val="Ecotoxtable3"/>
    <w:rsid w:val="00CF073A"/>
    <w:rPr>
      <w:spacing w:val="-2"/>
      <w:sz w:val="16"/>
      <w:lang w:val="en-GB" w:eastAsia="da-DK"/>
    </w:rPr>
  </w:style>
  <w:style w:type="paragraph" w:styleId="Date">
    <w:name w:val="Date"/>
    <w:basedOn w:val="Normal"/>
    <w:next w:val="Normal"/>
    <w:link w:val="DateChar"/>
    <w:rsid w:val="00CF073A"/>
    <w:pPr>
      <w:tabs>
        <w:tab w:val="clear" w:pos="851"/>
        <w:tab w:val="clear" w:pos="2835"/>
        <w:tab w:val="clear" w:pos="3119"/>
        <w:tab w:val="clear" w:pos="3827"/>
      </w:tabs>
    </w:pPr>
    <w:rPr>
      <w:rFonts w:ascii="Times New Roman" w:hAnsi="Times New Roman"/>
      <w:sz w:val="24"/>
      <w:lang w:eastAsia="en-US"/>
    </w:rPr>
  </w:style>
  <w:style w:type="character" w:customStyle="1" w:styleId="DateChar">
    <w:name w:val="Date Char"/>
    <w:basedOn w:val="DefaultParagraphFont"/>
    <w:link w:val="Date"/>
    <w:rsid w:val="00CF073A"/>
    <w:rPr>
      <w:sz w:val="24"/>
      <w:lang w:val="en-GB"/>
    </w:rPr>
  </w:style>
  <w:style w:type="paragraph" w:customStyle="1" w:styleId="xl70">
    <w:name w:val="xl70"/>
    <w:basedOn w:val="Normal"/>
    <w:rsid w:val="00CF073A"/>
    <w:pPr>
      <w:pBdr>
        <w:bottom w:val="double" w:sz="6" w:space="0" w:color="auto"/>
      </w:pBdr>
      <w:tabs>
        <w:tab w:val="clear" w:pos="851"/>
        <w:tab w:val="clear" w:pos="2835"/>
        <w:tab w:val="clear" w:pos="3119"/>
        <w:tab w:val="clear" w:pos="3827"/>
      </w:tabs>
      <w:spacing w:before="100" w:beforeAutospacing="1" w:after="100" w:afterAutospacing="1" w:line="240" w:lineRule="auto"/>
    </w:pPr>
    <w:rPr>
      <w:rFonts w:cs="Arial"/>
      <w:sz w:val="16"/>
      <w:szCs w:val="16"/>
      <w:lang w:val="en-SG" w:eastAsia="zh-CN"/>
    </w:rPr>
  </w:style>
  <w:style w:type="paragraph" w:customStyle="1" w:styleId="xl71">
    <w:name w:val="xl71"/>
    <w:basedOn w:val="Normal"/>
    <w:rsid w:val="00CF073A"/>
    <w:pPr>
      <w:tabs>
        <w:tab w:val="clear" w:pos="851"/>
        <w:tab w:val="clear" w:pos="2835"/>
        <w:tab w:val="clear" w:pos="3119"/>
        <w:tab w:val="clear" w:pos="3827"/>
      </w:tabs>
      <w:spacing w:before="100" w:beforeAutospacing="1" w:after="100" w:afterAutospacing="1" w:line="240" w:lineRule="auto"/>
      <w:textAlignment w:val="center"/>
    </w:pPr>
    <w:rPr>
      <w:rFonts w:cs="Arial"/>
      <w:b/>
      <w:bCs/>
      <w:sz w:val="18"/>
      <w:szCs w:val="18"/>
      <w:lang w:val="en-SG" w:eastAsia="zh-CN"/>
    </w:rPr>
  </w:style>
  <w:style w:type="paragraph" w:customStyle="1" w:styleId="xl73">
    <w:name w:val="xl73"/>
    <w:basedOn w:val="Normal"/>
    <w:rsid w:val="00CF073A"/>
    <w:pPr>
      <w:tabs>
        <w:tab w:val="clear" w:pos="851"/>
        <w:tab w:val="clear" w:pos="2835"/>
        <w:tab w:val="clear" w:pos="3119"/>
        <w:tab w:val="clear" w:pos="3827"/>
      </w:tabs>
      <w:spacing w:before="100" w:beforeAutospacing="1" w:after="100" w:afterAutospacing="1" w:line="240" w:lineRule="auto"/>
      <w:textAlignment w:val="center"/>
    </w:pPr>
    <w:rPr>
      <w:rFonts w:cs="Arial"/>
      <w:b/>
      <w:bCs/>
      <w:sz w:val="18"/>
      <w:szCs w:val="18"/>
      <w:lang w:val="en-SG" w:eastAsia="zh-CN"/>
    </w:rPr>
  </w:style>
  <w:style w:type="paragraph" w:customStyle="1" w:styleId="xl75">
    <w:name w:val="xl75"/>
    <w:basedOn w:val="Normal"/>
    <w:rsid w:val="00CF073A"/>
    <w:pPr>
      <w:pBdr>
        <w:top w:val="double" w:sz="6"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76">
    <w:name w:val="xl76"/>
    <w:basedOn w:val="Normal"/>
    <w:rsid w:val="00CF073A"/>
    <w:pPr>
      <w:pBdr>
        <w:bottom w:val="double" w:sz="6"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78">
    <w:name w:val="xl78"/>
    <w:basedOn w:val="Normal"/>
    <w:rsid w:val="00CF073A"/>
    <w:pPr>
      <w:tabs>
        <w:tab w:val="clear" w:pos="851"/>
        <w:tab w:val="clear" w:pos="2835"/>
        <w:tab w:val="clear" w:pos="3119"/>
        <w:tab w:val="clear" w:pos="3827"/>
      </w:tabs>
      <w:spacing w:before="100" w:beforeAutospacing="1" w:after="100" w:afterAutospacing="1" w:line="240" w:lineRule="auto"/>
    </w:pPr>
    <w:rPr>
      <w:rFonts w:ascii="Times New Roman" w:hAnsi="Times New Roman"/>
      <w:color w:val="C00000"/>
      <w:sz w:val="24"/>
      <w:szCs w:val="24"/>
      <w:lang w:val="en-SG" w:eastAsia="zh-CN"/>
    </w:rPr>
  </w:style>
  <w:style w:type="paragraph" w:customStyle="1" w:styleId="xl74">
    <w:name w:val="xl74"/>
    <w:basedOn w:val="Normal"/>
    <w:rsid w:val="00CF073A"/>
    <w:pPr>
      <w:pBdr>
        <w:top w:val="double" w:sz="6"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77">
    <w:name w:val="xl77"/>
    <w:basedOn w:val="Normal"/>
    <w:rsid w:val="00CF073A"/>
    <w:pPr>
      <w:tabs>
        <w:tab w:val="clear" w:pos="851"/>
        <w:tab w:val="clear" w:pos="2835"/>
        <w:tab w:val="clear" w:pos="3119"/>
        <w:tab w:val="clear" w:pos="3827"/>
      </w:tabs>
      <w:spacing w:before="100" w:beforeAutospacing="1" w:after="100" w:afterAutospacing="1" w:line="240" w:lineRule="auto"/>
    </w:pPr>
    <w:rPr>
      <w:rFonts w:ascii="Times New Roman" w:hAnsi="Times New Roman"/>
      <w:color w:val="C00000"/>
      <w:sz w:val="24"/>
      <w:szCs w:val="24"/>
      <w:lang w:val="en-SG" w:eastAsia="zh-CN"/>
    </w:rPr>
  </w:style>
  <w:style w:type="character" w:customStyle="1" w:styleId="commentbody">
    <w:name w:val="commentbody"/>
    <w:rsid w:val="00CF073A"/>
  </w:style>
  <w:style w:type="paragraph" w:customStyle="1" w:styleId="xl72">
    <w:name w:val="xl72"/>
    <w:basedOn w:val="Normal"/>
    <w:rsid w:val="00CF073A"/>
    <w:pPr>
      <w:tabs>
        <w:tab w:val="clear" w:pos="851"/>
        <w:tab w:val="clear" w:pos="2835"/>
        <w:tab w:val="clear" w:pos="3119"/>
        <w:tab w:val="clear" w:pos="3827"/>
      </w:tabs>
      <w:spacing w:before="100" w:beforeAutospacing="1" w:after="100" w:afterAutospacing="1" w:line="240" w:lineRule="auto"/>
      <w:jc w:val="center"/>
    </w:pPr>
    <w:rPr>
      <w:rFonts w:ascii="Times New Roman" w:hAnsi="Times New Roman"/>
      <w:sz w:val="24"/>
      <w:szCs w:val="24"/>
      <w:lang w:val="en-SG" w:eastAsia="en-SG"/>
    </w:rPr>
  </w:style>
  <w:style w:type="table" w:customStyle="1" w:styleId="LightList-Accent116">
    <w:name w:val="Light List - Accent 116"/>
    <w:basedOn w:val="TableNormal"/>
    <w:uiPriority w:val="61"/>
    <w:rsid w:val="004E6A01"/>
    <w:rPr>
      <w:lang w:val="da-DK" w:eastAsia="da-DK"/>
    </w:rPr>
    <w:tblPr>
      <w:tblStyleRowBandSize w:val="1"/>
      <w:tblStyleColBandSize w:val="1"/>
      <w:tblBorders>
        <w:top w:val="single" w:sz="8" w:space="0" w:color="4E9FED"/>
        <w:left w:val="single" w:sz="8" w:space="0" w:color="4E9FED"/>
        <w:bottom w:val="single" w:sz="8" w:space="0" w:color="4E9FED"/>
        <w:right w:val="single" w:sz="8" w:space="0" w:color="4E9FED"/>
      </w:tblBorders>
    </w:tblPr>
    <w:tblStylePr w:type="firstRow">
      <w:pPr>
        <w:spacing w:before="0" w:after="0" w:line="240" w:lineRule="auto"/>
      </w:pPr>
      <w:rPr>
        <w:b/>
        <w:bCs/>
        <w:color w:val="EDEDED"/>
      </w:rPr>
      <w:tblPr/>
      <w:tcPr>
        <w:shd w:val="clear" w:color="auto" w:fill="4E9FED"/>
      </w:tcPr>
    </w:tblStylePr>
    <w:tblStylePr w:type="lastRow">
      <w:pPr>
        <w:spacing w:before="0" w:after="0" w:line="240" w:lineRule="auto"/>
      </w:pPr>
      <w:rPr>
        <w:b/>
        <w:bCs/>
      </w:rPr>
      <w:tblPr/>
      <w:tcPr>
        <w:tcBorders>
          <w:top w:val="double" w:sz="6" w:space="0" w:color="4E9FED"/>
          <w:left w:val="single" w:sz="8" w:space="0" w:color="4E9FED"/>
          <w:bottom w:val="single" w:sz="8" w:space="0" w:color="4E9FED"/>
          <w:right w:val="single" w:sz="8" w:space="0" w:color="4E9FED"/>
        </w:tcBorders>
      </w:tcPr>
    </w:tblStylePr>
    <w:tblStylePr w:type="firstCol">
      <w:rPr>
        <w:b/>
        <w:bCs/>
      </w:rPr>
    </w:tblStylePr>
    <w:tblStylePr w:type="lastCol">
      <w:rPr>
        <w:b/>
        <w:bCs/>
      </w:rPr>
    </w:tblStylePr>
    <w:tblStylePr w:type="band1Vert">
      <w:tblPr/>
      <w:tcPr>
        <w:tcBorders>
          <w:top w:val="single" w:sz="8" w:space="0" w:color="4E9FED"/>
          <w:left w:val="single" w:sz="8" w:space="0" w:color="4E9FED"/>
          <w:bottom w:val="single" w:sz="8" w:space="0" w:color="4E9FED"/>
          <w:right w:val="single" w:sz="8" w:space="0" w:color="4E9FED"/>
        </w:tcBorders>
      </w:tcPr>
    </w:tblStylePr>
    <w:tblStylePr w:type="band1Horz">
      <w:tblPr/>
      <w:tcPr>
        <w:tcBorders>
          <w:top w:val="single" w:sz="8" w:space="0" w:color="4E9FED"/>
          <w:left w:val="single" w:sz="8" w:space="0" w:color="4E9FED"/>
          <w:bottom w:val="single" w:sz="8" w:space="0" w:color="4E9FED"/>
          <w:right w:val="single" w:sz="8" w:space="0" w:color="4E9FED"/>
        </w:tcBorders>
      </w:tcPr>
    </w:tblStylePr>
  </w:style>
  <w:style w:type="table" w:styleId="TableList5">
    <w:name w:val="Table List 5"/>
    <w:basedOn w:val="TableNormal"/>
    <w:rsid w:val="00464D45"/>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DHITableHeading">
    <w:name w:val="DHI Table Heading"/>
    <w:basedOn w:val="Normal"/>
    <w:link w:val="DHITableHeadingChar"/>
    <w:qFormat/>
    <w:rsid w:val="00464D45"/>
    <w:pPr>
      <w:tabs>
        <w:tab w:val="clear" w:pos="851"/>
        <w:tab w:val="clear" w:pos="2835"/>
        <w:tab w:val="clear" w:pos="3119"/>
        <w:tab w:val="clear" w:pos="3827"/>
        <w:tab w:val="left" w:pos="1985"/>
      </w:tabs>
      <w:spacing w:before="120" w:after="120" w:line="180" w:lineRule="atLeast"/>
      <w:ind w:left="1985" w:hanging="1134"/>
    </w:pPr>
    <w:rPr>
      <w:rFonts w:ascii="Verdana" w:hAnsi="Verdana"/>
      <w:sz w:val="16"/>
      <w:lang w:eastAsia="en-US"/>
    </w:rPr>
  </w:style>
  <w:style w:type="character" w:customStyle="1" w:styleId="DHITableHeadingChar">
    <w:name w:val="DHI Table Heading Char"/>
    <w:basedOn w:val="DefaultParagraphFont"/>
    <w:link w:val="DHITableHeading"/>
    <w:rsid w:val="00464D45"/>
    <w:rPr>
      <w:rFonts w:ascii="Verdana" w:eastAsia="SimSun" w:hAnsi="Verdana"/>
      <w:sz w:val="16"/>
      <w:lang w:val="en-GB"/>
    </w:rPr>
  </w:style>
  <w:style w:type="paragraph" w:customStyle="1" w:styleId="DHIcaption">
    <w:name w:val="DHI caption"/>
    <w:basedOn w:val="Normal"/>
    <w:link w:val="DHIcaptionChar"/>
    <w:qFormat/>
    <w:rsid w:val="00464D45"/>
    <w:pPr>
      <w:tabs>
        <w:tab w:val="clear" w:pos="851"/>
        <w:tab w:val="clear" w:pos="2835"/>
        <w:tab w:val="clear" w:pos="3119"/>
        <w:tab w:val="clear" w:pos="3827"/>
        <w:tab w:val="left" w:pos="1800"/>
      </w:tabs>
      <w:spacing w:before="120" w:after="240" w:line="180" w:lineRule="atLeast"/>
      <w:ind w:left="1800" w:hanging="949"/>
    </w:pPr>
    <w:rPr>
      <w:rFonts w:ascii="Verdana" w:hAnsi="Verdana"/>
      <w:sz w:val="16"/>
      <w:lang w:eastAsia="en-US"/>
    </w:rPr>
  </w:style>
  <w:style w:type="character" w:customStyle="1" w:styleId="DHIcaptionChar">
    <w:name w:val="DHI caption Char"/>
    <w:basedOn w:val="DefaultParagraphFont"/>
    <w:link w:val="DHIcaption"/>
    <w:rsid w:val="00464D45"/>
    <w:rPr>
      <w:rFonts w:ascii="Verdana" w:eastAsia="SimSun" w:hAnsi="Verdana"/>
      <w:sz w:val="16"/>
      <w:lang w:val="en-GB"/>
    </w:rPr>
  </w:style>
  <w:style w:type="paragraph" w:customStyle="1" w:styleId="Heading1Verd">
    <w:name w:val="Heading 1 (Verd)"/>
    <w:basedOn w:val="Heading1"/>
    <w:link w:val="Heading1VerdChar"/>
    <w:qFormat/>
    <w:rsid w:val="00464D45"/>
    <w:pPr>
      <w:numPr>
        <w:numId w:val="0"/>
      </w:numPr>
      <w:tabs>
        <w:tab w:val="clear" w:pos="1134"/>
      </w:tabs>
      <w:spacing w:before="567"/>
      <w:ind w:left="851" w:hanging="851"/>
    </w:pPr>
    <w:rPr>
      <w:rFonts w:ascii="Verdana" w:hAnsi="Verdana"/>
      <w:b/>
      <w:caps/>
      <w:color w:val="000066"/>
      <w:sz w:val="24"/>
      <w:szCs w:val="24"/>
    </w:rPr>
  </w:style>
  <w:style w:type="character" w:customStyle="1" w:styleId="Heading1VerdChar">
    <w:name w:val="Heading 1 (Verd) Char"/>
    <w:basedOn w:val="Heading1Char"/>
    <w:link w:val="Heading1Verd"/>
    <w:rsid w:val="00464D45"/>
    <w:rPr>
      <w:rFonts w:ascii="Verdana" w:eastAsia="SimSun" w:hAnsi="Verdana"/>
      <w:b/>
      <w:caps/>
      <w:color w:val="000066"/>
      <w:sz w:val="24"/>
      <w:szCs w:val="24"/>
      <w:lang w:val="en-GB" w:eastAsia="da-DK"/>
    </w:rPr>
  </w:style>
  <w:style w:type="paragraph" w:customStyle="1" w:styleId="xl79">
    <w:name w:val="xl79"/>
    <w:basedOn w:val="Normal"/>
    <w:rsid w:val="00464D45"/>
    <w:pPr>
      <w:pBdr>
        <w:bottom w:val="single" w:sz="8"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80">
    <w:name w:val="xl80"/>
    <w:basedOn w:val="Normal"/>
    <w:rsid w:val="00464D45"/>
    <w:pPr>
      <w:tabs>
        <w:tab w:val="clear" w:pos="851"/>
        <w:tab w:val="clear" w:pos="2835"/>
        <w:tab w:val="clear" w:pos="3119"/>
        <w:tab w:val="clear" w:pos="3827"/>
      </w:tabs>
      <w:spacing w:before="100" w:beforeAutospacing="1" w:after="100" w:afterAutospacing="1" w:line="240" w:lineRule="auto"/>
      <w:textAlignment w:val="center"/>
    </w:pPr>
    <w:rPr>
      <w:rFonts w:cs="Arial"/>
      <w:b/>
      <w:bCs/>
      <w:sz w:val="24"/>
      <w:szCs w:val="24"/>
      <w:lang w:val="en-SG" w:eastAsia="zh-CN"/>
    </w:rPr>
  </w:style>
  <w:style w:type="paragraph" w:customStyle="1" w:styleId="xl81">
    <w:name w:val="xl81"/>
    <w:basedOn w:val="Normal"/>
    <w:rsid w:val="00464D45"/>
    <w:pPr>
      <w:tabs>
        <w:tab w:val="clear" w:pos="851"/>
        <w:tab w:val="clear" w:pos="2835"/>
        <w:tab w:val="clear" w:pos="3119"/>
        <w:tab w:val="clear" w:pos="3827"/>
      </w:tabs>
      <w:spacing w:before="100" w:beforeAutospacing="1" w:after="100" w:afterAutospacing="1" w:line="240" w:lineRule="auto"/>
      <w:jc w:val="center"/>
      <w:textAlignment w:val="center"/>
    </w:pPr>
    <w:rPr>
      <w:rFonts w:cs="Arial"/>
      <w:b/>
      <w:bCs/>
      <w:sz w:val="18"/>
      <w:szCs w:val="18"/>
      <w:lang w:val="en-SG" w:eastAsia="zh-CN"/>
    </w:rPr>
  </w:style>
  <w:style w:type="paragraph" w:customStyle="1" w:styleId="xl82">
    <w:name w:val="xl82"/>
    <w:basedOn w:val="Normal"/>
    <w:rsid w:val="00464D45"/>
    <w:pPr>
      <w:pBdr>
        <w:bottom w:val="double" w:sz="6"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83">
    <w:name w:val="xl83"/>
    <w:basedOn w:val="Normal"/>
    <w:rsid w:val="00464D45"/>
    <w:pPr>
      <w:pBdr>
        <w:top w:val="double" w:sz="6" w:space="0" w:color="auto"/>
      </w:pBdr>
      <w:tabs>
        <w:tab w:val="clear" w:pos="851"/>
        <w:tab w:val="clear" w:pos="2835"/>
        <w:tab w:val="clear" w:pos="3119"/>
        <w:tab w:val="clear" w:pos="3827"/>
      </w:tabs>
      <w:spacing w:before="100" w:beforeAutospacing="1" w:after="100" w:afterAutospacing="1" w:line="240" w:lineRule="auto"/>
      <w:jc w:val="center"/>
      <w:textAlignment w:val="center"/>
    </w:pPr>
    <w:rPr>
      <w:rFonts w:cs="Arial"/>
      <w:sz w:val="18"/>
      <w:szCs w:val="18"/>
      <w:lang w:val="en-SG" w:eastAsia="zh-CN"/>
    </w:rPr>
  </w:style>
  <w:style w:type="paragraph" w:customStyle="1" w:styleId="xl84">
    <w:name w:val="xl84"/>
    <w:basedOn w:val="Normal"/>
    <w:rsid w:val="00464D45"/>
    <w:pPr>
      <w:pBdr>
        <w:bottom w:val="double" w:sz="6" w:space="0" w:color="auto"/>
      </w:pBdr>
      <w:tabs>
        <w:tab w:val="clear" w:pos="851"/>
        <w:tab w:val="clear" w:pos="2835"/>
        <w:tab w:val="clear" w:pos="3119"/>
        <w:tab w:val="clear" w:pos="3827"/>
      </w:tabs>
      <w:spacing w:before="100" w:beforeAutospacing="1" w:after="100" w:afterAutospacing="1" w:line="240" w:lineRule="auto"/>
    </w:pPr>
    <w:rPr>
      <w:rFonts w:cs="Arial"/>
      <w:sz w:val="16"/>
      <w:szCs w:val="16"/>
      <w:lang w:val="en-SG" w:eastAsia="zh-CN"/>
    </w:rPr>
  </w:style>
  <w:style w:type="character" w:customStyle="1" w:styleId="DocumentMapChar1">
    <w:name w:val="Document Map Char1"/>
    <w:uiPriority w:val="99"/>
    <w:rsid w:val="00464D45"/>
    <w:rPr>
      <w:rFonts w:ascii="Tahoma" w:hAnsi="Tahoma" w:cs="Tahoma"/>
      <w:sz w:val="16"/>
      <w:szCs w:val="16"/>
      <w:lang w:val="en-GB" w:eastAsia="en-US"/>
    </w:rPr>
  </w:style>
  <w:style w:type="paragraph" w:customStyle="1" w:styleId="StyleHeading2L2WMAHeading2headlineh2headlineSubheadAh2H">
    <w:name w:val="Style Heading 2L2WMAHeading2headlineh2 headlineSubhead Ah2H..."/>
    <w:basedOn w:val="Heading2"/>
    <w:rsid w:val="00464D45"/>
    <w:pPr>
      <w:numPr>
        <w:numId w:val="0"/>
      </w:numPr>
      <w:tabs>
        <w:tab w:val="num" w:pos="1561"/>
      </w:tabs>
      <w:ind w:left="850" w:hanging="850"/>
    </w:pPr>
    <w:rPr>
      <w:b/>
      <w:bCs/>
      <w:i/>
      <w:iCs/>
      <w:lang w:eastAsia="en-US"/>
    </w:rPr>
  </w:style>
  <w:style w:type="paragraph" w:customStyle="1" w:styleId="Content">
    <w:name w:val="Content"/>
    <w:basedOn w:val="BodyIndent"/>
    <w:link w:val="ContentChar"/>
    <w:qFormat/>
    <w:rsid w:val="008A4B21"/>
    <w:pPr>
      <w:tabs>
        <w:tab w:val="clear" w:pos="3402"/>
        <w:tab w:val="left" w:pos="1418"/>
        <w:tab w:val="left" w:pos="1985"/>
        <w:tab w:val="left" w:pos="3119"/>
      </w:tabs>
    </w:pPr>
    <w:rPr>
      <w:rFonts w:eastAsia="SimSun"/>
      <w:lang w:val="en-GB"/>
    </w:rPr>
  </w:style>
  <w:style w:type="character" w:customStyle="1" w:styleId="ContentChar">
    <w:name w:val="Content Char"/>
    <w:basedOn w:val="BodyIndentChar1"/>
    <w:link w:val="Content"/>
    <w:rsid w:val="008A4B21"/>
    <w:rPr>
      <w:rFonts w:eastAsia="SimSun"/>
      <w:sz w:val="24"/>
      <w:lang w:val="en-GB"/>
    </w:rPr>
  </w:style>
  <w:style w:type="character" w:styleId="Strong">
    <w:name w:val="Strong"/>
    <w:basedOn w:val="DefaultParagraphFont"/>
    <w:uiPriority w:val="22"/>
    <w:qFormat/>
    <w:rsid w:val="00FA24EB"/>
    <w:rPr>
      <w:b/>
      <w:bCs/>
    </w:rPr>
  </w:style>
  <w:style w:type="character" w:customStyle="1" w:styleId="apple-converted-space">
    <w:name w:val="apple-converted-space"/>
    <w:basedOn w:val="DefaultParagraphFont"/>
    <w:rsid w:val="00FA7711"/>
  </w:style>
  <w:style w:type="paragraph" w:customStyle="1" w:styleId="Head1">
    <w:name w:val="Head 1"/>
    <w:basedOn w:val="Normal"/>
    <w:rsid w:val="00156DCA"/>
    <w:pPr>
      <w:numPr>
        <w:numId w:val="23"/>
      </w:numPr>
      <w:tabs>
        <w:tab w:val="clear" w:pos="851"/>
        <w:tab w:val="clear" w:pos="2835"/>
        <w:tab w:val="clear" w:pos="3119"/>
        <w:tab w:val="clear" w:pos="3827"/>
        <w:tab w:val="left" w:pos="935"/>
      </w:tabs>
      <w:spacing w:line="240" w:lineRule="auto"/>
      <w:ind w:left="720" w:hanging="900"/>
    </w:pPr>
    <w:rPr>
      <w:rFonts w:cs="Arial"/>
      <w:b/>
      <w:i/>
      <w:sz w:val="28"/>
      <w:szCs w:val="28"/>
      <w:lang w:eastAsia="en-US"/>
    </w:rPr>
  </w:style>
  <w:style w:type="paragraph" w:customStyle="1" w:styleId="Head2">
    <w:name w:val="Head 2"/>
    <w:basedOn w:val="Normal"/>
    <w:rsid w:val="00156DCA"/>
    <w:pPr>
      <w:numPr>
        <w:ilvl w:val="1"/>
        <w:numId w:val="23"/>
      </w:numPr>
      <w:tabs>
        <w:tab w:val="clear" w:pos="851"/>
        <w:tab w:val="clear" w:pos="2835"/>
        <w:tab w:val="clear" w:pos="3119"/>
        <w:tab w:val="clear" w:pos="3827"/>
      </w:tabs>
      <w:spacing w:line="240" w:lineRule="auto"/>
      <w:ind w:left="720" w:hanging="900"/>
      <w:jc w:val="both"/>
    </w:pPr>
    <w:rPr>
      <w:rFonts w:cs="Arial"/>
      <w:b/>
      <w:i/>
      <w:sz w:val="28"/>
      <w:szCs w:val="28"/>
      <w:lang w:eastAsia="en-US"/>
    </w:rPr>
  </w:style>
  <w:style w:type="paragraph" w:customStyle="1" w:styleId="DHIBody0">
    <w:name w:val="DHI Body"/>
    <w:basedOn w:val="BodyIndent"/>
    <w:link w:val="DHIBodyChar0"/>
    <w:qFormat/>
    <w:rsid w:val="002A0F6B"/>
    <w:rPr>
      <w:rFonts w:ascii="Cambria" w:eastAsia="Times New Roman" w:hAnsi="Cambria"/>
      <w:noProof/>
      <w:lang w:val="en-GB"/>
    </w:rPr>
  </w:style>
  <w:style w:type="character" w:customStyle="1" w:styleId="DHIBodyChar0">
    <w:name w:val="DHI Body Char"/>
    <w:basedOn w:val="BodyIndentChar"/>
    <w:link w:val="DHIBody0"/>
    <w:rsid w:val="002A0F6B"/>
    <w:rPr>
      <w:rFonts w:ascii="Cambria" w:hAnsi="Cambria"/>
      <w:noProof/>
      <w:sz w:val="24"/>
      <w:lang w:val="en-GB" w:eastAsia="en-US" w:bidi="ar-SA"/>
    </w:rPr>
  </w:style>
  <w:style w:type="table" w:customStyle="1" w:styleId="TableGrid1">
    <w:name w:val="Table Grid1"/>
    <w:basedOn w:val="TableNormal"/>
    <w:next w:val="TableGrid"/>
    <w:uiPriority w:val="59"/>
    <w:rsid w:val="003A641D"/>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
    <w:name w:val="Light List - Accent 111"/>
    <w:basedOn w:val="TableNormal"/>
    <w:uiPriority w:val="61"/>
    <w:rsid w:val="00551809"/>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51809"/>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3">
    <w:name w:val="Light List - Accent 113"/>
    <w:basedOn w:val="TableNormal"/>
    <w:uiPriority w:val="61"/>
    <w:rsid w:val="00551809"/>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4">
    <w:name w:val="Light List - Accent 114"/>
    <w:basedOn w:val="TableNormal"/>
    <w:uiPriority w:val="61"/>
    <w:rsid w:val="00551809"/>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5">
    <w:name w:val="Light List - Accent 115"/>
    <w:basedOn w:val="TableNormal"/>
    <w:uiPriority w:val="61"/>
    <w:rsid w:val="002270AD"/>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7">
    <w:name w:val="Light List - Accent 117"/>
    <w:basedOn w:val="TableNormal"/>
    <w:uiPriority w:val="61"/>
    <w:rsid w:val="002270AD"/>
    <w:rPr>
      <w:rFonts w:ascii="Calibri" w:hAnsi="Calibri"/>
      <w:sz w:val="22"/>
      <w:szCs w:val="22"/>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sonormal0">
    <w:name w:val="msonormal"/>
    <w:basedOn w:val="Normal"/>
    <w:rsid w:val="00E5644C"/>
    <w:pPr>
      <w:tabs>
        <w:tab w:val="clear" w:pos="851"/>
        <w:tab w:val="clear" w:pos="2835"/>
        <w:tab w:val="clear" w:pos="3119"/>
        <w:tab w:val="clear" w:pos="3827"/>
      </w:tabs>
      <w:spacing w:before="100" w:beforeAutospacing="1" w:after="100" w:afterAutospacing="1" w:line="240" w:lineRule="auto"/>
    </w:pPr>
    <w:rPr>
      <w:rFonts w:ascii="Times New Roman" w:eastAsia="Times New Roman" w:hAnsi="Times New Roman"/>
      <w:sz w:val="24"/>
      <w:szCs w:val="24"/>
      <w:lang w:val="en-SG" w:eastAsia="zh-CN"/>
    </w:rPr>
  </w:style>
  <w:style w:type="paragraph" w:styleId="HTMLPreformatted">
    <w:name w:val="HTML Preformatted"/>
    <w:basedOn w:val="Normal"/>
    <w:link w:val="HTMLPreformattedChar"/>
    <w:uiPriority w:val="99"/>
    <w:unhideWhenUsed/>
    <w:rsid w:val="00912EF1"/>
    <w:pPr>
      <w:tabs>
        <w:tab w:val="clear" w:pos="851"/>
        <w:tab w:val="clear" w:pos="2835"/>
        <w:tab w:val="clear" w:pos="3119"/>
        <w:tab w:val="clear" w:pos="38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SG" w:eastAsia="zh-CN"/>
    </w:rPr>
  </w:style>
  <w:style w:type="character" w:customStyle="1" w:styleId="HTMLPreformattedChar">
    <w:name w:val="HTML Preformatted Char"/>
    <w:basedOn w:val="DefaultParagraphFont"/>
    <w:link w:val="HTMLPreformatted"/>
    <w:uiPriority w:val="99"/>
    <w:rsid w:val="00912EF1"/>
    <w:rPr>
      <w:rFonts w:ascii="Courier New" w:eastAsia="Times New Roman" w:hAnsi="Courier New" w:cs="Courier New"/>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1824">
      <w:bodyDiv w:val="1"/>
      <w:marLeft w:val="0"/>
      <w:marRight w:val="0"/>
      <w:marTop w:val="0"/>
      <w:marBottom w:val="0"/>
      <w:divBdr>
        <w:top w:val="none" w:sz="0" w:space="0" w:color="auto"/>
        <w:left w:val="none" w:sz="0" w:space="0" w:color="auto"/>
        <w:bottom w:val="none" w:sz="0" w:space="0" w:color="auto"/>
        <w:right w:val="none" w:sz="0" w:space="0" w:color="auto"/>
      </w:divBdr>
    </w:div>
    <w:div w:id="57477556">
      <w:bodyDiv w:val="1"/>
      <w:marLeft w:val="0"/>
      <w:marRight w:val="0"/>
      <w:marTop w:val="0"/>
      <w:marBottom w:val="0"/>
      <w:divBdr>
        <w:top w:val="none" w:sz="0" w:space="0" w:color="auto"/>
        <w:left w:val="none" w:sz="0" w:space="0" w:color="auto"/>
        <w:bottom w:val="none" w:sz="0" w:space="0" w:color="auto"/>
        <w:right w:val="none" w:sz="0" w:space="0" w:color="auto"/>
      </w:divBdr>
    </w:div>
    <w:div w:id="89277050">
      <w:bodyDiv w:val="1"/>
      <w:marLeft w:val="0"/>
      <w:marRight w:val="0"/>
      <w:marTop w:val="0"/>
      <w:marBottom w:val="0"/>
      <w:divBdr>
        <w:top w:val="none" w:sz="0" w:space="0" w:color="auto"/>
        <w:left w:val="none" w:sz="0" w:space="0" w:color="auto"/>
        <w:bottom w:val="none" w:sz="0" w:space="0" w:color="auto"/>
        <w:right w:val="none" w:sz="0" w:space="0" w:color="auto"/>
      </w:divBdr>
      <w:divsChild>
        <w:div w:id="484585593">
          <w:marLeft w:val="0"/>
          <w:marRight w:val="0"/>
          <w:marTop w:val="0"/>
          <w:marBottom w:val="0"/>
          <w:divBdr>
            <w:top w:val="none" w:sz="0" w:space="0" w:color="auto"/>
            <w:left w:val="none" w:sz="0" w:space="0" w:color="auto"/>
            <w:bottom w:val="none" w:sz="0" w:space="0" w:color="auto"/>
            <w:right w:val="none" w:sz="0" w:space="0" w:color="auto"/>
          </w:divBdr>
          <w:divsChild>
            <w:div w:id="150755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196462">
      <w:bodyDiv w:val="1"/>
      <w:marLeft w:val="0"/>
      <w:marRight w:val="0"/>
      <w:marTop w:val="0"/>
      <w:marBottom w:val="0"/>
      <w:divBdr>
        <w:top w:val="none" w:sz="0" w:space="0" w:color="auto"/>
        <w:left w:val="none" w:sz="0" w:space="0" w:color="auto"/>
        <w:bottom w:val="none" w:sz="0" w:space="0" w:color="auto"/>
        <w:right w:val="none" w:sz="0" w:space="0" w:color="auto"/>
      </w:divBdr>
    </w:div>
    <w:div w:id="147788445">
      <w:bodyDiv w:val="1"/>
      <w:marLeft w:val="0"/>
      <w:marRight w:val="0"/>
      <w:marTop w:val="0"/>
      <w:marBottom w:val="0"/>
      <w:divBdr>
        <w:top w:val="none" w:sz="0" w:space="0" w:color="auto"/>
        <w:left w:val="none" w:sz="0" w:space="0" w:color="auto"/>
        <w:bottom w:val="none" w:sz="0" w:space="0" w:color="auto"/>
        <w:right w:val="none" w:sz="0" w:space="0" w:color="auto"/>
      </w:divBdr>
    </w:div>
    <w:div w:id="230121117">
      <w:bodyDiv w:val="1"/>
      <w:marLeft w:val="0"/>
      <w:marRight w:val="0"/>
      <w:marTop w:val="0"/>
      <w:marBottom w:val="0"/>
      <w:divBdr>
        <w:top w:val="none" w:sz="0" w:space="0" w:color="auto"/>
        <w:left w:val="none" w:sz="0" w:space="0" w:color="auto"/>
        <w:bottom w:val="none" w:sz="0" w:space="0" w:color="auto"/>
        <w:right w:val="none" w:sz="0" w:space="0" w:color="auto"/>
      </w:divBdr>
    </w:div>
    <w:div w:id="264850396">
      <w:bodyDiv w:val="1"/>
      <w:marLeft w:val="0"/>
      <w:marRight w:val="0"/>
      <w:marTop w:val="0"/>
      <w:marBottom w:val="0"/>
      <w:divBdr>
        <w:top w:val="none" w:sz="0" w:space="0" w:color="auto"/>
        <w:left w:val="none" w:sz="0" w:space="0" w:color="auto"/>
        <w:bottom w:val="none" w:sz="0" w:space="0" w:color="auto"/>
        <w:right w:val="none" w:sz="0" w:space="0" w:color="auto"/>
      </w:divBdr>
    </w:div>
    <w:div w:id="309947141">
      <w:bodyDiv w:val="1"/>
      <w:marLeft w:val="0"/>
      <w:marRight w:val="0"/>
      <w:marTop w:val="0"/>
      <w:marBottom w:val="0"/>
      <w:divBdr>
        <w:top w:val="none" w:sz="0" w:space="0" w:color="auto"/>
        <w:left w:val="none" w:sz="0" w:space="0" w:color="auto"/>
        <w:bottom w:val="none" w:sz="0" w:space="0" w:color="auto"/>
        <w:right w:val="none" w:sz="0" w:space="0" w:color="auto"/>
      </w:divBdr>
    </w:div>
    <w:div w:id="371611539">
      <w:bodyDiv w:val="1"/>
      <w:marLeft w:val="0"/>
      <w:marRight w:val="0"/>
      <w:marTop w:val="0"/>
      <w:marBottom w:val="0"/>
      <w:divBdr>
        <w:top w:val="none" w:sz="0" w:space="0" w:color="auto"/>
        <w:left w:val="none" w:sz="0" w:space="0" w:color="auto"/>
        <w:bottom w:val="none" w:sz="0" w:space="0" w:color="auto"/>
        <w:right w:val="none" w:sz="0" w:space="0" w:color="auto"/>
      </w:divBdr>
      <w:divsChild>
        <w:div w:id="686907302">
          <w:marLeft w:val="0"/>
          <w:marRight w:val="0"/>
          <w:marTop w:val="0"/>
          <w:marBottom w:val="0"/>
          <w:divBdr>
            <w:top w:val="none" w:sz="0" w:space="0" w:color="auto"/>
            <w:left w:val="none" w:sz="0" w:space="0" w:color="auto"/>
            <w:bottom w:val="none" w:sz="0" w:space="0" w:color="auto"/>
            <w:right w:val="none" w:sz="0" w:space="0" w:color="auto"/>
          </w:divBdr>
          <w:divsChild>
            <w:div w:id="658265605">
              <w:marLeft w:val="0"/>
              <w:marRight w:val="0"/>
              <w:marTop w:val="0"/>
              <w:marBottom w:val="0"/>
              <w:divBdr>
                <w:top w:val="none" w:sz="0" w:space="0" w:color="auto"/>
                <w:left w:val="none" w:sz="0" w:space="0" w:color="auto"/>
                <w:bottom w:val="none" w:sz="0" w:space="0" w:color="auto"/>
                <w:right w:val="none" w:sz="0" w:space="0" w:color="auto"/>
              </w:divBdr>
              <w:divsChild>
                <w:div w:id="1236089461">
                  <w:marLeft w:val="150"/>
                  <w:marRight w:val="150"/>
                  <w:marTop w:val="0"/>
                  <w:marBottom w:val="0"/>
                  <w:divBdr>
                    <w:top w:val="none" w:sz="0" w:space="0" w:color="auto"/>
                    <w:left w:val="none" w:sz="0" w:space="0" w:color="auto"/>
                    <w:bottom w:val="none" w:sz="0" w:space="0" w:color="auto"/>
                    <w:right w:val="none" w:sz="0" w:space="0" w:color="auto"/>
                  </w:divBdr>
                  <w:divsChild>
                    <w:div w:id="995110674">
                      <w:marLeft w:val="0"/>
                      <w:marRight w:val="0"/>
                      <w:marTop w:val="0"/>
                      <w:marBottom w:val="0"/>
                      <w:divBdr>
                        <w:top w:val="none" w:sz="0" w:space="0" w:color="auto"/>
                        <w:left w:val="none" w:sz="0" w:space="0" w:color="auto"/>
                        <w:bottom w:val="none" w:sz="0" w:space="0" w:color="auto"/>
                        <w:right w:val="none" w:sz="0" w:space="0" w:color="auto"/>
                      </w:divBdr>
                      <w:divsChild>
                        <w:div w:id="1828548170">
                          <w:marLeft w:val="0"/>
                          <w:marRight w:val="0"/>
                          <w:marTop w:val="0"/>
                          <w:marBottom w:val="0"/>
                          <w:divBdr>
                            <w:top w:val="none" w:sz="0" w:space="0" w:color="auto"/>
                            <w:left w:val="none" w:sz="0" w:space="0" w:color="auto"/>
                            <w:bottom w:val="none" w:sz="0" w:space="0" w:color="auto"/>
                            <w:right w:val="none" w:sz="0" w:space="0" w:color="auto"/>
                          </w:divBdr>
                          <w:divsChild>
                            <w:div w:id="1027832810">
                              <w:marLeft w:val="0"/>
                              <w:marRight w:val="0"/>
                              <w:marTop w:val="0"/>
                              <w:marBottom w:val="0"/>
                              <w:divBdr>
                                <w:top w:val="none" w:sz="0" w:space="0" w:color="auto"/>
                                <w:left w:val="none" w:sz="0" w:space="0" w:color="auto"/>
                                <w:bottom w:val="none" w:sz="0" w:space="0" w:color="auto"/>
                                <w:right w:val="none" w:sz="0" w:space="0" w:color="auto"/>
                              </w:divBdr>
                              <w:divsChild>
                                <w:div w:id="14172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829726">
      <w:bodyDiv w:val="1"/>
      <w:marLeft w:val="0"/>
      <w:marRight w:val="0"/>
      <w:marTop w:val="0"/>
      <w:marBottom w:val="0"/>
      <w:divBdr>
        <w:top w:val="none" w:sz="0" w:space="0" w:color="auto"/>
        <w:left w:val="none" w:sz="0" w:space="0" w:color="auto"/>
        <w:bottom w:val="none" w:sz="0" w:space="0" w:color="auto"/>
        <w:right w:val="none" w:sz="0" w:space="0" w:color="auto"/>
      </w:divBdr>
    </w:div>
    <w:div w:id="410201955">
      <w:bodyDiv w:val="1"/>
      <w:marLeft w:val="0"/>
      <w:marRight w:val="0"/>
      <w:marTop w:val="0"/>
      <w:marBottom w:val="0"/>
      <w:divBdr>
        <w:top w:val="none" w:sz="0" w:space="0" w:color="auto"/>
        <w:left w:val="none" w:sz="0" w:space="0" w:color="auto"/>
        <w:bottom w:val="none" w:sz="0" w:space="0" w:color="auto"/>
        <w:right w:val="none" w:sz="0" w:space="0" w:color="auto"/>
      </w:divBdr>
    </w:div>
    <w:div w:id="432701171">
      <w:bodyDiv w:val="1"/>
      <w:marLeft w:val="0"/>
      <w:marRight w:val="0"/>
      <w:marTop w:val="0"/>
      <w:marBottom w:val="0"/>
      <w:divBdr>
        <w:top w:val="none" w:sz="0" w:space="0" w:color="auto"/>
        <w:left w:val="none" w:sz="0" w:space="0" w:color="auto"/>
        <w:bottom w:val="none" w:sz="0" w:space="0" w:color="auto"/>
        <w:right w:val="none" w:sz="0" w:space="0" w:color="auto"/>
      </w:divBdr>
    </w:div>
    <w:div w:id="452865391">
      <w:bodyDiv w:val="1"/>
      <w:marLeft w:val="0"/>
      <w:marRight w:val="0"/>
      <w:marTop w:val="0"/>
      <w:marBottom w:val="0"/>
      <w:divBdr>
        <w:top w:val="none" w:sz="0" w:space="0" w:color="auto"/>
        <w:left w:val="none" w:sz="0" w:space="0" w:color="auto"/>
        <w:bottom w:val="none" w:sz="0" w:space="0" w:color="auto"/>
        <w:right w:val="none" w:sz="0" w:space="0" w:color="auto"/>
      </w:divBdr>
    </w:div>
    <w:div w:id="494229961">
      <w:bodyDiv w:val="1"/>
      <w:marLeft w:val="0"/>
      <w:marRight w:val="0"/>
      <w:marTop w:val="0"/>
      <w:marBottom w:val="0"/>
      <w:divBdr>
        <w:top w:val="none" w:sz="0" w:space="0" w:color="auto"/>
        <w:left w:val="none" w:sz="0" w:space="0" w:color="auto"/>
        <w:bottom w:val="none" w:sz="0" w:space="0" w:color="auto"/>
        <w:right w:val="none" w:sz="0" w:space="0" w:color="auto"/>
      </w:divBdr>
    </w:div>
    <w:div w:id="510268019">
      <w:bodyDiv w:val="1"/>
      <w:marLeft w:val="0"/>
      <w:marRight w:val="0"/>
      <w:marTop w:val="0"/>
      <w:marBottom w:val="0"/>
      <w:divBdr>
        <w:top w:val="none" w:sz="0" w:space="0" w:color="auto"/>
        <w:left w:val="none" w:sz="0" w:space="0" w:color="auto"/>
        <w:bottom w:val="none" w:sz="0" w:space="0" w:color="auto"/>
        <w:right w:val="none" w:sz="0" w:space="0" w:color="auto"/>
      </w:divBdr>
    </w:div>
    <w:div w:id="560943792">
      <w:bodyDiv w:val="1"/>
      <w:marLeft w:val="0"/>
      <w:marRight w:val="0"/>
      <w:marTop w:val="0"/>
      <w:marBottom w:val="0"/>
      <w:divBdr>
        <w:top w:val="none" w:sz="0" w:space="0" w:color="auto"/>
        <w:left w:val="none" w:sz="0" w:space="0" w:color="auto"/>
        <w:bottom w:val="none" w:sz="0" w:space="0" w:color="auto"/>
        <w:right w:val="none" w:sz="0" w:space="0" w:color="auto"/>
      </w:divBdr>
    </w:div>
    <w:div w:id="670328021">
      <w:bodyDiv w:val="1"/>
      <w:marLeft w:val="0"/>
      <w:marRight w:val="0"/>
      <w:marTop w:val="0"/>
      <w:marBottom w:val="0"/>
      <w:divBdr>
        <w:top w:val="none" w:sz="0" w:space="0" w:color="auto"/>
        <w:left w:val="none" w:sz="0" w:space="0" w:color="auto"/>
        <w:bottom w:val="none" w:sz="0" w:space="0" w:color="auto"/>
        <w:right w:val="none" w:sz="0" w:space="0" w:color="auto"/>
      </w:divBdr>
    </w:div>
    <w:div w:id="672531898">
      <w:bodyDiv w:val="1"/>
      <w:marLeft w:val="0"/>
      <w:marRight w:val="0"/>
      <w:marTop w:val="0"/>
      <w:marBottom w:val="0"/>
      <w:divBdr>
        <w:top w:val="none" w:sz="0" w:space="0" w:color="auto"/>
        <w:left w:val="none" w:sz="0" w:space="0" w:color="auto"/>
        <w:bottom w:val="none" w:sz="0" w:space="0" w:color="auto"/>
        <w:right w:val="none" w:sz="0" w:space="0" w:color="auto"/>
      </w:divBdr>
    </w:div>
    <w:div w:id="706881085">
      <w:bodyDiv w:val="1"/>
      <w:marLeft w:val="0"/>
      <w:marRight w:val="0"/>
      <w:marTop w:val="0"/>
      <w:marBottom w:val="0"/>
      <w:divBdr>
        <w:top w:val="none" w:sz="0" w:space="0" w:color="auto"/>
        <w:left w:val="none" w:sz="0" w:space="0" w:color="auto"/>
        <w:bottom w:val="none" w:sz="0" w:space="0" w:color="auto"/>
        <w:right w:val="none" w:sz="0" w:space="0" w:color="auto"/>
      </w:divBdr>
    </w:div>
    <w:div w:id="818768504">
      <w:bodyDiv w:val="1"/>
      <w:marLeft w:val="0"/>
      <w:marRight w:val="0"/>
      <w:marTop w:val="0"/>
      <w:marBottom w:val="0"/>
      <w:divBdr>
        <w:top w:val="none" w:sz="0" w:space="0" w:color="auto"/>
        <w:left w:val="none" w:sz="0" w:space="0" w:color="auto"/>
        <w:bottom w:val="none" w:sz="0" w:space="0" w:color="auto"/>
        <w:right w:val="none" w:sz="0" w:space="0" w:color="auto"/>
      </w:divBdr>
    </w:div>
    <w:div w:id="859201432">
      <w:bodyDiv w:val="1"/>
      <w:marLeft w:val="0"/>
      <w:marRight w:val="0"/>
      <w:marTop w:val="0"/>
      <w:marBottom w:val="0"/>
      <w:divBdr>
        <w:top w:val="none" w:sz="0" w:space="0" w:color="auto"/>
        <w:left w:val="none" w:sz="0" w:space="0" w:color="auto"/>
        <w:bottom w:val="none" w:sz="0" w:space="0" w:color="auto"/>
        <w:right w:val="none" w:sz="0" w:space="0" w:color="auto"/>
      </w:divBdr>
    </w:div>
    <w:div w:id="865212948">
      <w:bodyDiv w:val="1"/>
      <w:marLeft w:val="0"/>
      <w:marRight w:val="0"/>
      <w:marTop w:val="0"/>
      <w:marBottom w:val="0"/>
      <w:divBdr>
        <w:top w:val="none" w:sz="0" w:space="0" w:color="auto"/>
        <w:left w:val="none" w:sz="0" w:space="0" w:color="auto"/>
        <w:bottom w:val="none" w:sz="0" w:space="0" w:color="auto"/>
        <w:right w:val="none" w:sz="0" w:space="0" w:color="auto"/>
      </w:divBdr>
    </w:div>
    <w:div w:id="873732956">
      <w:bodyDiv w:val="1"/>
      <w:marLeft w:val="0"/>
      <w:marRight w:val="0"/>
      <w:marTop w:val="0"/>
      <w:marBottom w:val="0"/>
      <w:divBdr>
        <w:top w:val="none" w:sz="0" w:space="0" w:color="auto"/>
        <w:left w:val="none" w:sz="0" w:space="0" w:color="auto"/>
        <w:bottom w:val="none" w:sz="0" w:space="0" w:color="auto"/>
        <w:right w:val="none" w:sz="0" w:space="0" w:color="auto"/>
      </w:divBdr>
    </w:div>
    <w:div w:id="877007612">
      <w:bodyDiv w:val="1"/>
      <w:marLeft w:val="0"/>
      <w:marRight w:val="0"/>
      <w:marTop w:val="0"/>
      <w:marBottom w:val="0"/>
      <w:divBdr>
        <w:top w:val="none" w:sz="0" w:space="0" w:color="auto"/>
        <w:left w:val="none" w:sz="0" w:space="0" w:color="auto"/>
        <w:bottom w:val="none" w:sz="0" w:space="0" w:color="auto"/>
        <w:right w:val="none" w:sz="0" w:space="0" w:color="auto"/>
      </w:divBdr>
    </w:div>
    <w:div w:id="877544339">
      <w:bodyDiv w:val="1"/>
      <w:marLeft w:val="0"/>
      <w:marRight w:val="0"/>
      <w:marTop w:val="0"/>
      <w:marBottom w:val="0"/>
      <w:divBdr>
        <w:top w:val="none" w:sz="0" w:space="0" w:color="auto"/>
        <w:left w:val="none" w:sz="0" w:space="0" w:color="auto"/>
        <w:bottom w:val="none" w:sz="0" w:space="0" w:color="auto"/>
        <w:right w:val="none" w:sz="0" w:space="0" w:color="auto"/>
      </w:divBdr>
    </w:div>
    <w:div w:id="882447500">
      <w:bodyDiv w:val="1"/>
      <w:marLeft w:val="0"/>
      <w:marRight w:val="0"/>
      <w:marTop w:val="0"/>
      <w:marBottom w:val="0"/>
      <w:divBdr>
        <w:top w:val="none" w:sz="0" w:space="0" w:color="auto"/>
        <w:left w:val="none" w:sz="0" w:space="0" w:color="auto"/>
        <w:bottom w:val="none" w:sz="0" w:space="0" w:color="auto"/>
        <w:right w:val="none" w:sz="0" w:space="0" w:color="auto"/>
      </w:divBdr>
      <w:divsChild>
        <w:div w:id="291055667">
          <w:marLeft w:val="0"/>
          <w:marRight w:val="0"/>
          <w:marTop w:val="0"/>
          <w:marBottom w:val="0"/>
          <w:divBdr>
            <w:top w:val="none" w:sz="0" w:space="0" w:color="auto"/>
            <w:left w:val="none" w:sz="0" w:space="0" w:color="auto"/>
            <w:bottom w:val="none" w:sz="0" w:space="0" w:color="auto"/>
            <w:right w:val="none" w:sz="0" w:space="0" w:color="auto"/>
          </w:divBdr>
          <w:divsChild>
            <w:div w:id="2123070003">
              <w:marLeft w:val="0"/>
              <w:marRight w:val="0"/>
              <w:marTop w:val="0"/>
              <w:marBottom w:val="0"/>
              <w:divBdr>
                <w:top w:val="none" w:sz="0" w:space="0" w:color="auto"/>
                <w:left w:val="none" w:sz="0" w:space="0" w:color="auto"/>
                <w:bottom w:val="none" w:sz="0" w:space="0" w:color="auto"/>
                <w:right w:val="none" w:sz="0" w:space="0" w:color="auto"/>
              </w:divBdr>
              <w:divsChild>
                <w:div w:id="1705444412">
                  <w:marLeft w:val="150"/>
                  <w:marRight w:val="150"/>
                  <w:marTop w:val="0"/>
                  <w:marBottom w:val="0"/>
                  <w:divBdr>
                    <w:top w:val="none" w:sz="0" w:space="0" w:color="auto"/>
                    <w:left w:val="none" w:sz="0" w:space="0" w:color="auto"/>
                    <w:bottom w:val="none" w:sz="0" w:space="0" w:color="auto"/>
                    <w:right w:val="none" w:sz="0" w:space="0" w:color="auto"/>
                  </w:divBdr>
                  <w:divsChild>
                    <w:div w:id="1405372650">
                      <w:marLeft w:val="0"/>
                      <w:marRight w:val="0"/>
                      <w:marTop w:val="0"/>
                      <w:marBottom w:val="0"/>
                      <w:divBdr>
                        <w:top w:val="none" w:sz="0" w:space="0" w:color="auto"/>
                        <w:left w:val="none" w:sz="0" w:space="0" w:color="auto"/>
                        <w:bottom w:val="none" w:sz="0" w:space="0" w:color="auto"/>
                        <w:right w:val="none" w:sz="0" w:space="0" w:color="auto"/>
                      </w:divBdr>
                      <w:divsChild>
                        <w:div w:id="566844538">
                          <w:marLeft w:val="0"/>
                          <w:marRight w:val="0"/>
                          <w:marTop w:val="0"/>
                          <w:marBottom w:val="0"/>
                          <w:divBdr>
                            <w:top w:val="none" w:sz="0" w:space="0" w:color="auto"/>
                            <w:left w:val="none" w:sz="0" w:space="0" w:color="auto"/>
                            <w:bottom w:val="none" w:sz="0" w:space="0" w:color="auto"/>
                            <w:right w:val="none" w:sz="0" w:space="0" w:color="auto"/>
                          </w:divBdr>
                          <w:divsChild>
                            <w:div w:id="1152604571">
                              <w:marLeft w:val="0"/>
                              <w:marRight w:val="0"/>
                              <w:marTop w:val="0"/>
                              <w:marBottom w:val="0"/>
                              <w:divBdr>
                                <w:top w:val="none" w:sz="0" w:space="0" w:color="auto"/>
                                <w:left w:val="none" w:sz="0" w:space="0" w:color="auto"/>
                                <w:bottom w:val="none" w:sz="0" w:space="0" w:color="auto"/>
                                <w:right w:val="none" w:sz="0" w:space="0" w:color="auto"/>
                              </w:divBdr>
                              <w:divsChild>
                                <w:div w:id="20282829">
                                  <w:marLeft w:val="0"/>
                                  <w:marRight w:val="0"/>
                                  <w:marTop w:val="0"/>
                                  <w:marBottom w:val="0"/>
                                  <w:divBdr>
                                    <w:top w:val="none" w:sz="0" w:space="0" w:color="auto"/>
                                    <w:left w:val="none" w:sz="0" w:space="0" w:color="auto"/>
                                    <w:bottom w:val="none" w:sz="0" w:space="0" w:color="auto"/>
                                    <w:right w:val="none" w:sz="0" w:space="0" w:color="auto"/>
                                  </w:divBdr>
                                  <w:divsChild>
                                    <w:div w:id="2398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447192">
      <w:bodyDiv w:val="1"/>
      <w:marLeft w:val="0"/>
      <w:marRight w:val="0"/>
      <w:marTop w:val="0"/>
      <w:marBottom w:val="0"/>
      <w:divBdr>
        <w:top w:val="none" w:sz="0" w:space="0" w:color="auto"/>
        <w:left w:val="none" w:sz="0" w:space="0" w:color="auto"/>
        <w:bottom w:val="none" w:sz="0" w:space="0" w:color="auto"/>
        <w:right w:val="none" w:sz="0" w:space="0" w:color="auto"/>
      </w:divBdr>
    </w:div>
    <w:div w:id="977687224">
      <w:bodyDiv w:val="1"/>
      <w:marLeft w:val="0"/>
      <w:marRight w:val="0"/>
      <w:marTop w:val="0"/>
      <w:marBottom w:val="0"/>
      <w:divBdr>
        <w:top w:val="none" w:sz="0" w:space="0" w:color="auto"/>
        <w:left w:val="none" w:sz="0" w:space="0" w:color="auto"/>
        <w:bottom w:val="none" w:sz="0" w:space="0" w:color="auto"/>
        <w:right w:val="none" w:sz="0" w:space="0" w:color="auto"/>
      </w:divBdr>
    </w:div>
    <w:div w:id="1048728190">
      <w:bodyDiv w:val="1"/>
      <w:marLeft w:val="0"/>
      <w:marRight w:val="0"/>
      <w:marTop w:val="0"/>
      <w:marBottom w:val="0"/>
      <w:divBdr>
        <w:top w:val="none" w:sz="0" w:space="0" w:color="auto"/>
        <w:left w:val="none" w:sz="0" w:space="0" w:color="auto"/>
        <w:bottom w:val="none" w:sz="0" w:space="0" w:color="auto"/>
        <w:right w:val="none" w:sz="0" w:space="0" w:color="auto"/>
      </w:divBdr>
    </w:div>
    <w:div w:id="1090351023">
      <w:bodyDiv w:val="1"/>
      <w:marLeft w:val="0"/>
      <w:marRight w:val="0"/>
      <w:marTop w:val="0"/>
      <w:marBottom w:val="0"/>
      <w:divBdr>
        <w:top w:val="none" w:sz="0" w:space="0" w:color="auto"/>
        <w:left w:val="none" w:sz="0" w:space="0" w:color="auto"/>
        <w:bottom w:val="none" w:sz="0" w:space="0" w:color="auto"/>
        <w:right w:val="none" w:sz="0" w:space="0" w:color="auto"/>
      </w:divBdr>
    </w:div>
    <w:div w:id="1103575553">
      <w:bodyDiv w:val="1"/>
      <w:marLeft w:val="0"/>
      <w:marRight w:val="0"/>
      <w:marTop w:val="0"/>
      <w:marBottom w:val="0"/>
      <w:divBdr>
        <w:top w:val="none" w:sz="0" w:space="0" w:color="auto"/>
        <w:left w:val="none" w:sz="0" w:space="0" w:color="auto"/>
        <w:bottom w:val="none" w:sz="0" w:space="0" w:color="auto"/>
        <w:right w:val="none" w:sz="0" w:space="0" w:color="auto"/>
      </w:divBdr>
    </w:div>
    <w:div w:id="1110246596">
      <w:bodyDiv w:val="1"/>
      <w:marLeft w:val="0"/>
      <w:marRight w:val="0"/>
      <w:marTop w:val="0"/>
      <w:marBottom w:val="0"/>
      <w:divBdr>
        <w:top w:val="none" w:sz="0" w:space="0" w:color="auto"/>
        <w:left w:val="none" w:sz="0" w:space="0" w:color="auto"/>
        <w:bottom w:val="none" w:sz="0" w:space="0" w:color="auto"/>
        <w:right w:val="none" w:sz="0" w:space="0" w:color="auto"/>
      </w:divBdr>
    </w:div>
    <w:div w:id="1111363392">
      <w:bodyDiv w:val="1"/>
      <w:marLeft w:val="0"/>
      <w:marRight w:val="0"/>
      <w:marTop w:val="0"/>
      <w:marBottom w:val="0"/>
      <w:divBdr>
        <w:top w:val="none" w:sz="0" w:space="0" w:color="auto"/>
        <w:left w:val="none" w:sz="0" w:space="0" w:color="auto"/>
        <w:bottom w:val="none" w:sz="0" w:space="0" w:color="auto"/>
        <w:right w:val="none" w:sz="0" w:space="0" w:color="auto"/>
      </w:divBdr>
    </w:div>
    <w:div w:id="1141843724">
      <w:bodyDiv w:val="1"/>
      <w:marLeft w:val="0"/>
      <w:marRight w:val="0"/>
      <w:marTop w:val="0"/>
      <w:marBottom w:val="0"/>
      <w:divBdr>
        <w:top w:val="none" w:sz="0" w:space="0" w:color="auto"/>
        <w:left w:val="none" w:sz="0" w:space="0" w:color="auto"/>
        <w:bottom w:val="none" w:sz="0" w:space="0" w:color="auto"/>
        <w:right w:val="none" w:sz="0" w:space="0" w:color="auto"/>
      </w:divBdr>
    </w:div>
    <w:div w:id="1210259557">
      <w:bodyDiv w:val="1"/>
      <w:marLeft w:val="0"/>
      <w:marRight w:val="0"/>
      <w:marTop w:val="0"/>
      <w:marBottom w:val="0"/>
      <w:divBdr>
        <w:top w:val="none" w:sz="0" w:space="0" w:color="auto"/>
        <w:left w:val="none" w:sz="0" w:space="0" w:color="auto"/>
        <w:bottom w:val="none" w:sz="0" w:space="0" w:color="auto"/>
        <w:right w:val="none" w:sz="0" w:space="0" w:color="auto"/>
      </w:divBdr>
    </w:div>
    <w:div w:id="1221867711">
      <w:bodyDiv w:val="1"/>
      <w:marLeft w:val="0"/>
      <w:marRight w:val="0"/>
      <w:marTop w:val="0"/>
      <w:marBottom w:val="0"/>
      <w:divBdr>
        <w:top w:val="none" w:sz="0" w:space="0" w:color="auto"/>
        <w:left w:val="none" w:sz="0" w:space="0" w:color="auto"/>
        <w:bottom w:val="none" w:sz="0" w:space="0" w:color="auto"/>
        <w:right w:val="none" w:sz="0" w:space="0" w:color="auto"/>
      </w:divBdr>
    </w:div>
    <w:div w:id="1310285292">
      <w:bodyDiv w:val="1"/>
      <w:marLeft w:val="0"/>
      <w:marRight w:val="0"/>
      <w:marTop w:val="0"/>
      <w:marBottom w:val="0"/>
      <w:divBdr>
        <w:top w:val="none" w:sz="0" w:space="0" w:color="auto"/>
        <w:left w:val="none" w:sz="0" w:space="0" w:color="auto"/>
        <w:bottom w:val="none" w:sz="0" w:space="0" w:color="auto"/>
        <w:right w:val="none" w:sz="0" w:space="0" w:color="auto"/>
      </w:divBdr>
    </w:div>
    <w:div w:id="1321499075">
      <w:bodyDiv w:val="1"/>
      <w:marLeft w:val="0"/>
      <w:marRight w:val="0"/>
      <w:marTop w:val="0"/>
      <w:marBottom w:val="0"/>
      <w:divBdr>
        <w:top w:val="none" w:sz="0" w:space="0" w:color="auto"/>
        <w:left w:val="none" w:sz="0" w:space="0" w:color="auto"/>
        <w:bottom w:val="none" w:sz="0" w:space="0" w:color="auto"/>
        <w:right w:val="none" w:sz="0" w:space="0" w:color="auto"/>
      </w:divBdr>
    </w:div>
    <w:div w:id="1418016653">
      <w:bodyDiv w:val="1"/>
      <w:marLeft w:val="0"/>
      <w:marRight w:val="0"/>
      <w:marTop w:val="0"/>
      <w:marBottom w:val="0"/>
      <w:divBdr>
        <w:top w:val="none" w:sz="0" w:space="0" w:color="auto"/>
        <w:left w:val="none" w:sz="0" w:space="0" w:color="auto"/>
        <w:bottom w:val="none" w:sz="0" w:space="0" w:color="auto"/>
        <w:right w:val="none" w:sz="0" w:space="0" w:color="auto"/>
      </w:divBdr>
    </w:div>
    <w:div w:id="1461340539">
      <w:bodyDiv w:val="1"/>
      <w:marLeft w:val="0"/>
      <w:marRight w:val="0"/>
      <w:marTop w:val="0"/>
      <w:marBottom w:val="0"/>
      <w:divBdr>
        <w:top w:val="none" w:sz="0" w:space="0" w:color="auto"/>
        <w:left w:val="none" w:sz="0" w:space="0" w:color="auto"/>
        <w:bottom w:val="none" w:sz="0" w:space="0" w:color="auto"/>
        <w:right w:val="none" w:sz="0" w:space="0" w:color="auto"/>
      </w:divBdr>
    </w:div>
    <w:div w:id="1502157326">
      <w:bodyDiv w:val="1"/>
      <w:marLeft w:val="0"/>
      <w:marRight w:val="0"/>
      <w:marTop w:val="0"/>
      <w:marBottom w:val="0"/>
      <w:divBdr>
        <w:top w:val="none" w:sz="0" w:space="0" w:color="auto"/>
        <w:left w:val="none" w:sz="0" w:space="0" w:color="auto"/>
        <w:bottom w:val="none" w:sz="0" w:space="0" w:color="auto"/>
        <w:right w:val="none" w:sz="0" w:space="0" w:color="auto"/>
      </w:divBdr>
    </w:div>
    <w:div w:id="1526140888">
      <w:bodyDiv w:val="1"/>
      <w:marLeft w:val="0"/>
      <w:marRight w:val="0"/>
      <w:marTop w:val="0"/>
      <w:marBottom w:val="0"/>
      <w:divBdr>
        <w:top w:val="none" w:sz="0" w:space="0" w:color="auto"/>
        <w:left w:val="none" w:sz="0" w:space="0" w:color="auto"/>
        <w:bottom w:val="none" w:sz="0" w:space="0" w:color="auto"/>
        <w:right w:val="none" w:sz="0" w:space="0" w:color="auto"/>
      </w:divBdr>
    </w:div>
    <w:div w:id="1608539563">
      <w:bodyDiv w:val="1"/>
      <w:marLeft w:val="0"/>
      <w:marRight w:val="0"/>
      <w:marTop w:val="0"/>
      <w:marBottom w:val="0"/>
      <w:divBdr>
        <w:top w:val="none" w:sz="0" w:space="0" w:color="auto"/>
        <w:left w:val="none" w:sz="0" w:space="0" w:color="auto"/>
        <w:bottom w:val="none" w:sz="0" w:space="0" w:color="auto"/>
        <w:right w:val="none" w:sz="0" w:space="0" w:color="auto"/>
      </w:divBdr>
    </w:div>
    <w:div w:id="1643929360">
      <w:bodyDiv w:val="1"/>
      <w:marLeft w:val="0"/>
      <w:marRight w:val="0"/>
      <w:marTop w:val="0"/>
      <w:marBottom w:val="0"/>
      <w:divBdr>
        <w:top w:val="none" w:sz="0" w:space="0" w:color="auto"/>
        <w:left w:val="none" w:sz="0" w:space="0" w:color="auto"/>
        <w:bottom w:val="none" w:sz="0" w:space="0" w:color="auto"/>
        <w:right w:val="none" w:sz="0" w:space="0" w:color="auto"/>
      </w:divBdr>
    </w:div>
    <w:div w:id="1646741250">
      <w:bodyDiv w:val="1"/>
      <w:marLeft w:val="0"/>
      <w:marRight w:val="0"/>
      <w:marTop w:val="0"/>
      <w:marBottom w:val="0"/>
      <w:divBdr>
        <w:top w:val="none" w:sz="0" w:space="0" w:color="auto"/>
        <w:left w:val="none" w:sz="0" w:space="0" w:color="auto"/>
        <w:bottom w:val="none" w:sz="0" w:space="0" w:color="auto"/>
        <w:right w:val="none" w:sz="0" w:space="0" w:color="auto"/>
      </w:divBdr>
    </w:div>
    <w:div w:id="1647785452">
      <w:bodyDiv w:val="1"/>
      <w:marLeft w:val="0"/>
      <w:marRight w:val="0"/>
      <w:marTop w:val="0"/>
      <w:marBottom w:val="0"/>
      <w:divBdr>
        <w:top w:val="none" w:sz="0" w:space="0" w:color="auto"/>
        <w:left w:val="none" w:sz="0" w:space="0" w:color="auto"/>
        <w:bottom w:val="none" w:sz="0" w:space="0" w:color="auto"/>
        <w:right w:val="none" w:sz="0" w:space="0" w:color="auto"/>
      </w:divBdr>
    </w:div>
    <w:div w:id="1659308270">
      <w:bodyDiv w:val="1"/>
      <w:marLeft w:val="0"/>
      <w:marRight w:val="0"/>
      <w:marTop w:val="0"/>
      <w:marBottom w:val="0"/>
      <w:divBdr>
        <w:top w:val="none" w:sz="0" w:space="0" w:color="auto"/>
        <w:left w:val="none" w:sz="0" w:space="0" w:color="auto"/>
        <w:bottom w:val="none" w:sz="0" w:space="0" w:color="auto"/>
        <w:right w:val="none" w:sz="0" w:space="0" w:color="auto"/>
      </w:divBdr>
    </w:div>
    <w:div w:id="1877309021">
      <w:bodyDiv w:val="1"/>
      <w:marLeft w:val="0"/>
      <w:marRight w:val="0"/>
      <w:marTop w:val="0"/>
      <w:marBottom w:val="0"/>
      <w:divBdr>
        <w:top w:val="none" w:sz="0" w:space="0" w:color="auto"/>
        <w:left w:val="none" w:sz="0" w:space="0" w:color="auto"/>
        <w:bottom w:val="none" w:sz="0" w:space="0" w:color="auto"/>
        <w:right w:val="none" w:sz="0" w:space="0" w:color="auto"/>
      </w:divBdr>
    </w:div>
    <w:div w:id="1924677076">
      <w:bodyDiv w:val="1"/>
      <w:marLeft w:val="0"/>
      <w:marRight w:val="0"/>
      <w:marTop w:val="0"/>
      <w:marBottom w:val="0"/>
      <w:divBdr>
        <w:top w:val="none" w:sz="0" w:space="0" w:color="auto"/>
        <w:left w:val="none" w:sz="0" w:space="0" w:color="auto"/>
        <w:bottom w:val="none" w:sz="0" w:space="0" w:color="auto"/>
        <w:right w:val="none" w:sz="0" w:space="0" w:color="auto"/>
      </w:divBdr>
    </w:div>
    <w:div w:id="1936284294">
      <w:bodyDiv w:val="1"/>
      <w:marLeft w:val="0"/>
      <w:marRight w:val="0"/>
      <w:marTop w:val="0"/>
      <w:marBottom w:val="0"/>
      <w:divBdr>
        <w:top w:val="none" w:sz="0" w:space="0" w:color="auto"/>
        <w:left w:val="none" w:sz="0" w:space="0" w:color="auto"/>
        <w:bottom w:val="none" w:sz="0" w:space="0" w:color="auto"/>
        <w:right w:val="none" w:sz="0" w:space="0" w:color="auto"/>
      </w:divBdr>
    </w:div>
    <w:div w:id="1960524763">
      <w:bodyDiv w:val="1"/>
      <w:marLeft w:val="0"/>
      <w:marRight w:val="0"/>
      <w:marTop w:val="0"/>
      <w:marBottom w:val="0"/>
      <w:divBdr>
        <w:top w:val="none" w:sz="0" w:space="0" w:color="auto"/>
        <w:left w:val="none" w:sz="0" w:space="0" w:color="auto"/>
        <w:bottom w:val="none" w:sz="0" w:space="0" w:color="auto"/>
        <w:right w:val="none" w:sz="0" w:space="0" w:color="auto"/>
      </w:divBdr>
    </w:div>
    <w:div w:id="1971279586">
      <w:bodyDiv w:val="1"/>
      <w:marLeft w:val="0"/>
      <w:marRight w:val="0"/>
      <w:marTop w:val="0"/>
      <w:marBottom w:val="0"/>
      <w:divBdr>
        <w:top w:val="none" w:sz="0" w:space="0" w:color="auto"/>
        <w:left w:val="none" w:sz="0" w:space="0" w:color="auto"/>
        <w:bottom w:val="none" w:sz="0" w:space="0" w:color="auto"/>
        <w:right w:val="none" w:sz="0" w:space="0" w:color="auto"/>
      </w:divBdr>
    </w:div>
    <w:div w:id="1984381938">
      <w:bodyDiv w:val="1"/>
      <w:marLeft w:val="0"/>
      <w:marRight w:val="0"/>
      <w:marTop w:val="0"/>
      <w:marBottom w:val="0"/>
      <w:divBdr>
        <w:top w:val="none" w:sz="0" w:space="0" w:color="auto"/>
        <w:left w:val="none" w:sz="0" w:space="0" w:color="auto"/>
        <w:bottom w:val="none" w:sz="0" w:space="0" w:color="auto"/>
        <w:right w:val="none" w:sz="0" w:space="0" w:color="auto"/>
      </w:divBdr>
    </w:div>
    <w:div w:id="1985501430">
      <w:bodyDiv w:val="1"/>
      <w:marLeft w:val="0"/>
      <w:marRight w:val="0"/>
      <w:marTop w:val="0"/>
      <w:marBottom w:val="0"/>
      <w:divBdr>
        <w:top w:val="none" w:sz="0" w:space="0" w:color="auto"/>
        <w:left w:val="none" w:sz="0" w:space="0" w:color="auto"/>
        <w:bottom w:val="none" w:sz="0" w:space="0" w:color="auto"/>
        <w:right w:val="none" w:sz="0" w:space="0" w:color="auto"/>
      </w:divBdr>
    </w:div>
    <w:div w:id="1995523291">
      <w:bodyDiv w:val="1"/>
      <w:marLeft w:val="0"/>
      <w:marRight w:val="0"/>
      <w:marTop w:val="0"/>
      <w:marBottom w:val="0"/>
      <w:divBdr>
        <w:top w:val="none" w:sz="0" w:space="0" w:color="auto"/>
        <w:left w:val="none" w:sz="0" w:space="0" w:color="auto"/>
        <w:bottom w:val="none" w:sz="0" w:space="0" w:color="auto"/>
        <w:right w:val="none" w:sz="0" w:space="0" w:color="auto"/>
      </w:divBdr>
    </w:div>
    <w:div w:id="2041779748">
      <w:bodyDiv w:val="1"/>
      <w:marLeft w:val="0"/>
      <w:marRight w:val="0"/>
      <w:marTop w:val="0"/>
      <w:marBottom w:val="0"/>
      <w:divBdr>
        <w:top w:val="none" w:sz="0" w:space="0" w:color="auto"/>
        <w:left w:val="none" w:sz="0" w:space="0" w:color="auto"/>
        <w:bottom w:val="none" w:sz="0" w:space="0" w:color="auto"/>
        <w:right w:val="none" w:sz="0" w:space="0" w:color="auto"/>
      </w:divBdr>
    </w:div>
    <w:div w:id="2043436582">
      <w:bodyDiv w:val="1"/>
      <w:marLeft w:val="0"/>
      <w:marRight w:val="0"/>
      <w:marTop w:val="0"/>
      <w:marBottom w:val="0"/>
      <w:divBdr>
        <w:top w:val="none" w:sz="0" w:space="0" w:color="auto"/>
        <w:left w:val="none" w:sz="0" w:space="0" w:color="auto"/>
        <w:bottom w:val="none" w:sz="0" w:space="0" w:color="auto"/>
        <w:right w:val="none" w:sz="0" w:space="0" w:color="auto"/>
      </w:divBdr>
    </w:div>
    <w:div w:id="2058507361">
      <w:bodyDiv w:val="1"/>
      <w:marLeft w:val="0"/>
      <w:marRight w:val="0"/>
      <w:marTop w:val="0"/>
      <w:marBottom w:val="0"/>
      <w:divBdr>
        <w:top w:val="none" w:sz="0" w:space="0" w:color="auto"/>
        <w:left w:val="none" w:sz="0" w:space="0" w:color="auto"/>
        <w:bottom w:val="none" w:sz="0" w:space="0" w:color="auto"/>
        <w:right w:val="none" w:sz="0" w:space="0" w:color="auto"/>
      </w:divBdr>
      <w:divsChild>
        <w:div w:id="583226143">
          <w:marLeft w:val="0"/>
          <w:marRight w:val="0"/>
          <w:marTop w:val="0"/>
          <w:marBottom w:val="0"/>
          <w:divBdr>
            <w:top w:val="none" w:sz="0" w:space="0" w:color="auto"/>
            <w:left w:val="none" w:sz="0" w:space="0" w:color="auto"/>
            <w:bottom w:val="none" w:sz="0" w:space="0" w:color="auto"/>
            <w:right w:val="none" w:sz="0" w:space="0" w:color="auto"/>
          </w:divBdr>
          <w:divsChild>
            <w:div w:id="223182030">
              <w:marLeft w:val="0"/>
              <w:marRight w:val="0"/>
              <w:marTop w:val="0"/>
              <w:marBottom w:val="0"/>
              <w:divBdr>
                <w:top w:val="none" w:sz="0" w:space="0" w:color="auto"/>
                <w:left w:val="none" w:sz="0" w:space="0" w:color="auto"/>
                <w:bottom w:val="none" w:sz="0" w:space="0" w:color="auto"/>
                <w:right w:val="none" w:sz="0" w:space="0" w:color="auto"/>
              </w:divBdr>
              <w:divsChild>
                <w:div w:id="855996942">
                  <w:marLeft w:val="150"/>
                  <w:marRight w:val="150"/>
                  <w:marTop w:val="0"/>
                  <w:marBottom w:val="0"/>
                  <w:divBdr>
                    <w:top w:val="none" w:sz="0" w:space="0" w:color="auto"/>
                    <w:left w:val="none" w:sz="0" w:space="0" w:color="auto"/>
                    <w:bottom w:val="none" w:sz="0" w:space="0" w:color="auto"/>
                    <w:right w:val="none" w:sz="0" w:space="0" w:color="auto"/>
                  </w:divBdr>
                  <w:divsChild>
                    <w:div w:id="1376275873">
                      <w:marLeft w:val="0"/>
                      <w:marRight w:val="0"/>
                      <w:marTop w:val="0"/>
                      <w:marBottom w:val="0"/>
                      <w:divBdr>
                        <w:top w:val="none" w:sz="0" w:space="0" w:color="auto"/>
                        <w:left w:val="none" w:sz="0" w:space="0" w:color="auto"/>
                        <w:bottom w:val="none" w:sz="0" w:space="0" w:color="auto"/>
                        <w:right w:val="none" w:sz="0" w:space="0" w:color="auto"/>
                      </w:divBdr>
                      <w:divsChild>
                        <w:div w:id="1935549131">
                          <w:marLeft w:val="0"/>
                          <w:marRight w:val="0"/>
                          <w:marTop w:val="0"/>
                          <w:marBottom w:val="0"/>
                          <w:divBdr>
                            <w:top w:val="none" w:sz="0" w:space="0" w:color="auto"/>
                            <w:left w:val="none" w:sz="0" w:space="0" w:color="auto"/>
                            <w:bottom w:val="none" w:sz="0" w:space="0" w:color="auto"/>
                            <w:right w:val="none" w:sz="0" w:space="0" w:color="auto"/>
                          </w:divBdr>
                          <w:divsChild>
                            <w:div w:id="809133149">
                              <w:marLeft w:val="0"/>
                              <w:marRight w:val="0"/>
                              <w:marTop w:val="0"/>
                              <w:marBottom w:val="0"/>
                              <w:divBdr>
                                <w:top w:val="none" w:sz="0" w:space="0" w:color="auto"/>
                                <w:left w:val="none" w:sz="0" w:space="0" w:color="auto"/>
                                <w:bottom w:val="none" w:sz="0" w:space="0" w:color="auto"/>
                                <w:right w:val="none" w:sz="0" w:space="0" w:color="auto"/>
                              </w:divBdr>
                              <w:divsChild>
                                <w:div w:id="19166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48781">
      <w:bodyDiv w:val="1"/>
      <w:marLeft w:val="0"/>
      <w:marRight w:val="0"/>
      <w:marTop w:val="0"/>
      <w:marBottom w:val="0"/>
      <w:divBdr>
        <w:top w:val="none" w:sz="0" w:space="0" w:color="auto"/>
        <w:left w:val="none" w:sz="0" w:space="0" w:color="auto"/>
        <w:bottom w:val="none" w:sz="0" w:space="0" w:color="auto"/>
        <w:right w:val="none" w:sz="0" w:space="0" w:color="auto"/>
      </w:divBdr>
    </w:div>
    <w:div w:id="2108118421">
      <w:bodyDiv w:val="1"/>
      <w:marLeft w:val="0"/>
      <w:marRight w:val="0"/>
      <w:marTop w:val="0"/>
      <w:marBottom w:val="0"/>
      <w:divBdr>
        <w:top w:val="none" w:sz="0" w:space="0" w:color="auto"/>
        <w:left w:val="none" w:sz="0" w:space="0" w:color="auto"/>
        <w:bottom w:val="none" w:sz="0" w:space="0" w:color="auto"/>
        <w:right w:val="none" w:sz="0" w:space="0" w:color="auto"/>
      </w:divBdr>
      <w:divsChild>
        <w:div w:id="936060639">
          <w:marLeft w:val="0"/>
          <w:marRight w:val="0"/>
          <w:marTop w:val="0"/>
          <w:marBottom w:val="0"/>
          <w:divBdr>
            <w:top w:val="none" w:sz="0" w:space="0" w:color="auto"/>
            <w:left w:val="none" w:sz="0" w:space="0" w:color="auto"/>
            <w:bottom w:val="none" w:sz="0" w:space="0" w:color="auto"/>
            <w:right w:val="none" w:sz="0" w:space="0" w:color="auto"/>
          </w:divBdr>
          <w:divsChild>
            <w:div w:id="1224098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24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HI\Templates\2012\12December\27-28\4upload\DHI_ReportU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324A15748C980A5299C54963FB6"/>
        <w:category>
          <w:name w:val="General"/>
          <w:gallery w:val="placeholder"/>
        </w:category>
        <w:types>
          <w:type w:val="bbPlcHdr"/>
        </w:types>
        <w:behaviors>
          <w:behavior w:val="content"/>
        </w:behaviors>
        <w:guid w:val="{B922207C-AB4C-46D6-AFAF-D1D94D49BA5B}"/>
      </w:docPartPr>
      <w:docPartBody>
        <w:p w:rsidR="00D92CCC" w:rsidRDefault="00CF5600">
          <w:pPr>
            <w:pStyle w:val="B59BE324A15748C980A5299C54963FB6"/>
          </w:pPr>
          <w:r w:rsidRPr="0009005F">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8E3D12E3-F1E4-4E9A-915E-083875E1091A}"/>
      </w:docPartPr>
      <w:docPartBody>
        <w:p w:rsidR="00D92CCC" w:rsidRDefault="007C0333">
          <w:r w:rsidRPr="00C37F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C0333"/>
    <w:rsid w:val="000126A5"/>
    <w:rsid w:val="000242C9"/>
    <w:rsid w:val="000257C1"/>
    <w:rsid w:val="00025BAC"/>
    <w:rsid w:val="00025EE6"/>
    <w:rsid w:val="0004327E"/>
    <w:rsid w:val="00046824"/>
    <w:rsid w:val="00047EA2"/>
    <w:rsid w:val="000611AA"/>
    <w:rsid w:val="0007222A"/>
    <w:rsid w:val="00074509"/>
    <w:rsid w:val="00074AD6"/>
    <w:rsid w:val="000755ED"/>
    <w:rsid w:val="00076227"/>
    <w:rsid w:val="00081352"/>
    <w:rsid w:val="000846E4"/>
    <w:rsid w:val="00092B60"/>
    <w:rsid w:val="00092BED"/>
    <w:rsid w:val="000979B6"/>
    <w:rsid w:val="00097F12"/>
    <w:rsid w:val="000A0AEB"/>
    <w:rsid w:val="000E1C8E"/>
    <w:rsid w:val="000E3FB4"/>
    <w:rsid w:val="000E423B"/>
    <w:rsid w:val="000F15E0"/>
    <w:rsid w:val="000F55A1"/>
    <w:rsid w:val="00102DC9"/>
    <w:rsid w:val="00123FC3"/>
    <w:rsid w:val="00124FF3"/>
    <w:rsid w:val="0012647B"/>
    <w:rsid w:val="0013085A"/>
    <w:rsid w:val="0013751C"/>
    <w:rsid w:val="00141175"/>
    <w:rsid w:val="00144E04"/>
    <w:rsid w:val="0014585F"/>
    <w:rsid w:val="00165CEA"/>
    <w:rsid w:val="001714C0"/>
    <w:rsid w:val="0017190A"/>
    <w:rsid w:val="00173885"/>
    <w:rsid w:val="001826A1"/>
    <w:rsid w:val="00192A18"/>
    <w:rsid w:val="001A0365"/>
    <w:rsid w:val="001A14DE"/>
    <w:rsid w:val="001A1DA1"/>
    <w:rsid w:val="001A5480"/>
    <w:rsid w:val="001A5E24"/>
    <w:rsid w:val="001B3087"/>
    <w:rsid w:val="001C0C81"/>
    <w:rsid w:val="001C7A41"/>
    <w:rsid w:val="001E1C8A"/>
    <w:rsid w:val="001E2D56"/>
    <w:rsid w:val="001E441B"/>
    <w:rsid w:val="001E61E1"/>
    <w:rsid w:val="00210FC0"/>
    <w:rsid w:val="00214983"/>
    <w:rsid w:val="00222E8B"/>
    <w:rsid w:val="00231024"/>
    <w:rsid w:val="002376C0"/>
    <w:rsid w:val="002540D6"/>
    <w:rsid w:val="0025675B"/>
    <w:rsid w:val="0027016C"/>
    <w:rsid w:val="002A4576"/>
    <w:rsid w:val="002A53C4"/>
    <w:rsid w:val="002A7EF7"/>
    <w:rsid w:val="002B219D"/>
    <w:rsid w:val="002B3C8E"/>
    <w:rsid w:val="002C0DDC"/>
    <w:rsid w:val="002D30AF"/>
    <w:rsid w:val="002D3164"/>
    <w:rsid w:val="002D4B3D"/>
    <w:rsid w:val="002E5510"/>
    <w:rsid w:val="002E5C87"/>
    <w:rsid w:val="002E71F7"/>
    <w:rsid w:val="00306621"/>
    <w:rsid w:val="0031084F"/>
    <w:rsid w:val="0035043A"/>
    <w:rsid w:val="003504BF"/>
    <w:rsid w:val="003526E6"/>
    <w:rsid w:val="0035381C"/>
    <w:rsid w:val="003623A1"/>
    <w:rsid w:val="003727DA"/>
    <w:rsid w:val="003778FC"/>
    <w:rsid w:val="003850CE"/>
    <w:rsid w:val="00385138"/>
    <w:rsid w:val="00387249"/>
    <w:rsid w:val="003909C6"/>
    <w:rsid w:val="003D20BC"/>
    <w:rsid w:val="003D4F2D"/>
    <w:rsid w:val="003E562F"/>
    <w:rsid w:val="003E71CA"/>
    <w:rsid w:val="003F11C0"/>
    <w:rsid w:val="00402D4D"/>
    <w:rsid w:val="00410160"/>
    <w:rsid w:val="0042284D"/>
    <w:rsid w:val="00426CFA"/>
    <w:rsid w:val="00441FBA"/>
    <w:rsid w:val="00444AA4"/>
    <w:rsid w:val="004450CE"/>
    <w:rsid w:val="00462A43"/>
    <w:rsid w:val="004634D9"/>
    <w:rsid w:val="00485B9F"/>
    <w:rsid w:val="00487BBA"/>
    <w:rsid w:val="00490C8B"/>
    <w:rsid w:val="004A24EB"/>
    <w:rsid w:val="004A2985"/>
    <w:rsid w:val="004A4892"/>
    <w:rsid w:val="004C2D50"/>
    <w:rsid w:val="004C34C5"/>
    <w:rsid w:val="004D0317"/>
    <w:rsid w:val="004E2CDE"/>
    <w:rsid w:val="00502356"/>
    <w:rsid w:val="00505B18"/>
    <w:rsid w:val="00506DEF"/>
    <w:rsid w:val="00511A90"/>
    <w:rsid w:val="00521B7A"/>
    <w:rsid w:val="00525455"/>
    <w:rsid w:val="005279AE"/>
    <w:rsid w:val="00533342"/>
    <w:rsid w:val="00543429"/>
    <w:rsid w:val="00547944"/>
    <w:rsid w:val="00564459"/>
    <w:rsid w:val="00570E8D"/>
    <w:rsid w:val="00571102"/>
    <w:rsid w:val="0057239B"/>
    <w:rsid w:val="00582DFC"/>
    <w:rsid w:val="00597015"/>
    <w:rsid w:val="005A31AC"/>
    <w:rsid w:val="005A473B"/>
    <w:rsid w:val="005D0B3F"/>
    <w:rsid w:val="005D45AA"/>
    <w:rsid w:val="005E1A6E"/>
    <w:rsid w:val="005E4631"/>
    <w:rsid w:val="005E52B8"/>
    <w:rsid w:val="005E7C4C"/>
    <w:rsid w:val="005F2175"/>
    <w:rsid w:val="006025C6"/>
    <w:rsid w:val="006209EC"/>
    <w:rsid w:val="00635BAB"/>
    <w:rsid w:val="00636146"/>
    <w:rsid w:val="006376BC"/>
    <w:rsid w:val="006431BA"/>
    <w:rsid w:val="0065049B"/>
    <w:rsid w:val="0065130C"/>
    <w:rsid w:val="00670864"/>
    <w:rsid w:val="006905BF"/>
    <w:rsid w:val="006A52B7"/>
    <w:rsid w:val="006C0F5E"/>
    <w:rsid w:val="006D7565"/>
    <w:rsid w:val="006E1D59"/>
    <w:rsid w:val="006E6CE7"/>
    <w:rsid w:val="006E795D"/>
    <w:rsid w:val="006F2C56"/>
    <w:rsid w:val="0073500D"/>
    <w:rsid w:val="00743156"/>
    <w:rsid w:val="0074513D"/>
    <w:rsid w:val="00754430"/>
    <w:rsid w:val="00756992"/>
    <w:rsid w:val="0077041D"/>
    <w:rsid w:val="00781393"/>
    <w:rsid w:val="00782CE0"/>
    <w:rsid w:val="007B3565"/>
    <w:rsid w:val="007C0333"/>
    <w:rsid w:val="007C1D4D"/>
    <w:rsid w:val="007D61D7"/>
    <w:rsid w:val="007E4175"/>
    <w:rsid w:val="007E572F"/>
    <w:rsid w:val="007E6F8D"/>
    <w:rsid w:val="007F7894"/>
    <w:rsid w:val="008125A7"/>
    <w:rsid w:val="008137D7"/>
    <w:rsid w:val="00824001"/>
    <w:rsid w:val="00824295"/>
    <w:rsid w:val="0082560E"/>
    <w:rsid w:val="00830549"/>
    <w:rsid w:val="00831601"/>
    <w:rsid w:val="008404C1"/>
    <w:rsid w:val="00856E2C"/>
    <w:rsid w:val="008760F8"/>
    <w:rsid w:val="008762A3"/>
    <w:rsid w:val="00881AA4"/>
    <w:rsid w:val="00885642"/>
    <w:rsid w:val="00887E3A"/>
    <w:rsid w:val="008A1D9E"/>
    <w:rsid w:val="008A24EC"/>
    <w:rsid w:val="008A5568"/>
    <w:rsid w:val="008A5EBB"/>
    <w:rsid w:val="008B0B62"/>
    <w:rsid w:val="008B41F6"/>
    <w:rsid w:val="008C31E0"/>
    <w:rsid w:val="008D3E48"/>
    <w:rsid w:val="008D6F68"/>
    <w:rsid w:val="008E0E55"/>
    <w:rsid w:val="008E1E04"/>
    <w:rsid w:val="008F4F13"/>
    <w:rsid w:val="00903308"/>
    <w:rsid w:val="00914C25"/>
    <w:rsid w:val="009348FD"/>
    <w:rsid w:val="00935C8A"/>
    <w:rsid w:val="009437AE"/>
    <w:rsid w:val="00946864"/>
    <w:rsid w:val="00952499"/>
    <w:rsid w:val="00962C2C"/>
    <w:rsid w:val="00963B72"/>
    <w:rsid w:val="00991AD8"/>
    <w:rsid w:val="009943FC"/>
    <w:rsid w:val="009B24FA"/>
    <w:rsid w:val="009B349C"/>
    <w:rsid w:val="009C0FE0"/>
    <w:rsid w:val="009C390C"/>
    <w:rsid w:val="009D212F"/>
    <w:rsid w:val="009D472F"/>
    <w:rsid w:val="009E5A41"/>
    <w:rsid w:val="009F43A9"/>
    <w:rsid w:val="00A1382E"/>
    <w:rsid w:val="00A14968"/>
    <w:rsid w:val="00A14DA2"/>
    <w:rsid w:val="00A16436"/>
    <w:rsid w:val="00A17FB3"/>
    <w:rsid w:val="00A31757"/>
    <w:rsid w:val="00A354CD"/>
    <w:rsid w:val="00A37F9D"/>
    <w:rsid w:val="00A42CC6"/>
    <w:rsid w:val="00A63733"/>
    <w:rsid w:val="00A642C7"/>
    <w:rsid w:val="00A66148"/>
    <w:rsid w:val="00A91163"/>
    <w:rsid w:val="00A91FFB"/>
    <w:rsid w:val="00AA0EF7"/>
    <w:rsid w:val="00AA2EC6"/>
    <w:rsid w:val="00AA3ACF"/>
    <w:rsid w:val="00AA5823"/>
    <w:rsid w:val="00AD013B"/>
    <w:rsid w:val="00AE086B"/>
    <w:rsid w:val="00AE3AD9"/>
    <w:rsid w:val="00AF1803"/>
    <w:rsid w:val="00B05CCE"/>
    <w:rsid w:val="00B351A1"/>
    <w:rsid w:val="00B368C9"/>
    <w:rsid w:val="00B431A6"/>
    <w:rsid w:val="00B4391A"/>
    <w:rsid w:val="00B52746"/>
    <w:rsid w:val="00B63A35"/>
    <w:rsid w:val="00B6492D"/>
    <w:rsid w:val="00B64EA1"/>
    <w:rsid w:val="00B74465"/>
    <w:rsid w:val="00B75315"/>
    <w:rsid w:val="00BA3DC8"/>
    <w:rsid w:val="00BC1207"/>
    <w:rsid w:val="00BC256B"/>
    <w:rsid w:val="00BC40F9"/>
    <w:rsid w:val="00BC67AD"/>
    <w:rsid w:val="00BD2ABB"/>
    <w:rsid w:val="00BD6842"/>
    <w:rsid w:val="00BE04C4"/>
    <w:rsid w:val="00BF1E94"/>
    <w:rsid w:val="00BF5E8C"/>
    <w:rsid w:val="00C06877"/>
    <w:rsid w:val="00C356EB"/>
    <w:rsid w:val="00C402D1"/>
    <w:rsid w:val="00C46772"/>
    <w:rsid w:val="00C47E6F"/>
    <w:rsid w:val="00C50EA0"/>
    <w:rsid w:val="00C50F92"/>
    <w:rsid w:val="00C62BBF"/>
    <w:rsid w:val="00C772F6"/>
    <w:rsid w:val="00C814AE"/>
    <w:rsid w:val="00CB1718"/>
    <w:rsid w:val="00CB194B"/>
    <w:rsid w:val="00CC44C9"/>
    <w:rsid w:val="00CD3DB9"/>
    <w:rsid w:val="00CE4527"/>
    <w:rsid w:val="00CE6F41"/>
    <w:rsid w:val="00CF0597"/>
    <w:rsid w:val="00CF168B"/>
    <w:rsid w:val="00CF1D5A"/>
    <w:rsid w:val="00CF255A"/>
    <w:rsid w:val="00CF322B"/>
    <w:rsid w:val="00CF5600"/>
    <w:rsid w:val="00D16497"/>
    <w:rsid w:val="00D23CB7"/>
    <w:rsid w:val="00D34619"/>
    <w:rsid w:val="00D34F05"/>
    <w:rsid w:val="00D410F6"/>
    <w:rsid w:val="00D45194"/>
    <w:rsid w:val="00D46FB5"/>
    <w:rsid w:val="00D46FDF"/>
    <w:rsid w:val="00D54D0F"/>
    <w:rsid w:val="00D82343"/>
    <w:rsid w:val="00D87720"/>
    <w:rsid w:val="00D912F9"/>
    <w:rsid w:val="00D913FB"/>
    <w:rsid w:val="00D91CBF"/>
    <w:rsid w:val="00D92CCC"/>
    <w:rsid w:val="00D958DD"/>
    <w:rsid w:val="00D97B61"/>
    <w:rsid w:val="00DC0E34"/>
    <w:rsid w:val="00DC7198"/>
    <w:rsid w:val="00DD13C5"/>
    <w:rsid w:val="00DD220C"/>
    <w:rsid w:val="00E0110D"/>
    <w:rsid w:val="00E05B04"/>
    <w:rsid w:val="00E132DD"/>
    <w:rsid w:val="00E22CFF"/>
    <w:rsid w:val="00E26845"/>
    <w:rsid w:val="00E30DA2"/>
    <w:rsid w:val="00E33FB9"/>
    <w:rsid w:val="00E42721"/>
    <w:rsid w:val="00E43AA6"/>
    <w:rsid w:val="00E472B2"/>
    <w:rsid w:val="00E55FC3"/>
    <w:rsid w:val="00E5647D"/>
    <w:rsid w:val="00E60A44"/>
    <w:rsid w:val="00E62930"/>
    <w:rsid w:val="00E63A4D"/>
    <w:rsid w:val="00E7209A"/>
    <w:rsid w:val="00E7770E"/>
    <w:rsid w:val="00E809E3"/>
    <w:rsid w:val="00E93A26"/>
    <w:rsid w:val="00E96811"/>
    <w:rsid w:val="00EA4488"/>
    <w:rsid w:val="00EA47B8"/>
    <w:rsid w:val="00EA57BD"/>
    <w:rsid w:val="00EB3913"/>
    <w:rsid w:val="00EC09E6"/>
    <w:rsid w:val="00EC283D"/>
    <w:rsid w:val="00EC3DC8"/>
    <w:rsid w:val="00EE327B"/>
    <w:rsid w:val="00EF0B46"/>
    <w:rsid w:val="00EF0EE7"/>
    <w:rsid w:val="00EF3A05"/>
    <w:rsid w:val="00F001F4"/>
    <w:rsid w:val="00F238C6"/>
    <w:rsid w:val="00F26085"/>
    <w:rsid w:val="00F341E9"/>
    <w:rsid w:val="00F42778"/>
    <w:rsid w:val="00F43813"/>
    <w:rsid w:val="00F45C73"/>
    <w:rsid w:val="00F477A1"/>
    <w:rsid w:val="00F47F83"/>
    <w:rsid w:val="00F53576"/>
    <w:rsid w:val="00F56557"/>
    <w:rsid w:val="00F56B59"/>
    <w:rsid w:val="00F56D8A"/>
    <w:rsid w:val="00F617EE"/>
    <w:rsid w:val="00F62142"/>
    <w:rsid w:val="00F670B5"/>
    <w:rsid w:val="00F83758"/>
    <w:rsid w:val="00F85778"/>
    <w:rsid w:val="00F96185"/>
    <w:rsid w:val="00FA1EE9"/>
    <w:rsid w:val="00FA4B57"/>
    <w:rsid w:val="00FA59BF"/>
    <w:rsid w:val="00FB540C"/>
    <w:rsid w:val="00FC49BE"/>
    <w:rsid w:val="00FC65FD"/>
    <w:rsid w:val="00FD7A2D"/>
    <w:rsid w:val="00FE02E8"/>
    <w:rsid w:val="00FE583E"/>
    <w:rsid w:val="00FE64D3"/>
    <w:rsid w:val="00FF09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333"/>
    <w:rPr>
      <w:color w:val="808080"/>
    </w:rPr>
  </w:style>
  <w:style w:type="paragraph" w:customStyle="1" w:styleId="B59BE324A15748C980A5299C54963FB6">
    <w:name w:val="B59BE324A15748C980A5299C54963FB6"/>
    <w:rsid w:val="00525455"/>
  </w:style>
  <w:style w:type="paragraph" w:customStyle="1" w:styleId="048799728CCA4706ABB2988D7DBD4B41">
    <w:name w:val="048799728CCA4706ABB2988D7DBD4B41"/>
    <w:rsid w:val="00525455"/>
  </w:style>
  <w:style w:type="paragraph" w:customStyle="1" w:styleId="86DA0078B0714B7E98722AD0325C8C42">
    <w:name w:val="86DA0078B0714B7E98722AD0325C8C42"/>
    <w:rsid w:val="00525455"/>
  </w:style>
  <w:style w:type="paragraph" w:customStyle="1" w:styleId="9240A0E37268401D913116A5A45E2825">
    <w:name w:val="9240A0E37268401D913116A5A45E2825"/>
    <w:rsid w:val="0052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HICategory xmlns="53148288-b084-485a-b899-69e1f70d6a8a">Report</DHICategory>
    <DHIArea xmlns="53148288-b084-485a-b899-69e1f70d6a8a">Water and environmental regulators</DHIArea>
    <Publication xmlns="53148288-b084-485a-b899-69e1f70d6a8a" xsi:nil="true"/>
    <_DCDateCreated xmlns="53148288-b084-485a-b899-69e1f70d6a8a">2014-10-16T16:00:00+00:00</_DCDateCreated>
  </documentManagement>
</p:properties>
</file>

<file path=customXml/item3.xml><?xml version="1.0" encoding="utf-8"?>
<ExternalData xmlns="http://www.dhigroup.com/projectSites">
  <MaconomyData>
    <ID>32340</ID>
    <ProjectNumber>61801360-1</ProjectNumber>
    <ProjectTitle>Specialist Consultancy Services for the Environmental Monitoring and Management Plan(EMMP) of the Reclamation at Pulau Tekong Western Profile (Area D) and Changi East Finger Extension</ProjectTitle>
    <StartDate>2011/04/25 12:00:00 AM</StartDate>
    <EndDate>2017/01/24 12:00:00 AM</EndDate>
    <ProjectCurrency>SGD</ProjectCurrency>
    <ContractPrice>10317412.00</ContractPrice>
    <ResponsibleDHICompany>SG-EMS</ResponsibleDHICompany>
    <ShipToName>Udacity</ShipToName>
    <ShipToAddress1>480 Lorong 6 Toa Payoh</ShipToAddress1>
    <ShipToAddress2>HDB Hub</ShipToAddress2>
    <ShipToZIP>310480</ShipToZIP>
    <ShipToCity>Singapore</ShipToCity>
    <ShipToState>
    </ShipToState>
    <ShipToCountry>Singapore</ShipToCountry>
    <BillToName>Housing &amp; Development Board</BillToName>
    <BillToAddress1>480 Lorong 6 Toa Payoh</BillToAddress1>
    <BillToAddress2>HDB Hub</BillToAddress2>
    <BillToZIP>310480</BillToZIP>
    <BillToCity>Singapore</BillToCity>
    <BillToState>
    </BillToState>
    <BillToCountry>Singapore</BillToCountry>
    <SpendBudget>2718202.08</SpendBudget>
    <TotalBudget>8679672.80</TotalBudget>
    <OppCustomerName>Housing &amp; Development Board</OppCustomerName>
    <SalesEstimate>0.00</SalesEstimate>
    <ProjectRequestClosing>0</ProjectRequestClosing>
    <ProjectClosed>0</ProjectClosed>
    <Probability>100</Probability>
    <ActualPhase>Unqualified lead</ActualPhase>
    <ResponsibleDHIDept>SG-EMS</ResponsibleDHIDept>
    <OppNumber>61800292</OppNumber>
    <OppTitle>SG 2435 Pulau Tekong Western Profile &amp; Changi Finger EMMP</OppTitle>
    <OppCurrency>SGD</OppCurrency>
    <OppStatus>1</OppStatus>
    <HTMLLink>http://macoweb:84/cgi-bin/Maconomy/MaconomyPortal.dhixplus.W_MCS.exe/Framework/components/launchComponent.ms?oup%3D%5FADFmxaeMaeM3FmzpmDpaeMaeM%5FADFmxEaeMaeMVAnaeMaeMVAnTAyqaeMaeMVAnTAyq%26VAnZGynqD%3Dhcjlldkd%26FmDsqF%3DbEqxr%26pDmIItAxqBADFmx%3DFDGq</HTMLLink>
    <RecordType>JobHeader</RecordType>
    <BillableType>Lump Sum</BillableType>
    <EntityState>Unchanged</EntityState>
    <EntityKey>System.Data.EntityKey</EntityKey>
    <PM>
      <Initials>sdg</Initials>
      <FullName>SMB</FullName>
      <BirthDate>1975/12/22 12:00:00 AM</BirthDate>
      <Nationality_Primary>The Netherlands</Nationality_Primary>
      <KeyQualifications>
      </KeyQualifications>
      <CivilStatus>
      </CivilStatus>
      <DateEmployed>2004/02/23 12:00:00 AM</DateEmployed>
      <CountryofResidence>Singapore</CountryofResidence>
      <CompanyNumber>
      </CompanyNumber>
      <FieldofActivity>
      </FieldofActivity>
      <DevelopmentStage>
      </DevelopmentStage>
      <BScYear>2000</BScYear>
      <MScYear>2002</MScYear>
      <PhDYear>
      </PhDYear>
      <FLCCostPrice>167</FLCCostPrice>
      <Experience>
      </Experience>
      <NoOfChildren>
      </NoOfChildren>
      <FamilyName>
      </FamilyName>
      <FirstName>
      </FirstName>
      <DisplayName>
      </DisplayName>
      <SupervisorInitials>tmf</SupervisorInitials>
      <Position>Director Consulting</Position>
      <Work_Phone>
      </Work_Phone>
      <Work_Mobile>
      </Work_Mobile>
      <Private_Mobile>
      </Private_Mobile>
      <Home_Phone>
      </Home_Phone>
      <Nationality_Secondary>
      </Nationality_Secondary>
      <Department>SG-MGT</Department>
      <Company_Name>DHI Water &amp; Environment (S) Pte Ltd</Company_Name>
      <Work_Place>
      </Work_Place>
      <EntityState>Unchanged</EntityState>
      <EntityKey>System.Data.EntityKey</EntityKey>
    </PM>
    <ProjectSupervisor>
      <Initials>sdg</Initials>
      <FullName>Stéphanie Doorn-Groen</FullName>
      <BirthDate>1975/12/22 12:00:00 AM</BirthDate>
      <Nationality_Primary>The Netherlands</Nationality_Primary>
      <KeyQualifications>
      </KeyQualifications>
      <CivilStatus>
      </CivilStatus>
      <DateEmployed>2004/02/23 12:00:00 AM</DateEmployed>
      <CountryofResidence>Singapore</CountryofResidence>
      <CompanyNumber>
      </CompanyNumber>
      <FieldofActivity>
      </FieldofActivity>
      <DevelopmentStage>
      </DevelopmentStage>
      <BScYear>2000</BScYear>
      <MScYear>2002</MScYear>
      <PhDYear>
      </PhDYear>
      <FLCCostPrice>167</FLCCostPrice>
      <Experience>
      </Experience>
      <NoOfChildren>
      </NoOfChildren>
      <FamilyName>
      </FamilyName>
      <FirstName>
      </FirstName>
      <DisplayName>
      </DisplayName>
      <SupervisorInitials>tmf</SupervisorInitials>
      <Position>Director Consulting</Position>
      <Work_Phone>
      </Work_Phone>
      <Work_Mobile>
      </Work_Mobile>
      <Private_Mobile>
      </Private_Mobile>
      <Home_Phone>
      </Home_Phone>
      <Nationality_Secondary>
      </Nationality_Secondary>
      <Department>SG-MGT</Department>
      <Company_Name>DHI Water &amp; Environment (S) Pte Ltd</Company_Name>
      <Work_Place>
      </Work_Place>
      <EntityState>Unchanged</EntityState>
      <EntityKey>System.Data.EntityKey</EntityKey>
    </ProjectSupervisor>
    <BudgetApprover>
      <Initials>tmf</Initials>
      <FullName>Tom Foster</FullName>
      <BirthDate>1965/06/02 12:00:00 AM</BirthDate>
      <Nationality_Primary>United Kingdom</Nationality_Primary>
      <KeyQualifications>
      </KeyQualifications>
      <CivilStatus>
      </CivilStatus>
      <DateEmployed>1989/04/01 12:00:00 AM</DateEmployed>
      <CountryofResidence>Singapore</CountryofResidence>
      <CompanyNumber>
      </CompanyNumber>
      <FieldofActivity>
      </FieldofActivity>
      <DevelopmentStage>
      </DevelopmentStage>
      <BScYear>
      </BScYear>
      <MScYear>1988</MScYear>
      <PhDYear>
      </PhDYear>
      <FLCCostPrice>252</FLCCostPrice>
      <Experience>
      </Experience>
      <NoOfChildren>
      </NoOfChildren>
      <FamilyName>
      </FamilyName>
      <FirstName>
      </FirstName>
      <DisplayName>
      </DisplayName>
      <SupervisorInitials>sdg</SupervisorInitials>
      <Position>Managing Director</Position>
      <Work_Phone>+65 6777 6330</Work_Phone>
      <Work_Mobile>+65 9276 7231</Work_Mobile>
      <Private_Mobile>
      </Private_Mobile>
      <Home_Phone>
      </Home_Phone>
      <Nationality_Secondary>
      </Nationality_Secondary>
      <Department>SG-MGT</Department>
      <Company_Name>DHI Water &amp; Environment (S) Pte Ltd</Company_Name>
      <Work_Place>
      </Work_Place>
      <EntityState>Unchanged</EntityState>
      <EntityKey>System.Data.EntityKey</EntityKey>
    </BudgetApprover>
    <OppSupervisor>
      <Initials>sdg</Initials>
      <FullName>Stéphanie Doorn-Groen</FullName>
      <BirthDate>1975/12/22 12:00:00 AM</BirthDate>
      <Nationality_Primary>The Netherlands</Nationality_Primary>
      <KeyQualifications>
      </KeyQualifications>
      <CivilStatus>
      </CivilStatus>
      <DateEmployed>2004/02/23 12:00:00 AM</DateEmployed>
      <CountryofResidence>Singapore</CountryofResidence>
      <CompanyNumber>
      </CompanyNumber>
      <FieldofActivity>
      </FieldofActivity>
      <DevelopmentStage>
      </DevelopmentStage>
      <BScYear>2000</BScYear>
      <MScYear>2002</MScYear>
      <PhDYear>
      </PhDYear>
      <FLCCostPrice>167</FLCCostPrice>
      <Experience>
      </Experience>
      <NoOfChildren>
      </NoOfChildren>
      <FamilyName>
      </FamilyName>
      <FirstName>
      </FirstName>
      <DisplayName>
      </DisplayName>
      <SupervisorInitials>tmf</SupervisorInitials>
      <Position>Director Consulting</Position>
      <Work_Phone>
      </Work_Phone>
      <Work_Mobile>
      </Work_Mobile>
      <Private_Mobile>
      </Private_Mobile>
      <Home_Phone>
      </Home_Phone>
      <Nationality_Secondary>
      </Nationality_Secondary>
      <Department>SG-MGT</Department>
      <Company_Name>DHI Water &amp; Environment (S) Pte Ltd</Company_Name>
      <Work_Place>
      </Work_Place>
      <EntityState>Unchanged</EntityState>
      <EntityKey>System.Data.EntityKey</EntityKey>
    </OppSupervisor>
    <OM>
      <Initials>sdg</Initials>
      <FullName>Stéphanie Doorn-Groen</FullName>
      <BirthDate>1975/12/22 12:00:00 AM</BirthDate>
      <Nationality_Primary>The Netherlands</Nationality_Primary>
      <KeyQualifications>
      </KeyQualifications>
      <CivilStatus>
      </CivilStatus>
      <DateEmployed>2004/02/23 12:00:00 AM</DateEmployed>
      <CountryofResidence>Singapore</CountryofResidence>
      <CompanyNumber>
      </CompanyNumber>
      <FieldofActivity>
      </FieldofActivity>
      <DevelopmentStage>
      </DevelopmentStage>
      <BScYear>2000</BScYear>
      <MScYear>2002</MScYear>
      <PhDYear>
      </PhDYear>
      <FLCCostPrice>167</FLCCostPrice>
      <Experience>
      </Experience>
      <NoOfChildren>
      </NoOfChildren>
      <FamilyName>
      </FamilyName>
      <FirstName>
      </FirstName>
      <DisplayName>
      </DisplayName>
      <SupervisorInitials>tmf</SupervisorInitials>
      <Position>Director Consulting</Position>
      <Work_Phone>
      </Work_Phone>
      <Work_Mobile>
      </Work_Mobile>
      <Private_Mobile>
      </Private_Mobile>
      <Home_Phone>
      </Home_Phone>
      <Nationality_Secondary>
      </Nationality_Secondary>
      <Department>SG-MGT</Department>
      <Company_Name>DHI Water &amp; Environment (S) Pte Ltd</Company_Name>
      <Work_Place>
      </Work_Place>
      <EntityState>Unchanged</EntityState>
      <EntityKey>System.Data.EntityKey</EntityKey>
    </OM>
  </MaconomyData>
  <DHIAddress>
    <DHI_Office>DHI Water &amp; Environment (S) Pte Ltd</DHI_Office>
    <DHI_Address1>1 Cleantech Loop #03-05 CleanTech One </DHI_Address1>
    <DHI_Address2>#03-05 CleanTech One</DHI_Address2>
    <DHI_Address3>
    </DHI_Address3>
    <DHI_ZIP>637141</DHI_ZIP>
    <DHI_City>Singapore</DHI_City>
    <DHI_State>
    </DHI_State>
    <DHI_Country>Singapore</DHI_Country>
    <DHI_CountryCode>SG</DHI_CountryCode>
    <DHI_Phone>+65 67776330</DHI_Phone>
    <DHI_Telefax>+65 67773537</DHI_Telefax>
    <DHI_Email>dhi@dhi.com.sg </DHI_Email>
    <DHI_WWW>www.dhi.com.sg </DHI_WWW>
    <ID>29</ID>
    <EntityState>Unchanged</EntityState>
    <EntityKey>System.Data.EntityKey</EntityKey>
  </DHIAddress>
  <DataNode>
    <Approver xmlns="">Eugene Goh</Approver>
    <Version xmlns="">1.0</Version>
    <DateApproved xmlns="">2017-07-19</DateApproved>
    <ReviewedBy xmlns="">see signature(s)</ReviewedBy>
    <ReviewedOn xmlns="">see signature(s)</ReviewedOn>
  </DataNode>
</ExternalData>
</file>

<file path=customXml/item4.xml><?xml version="1.0" encoding="utf-8"?>
<ct:contentTypeSchema xmlns:ct="http://schemas.microsoft.com/office/2006/metadata/contentType" xmlns:ma="http://schemas.microsoft.com/office/2006/metadata/properties/metaAttributes" ct:_="" ma:_="" ma:contentTypeName="Document" ma:contentTypeID="0x010100CE9B3722C90A1844B218F9163A4182E4" ma:contentTypeVersion="9" ma:contentTypeDescription="Create a new document." ma:contentTypeScope="" ma:versionID="44c2497787c0058ea69971514499c4a3">
  <xsd:schema xmlns:xsd="http://www.w3.org/2001/XMLSchema" xmlns:xs="http://www.w3.org/2001/XMLSchema" xmlns:p="http://schemas.microsoft.com/office/2006/metadata/properties" xmlns:ns2="53148288-b084-485a-b899-69e1f70d6a8a" targetNamespace="http://schemas.microsoft.com/office/2006/metadata/properties" ma:root="true" ma:fieldsID="0ac392eb7766c6490f39c6d31e9ff3c9" ns2:_="">
    <xsd:import namespace="53148288-b084-485a-b899-69e1f70d6a8a"/>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48288-b084-485a-b899-69e1f70d6a8a"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xsd:enumeration value="THE ACADEMY"/>
          <xsd:enumeration value="Marine energy facilities"/>
          <xsd:enumeration value="Marine infrastructure"/>
          <xsd:enumeration value="Ports and navigation"/>
          <xsd:enumeration value="Marine regulators and authorities"/>
          <xsd:enumeration value="Cities"/>
          <xsd:enumeration value="Water utilities"/>
          <xsd:enumeration value="Oil, Gas and Chemicals"/>
          <xsd:enumeration value="Food and beverage"/>
          <xsd:enumeration value="Technology providers"/>
          <xsd:enumeration value="Ballast water"/>
          <xsd:enumeration value="Hospitals"/>
          <xsd:enumeration value="Other industrial"/>
          <xsd:enumeration value="Water and environmental regulators"/>
          <xsd:enumeration value="Water infrastructure operators"/>
          <xsd:enumeration value="Mining"/>
          <xsd:enumeration value="Insurance"/>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Bid decision"/>
          <xsd:enumeration value="Proposal"/>
          <xsd:enumeration value="Contract"/>
          <xsd:enumeration value="Subcontract"/>
          <xsd:enumeration value="Project Implementation Plan"/>
          <xsd:enumeration value="Report"/>
          <xsd:enumeration value="Safety datasheet"/>
          <xsd:enumeration value="Presentation"/>
          <xsd:enumeration value="Course material"/>
          <xsd:enumeration value="Peer reviewed paper"/>
          <xsd:enumeration value="Conference paper"/>
          <xsd:enumeration value="Other paper"/>
          <xsd:enumeration value="Publicity material"/>
          <xsd:enumeration value="Business Management System Documentation"/>
          <xsd:enumeration value="Other"/>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30671-4AA4-4C17-9330-C58A67BB6C09}">
  <ds:schemaRefs>
    <ds:schemaRef ds:uri="http://schemas.microsoft.com/sharepoint/v3/contenttype/forms"/>
  </ds:schemaRefs>
</ds:datastoreItem>
</file>

<file path=customXml/itemProps2.xml><?xml version="1.0" encoding="utf-8"?>
<ds:datastoreItem xmlns:ds="http://schemas.openxmlformats.org/officeDocument/2006/customXml" ds:itemID="{DC441BDC-EA87-4927-8A9A-382E920CC05A}">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3148288-b084-485a-b899-69e1f70d6a8a"/>
    <ds:schemaRef ds:uri="http://www.w3.org/XML/1998/namespace"/>
  </ds:schemaRefs>
</ds:datastoreItem>
</file>

<file path=customXml/itemProps3.xml><?xml version="1.0" encoding="utf-8"?>
<ds:datastoreItem xmlns:ds="http://schemas.openxmlformats.org/officeDocument/2006/customXml" ds:itemID="{0C08EE1E-FB53-48BB-B828-258B3B19045D}">
  <ds:schemaRefs>
    <ds:schemaRef ds:uri="http://www.dhigroup.com/projectSites"/>
    <ds:schemaRef ds:uri=""/>
  </ds:schemaRefs>
</ds:datastoreItem>
</file>

<file path=customXml/itemProps4.xml><?xml version="1.0" encoding="utf-8"?>
<ds:datastoreItem xmlns:ds="http://schemas.openxmlformats.org/officeDocument/2006/customXml" ds:itemID="{A0008222-11D9-4442-8DC8-8858C5C66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48288-b084-485a-b899-69e1f70d6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E08417-E36B-47B5-B448-2DB2F725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DHI_ReportUK</Template>
  <TotalTime>1918</TotalTime>
  <Pages>22</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61DHIReportTemplate</vt:lpstr>
    </vt:vector>
  </TitlesOfParts>
  <Company>DHI</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61DHIReportTemplate</dc:title>
  <dc:subject>Report/Technical Note Template</dc:subject>
  <dc:creator>Hong Chen Lee</dc:creator>
  <cp:lastModifiedBy>User</cp:lastModifiedBy>
  <cp:revision>74</cp:revision>
  <cp:lastPrinted>2018-08-25T10:19:00Z</cp:lastPrinted>
  <dcterms:created xsi:type="dcterms:W3CDTF">2018-02-21T03:09:00Z</dcterms:created>
  <dcterms:modified xsi:type="dcterms:W3CDTF">2018-08-25T10:19:00Z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0x010100CE9B3722C90A1844B218F9163A4182E4</vt:lpwstr>
  </property>
</Properties>
</file>